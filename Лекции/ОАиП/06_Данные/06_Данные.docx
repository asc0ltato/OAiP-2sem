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2DE7A" w14:textId="77777777" w:rsidR="001D2093" w:rsidRDefault="001D2093" w:rsidP="003F50D3">
      <w:pPr>
        <w:pStyle w:val="Main"/>
        <w:ind w:firstLine="567"/>
        <w:rPr>
          <w:lang w:val="ru-RU"/>
        </w:rPr>
      </w:pPr>
    </w:p>
    <w:p w14:paraId="3752DE7B" w14:textId="77777777" w:rsidR="00EB13BC" w:rsidRDefault="00D41B92">
      <w:pPr>
        <w:pStyle w:val="TOC1"/>
        <w:tabs>
          <w:tab w:val="right" w:leader="dot" w:pos="10195"/>
        </w:tabs>
        <w:rPr>
          <w:rFonts w:asciiTheme="minorHAnsi" w:eastAsiaTheme="minorEastAsia" w:hAnsiTheme="minorHAnsi" w:cstheme="minorBidi"/>
          <w:b w:val="0"/>
          <w:noProof/>
          <w:sz w:val="22"/>
          <w:szCs w:val="22"/>
          <w:lang w:val="en-US" w:eastAsia="en-US"/>
        </w:rPr>
      </w:pPr>
      <w:r>
        <w:fldChar w:fldCharType="begin"/>
      </w:r>
      <w:r w:rsidR="00266E2B">
        <w:instrText xml:space="preserve"> TOC \o "1-5" \n \h \z \u </w:instrText>
      </w:r>
      <w:r>
        <w:fldChar w:fldCharType="separate"/>
      </w:r>
      <w:hyperlink w:anchor="_Toc515769973" w:history="1">
        <w:r w:rsidR="00EB13BC" w:rsidRPr="00294AA3">
          <w:rPr>
            <w:rStyle w:val="Hyperlink"/>
            <w:noProof/>
          </w:rPr>
          <w:t>6. Данные.</w:t>
        </w:r>
      </w:hyperlink>
    </w:p>
    <w:p w14:paraId="3752DE7C" w14:textId="77777777" w:rsidR="00EB13BC" w:rsidRDefault="00A314EC">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74" w:history="1">
        <w:r w:rsidR="00EB13BC" w:rsidRPr="00294AA3">
          <w:rPr>
            <w:rStyle w:val="Hyperlink"/>
            <w:noProof/>
          </w:rPr>
          <w:t>6.1. Идентификаторы.</w:t>
        </w:r>
      </w:hyperlink>
    </w:p>
    <w:p w14:paraId="3752DE7D" w14:textId="77777777" w:rsidR="00EB13BC" w:rsidRDefault="00A314EC">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75" w:history="1">
        <w:r w:rsidR="00EB13BC" w:rsidRPr="00294AA3">
          <w:rPr>
            <w:rStyle w:val="Hyperlink"/>
            <w:noProof/>
          </w:rPr>
          <w:t>6.2. Ключевые слова.</w:t>
        </w:r>
      </w:hyperlink>
    </w:p>
    <w:p w14:paraId="3752DE7E" w14:textId="77777777" w:rsidR="00EB13BC" w:rsidRDefault="00A314EC">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76" w:history="1">
        <w:r w:rsidR="00EB13BC" w:rsidRPr="00294AA3">
          <w:rPr>
            <w:rStyle w:val="Hyperlink"/>
            <w:noProof/>
          </w:rPr>
          <w:t>6.3. Символы.</w:t>
        </w:r>
      </w:hyperlink>
    </w:p>
    <w:p w14:paraId="3752DE7F" w14:textId="77777777" w:rsidR="00EB13BC" w:rsidRDefault="00A314EC">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77" w:history="1">
        <w:r w:rsidR="00EB13BC" w:rsidRPr="00294AA3">
          <w:rPr>
            <w:rStyle w:val="Hyperlink"/>
            <w:noProof/>
          </w:rPr>
          <w:t>6.4. Данные: переменные и константы.</w:t>
        </w:r>
      </w:hyperlink>
    </w:p>
    <w:p w14:paraId="3752DE80" w14:textId="77777777" w:rsidR="00EB13BC" w:rsidRDefault="00A314EC">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78" w:history="1">
        <w:r w:rsidR="00EB13BC" w:rsidRPr="00294AA3">
          <w:rPr>
            <w:rStyle w:val="Hyperlink"/>
            <w:noProof/>
          </w:rPr>
          <w:t>6.5. Данные: типы данных.</w:t>
        </w:r>
      </w:hyperlink>
    </w:p>
    <w:p w14:paraId="3752DE81" w14:textId="77777777" w:rsidR="00EB13BC" w:rsidRDefault="00A314EC">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79" w:history="1">
        <w:r w:rsidR="00EB13BC" w:rsidRPr="00294AA3">
          <w:rPr>
            <w:rStyle w:val="Hyperlink"/>
            <w:noProof/>
          </w:rPr>
          <w:t>6.5.1. Три целочисленных типа.</w:t>
        </w:r>
      </w:hyperlink>
    </w:p>
    <w:p w14:paraId="3752DE82" w14:textId="77777777" w:rsidR="00EB13BC" w:rsidRDefault="00A314EC">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80" w:history="1">
        <w:r w:rsidR="00EB13BC" w:rsidRPr="00294AA3">
          <w:rPr>
            <w:rStyle w:val="Hyperlink"/>
            <w:noProof/>
          </w:rPr>
          <w:t>6.5.1.1. Описание данных целого типа.</w:t>
        </w:r>
      </w:hyperlink>
    </w:p>
    <w:p w14:paraId="3752DE83" w14:textId="77777777" w:rsidR="00EB13BC" w:rsidRDefault="00A314EC">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81" w:history="1">
        <w:r w:rsidR="00EB13BC" w:rsidRPr="00294AA3">
          <w:rPr>
            <w:rStyle w:val="Hyperlink"/>
            <w:noProof/>
          </w:rPr>
          <w:t>6.5.1.2. Целые константы.</w:t>
        </w:r>
      </w:hyperlink>
    </w:p>
    <w:p w14:paraId="3752DE84" w14:textId="77777777" w:rsidR="00EB13BC" w:rsidRDefault="00A314EC">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82" w:history="1">
        <w:r w:rsidR="00EB13BC" w:rsidRPr="00294AA3">
          <w:rPr>
            <w:rStyle w:val="Hyperlink"/>
            <w:noProof/>
          </w:rPr>
          <w:t>6.5.1.3. Инициализация переменных целого типа.</w:t>
        </w:r>
      </w:hyperlink>
    </w:p>
    <w:p w14:paraId="3752DE85" w14:textId="77777777" w:rsidR="00EB13BC" w:rsidRDefault="00A314EC">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83" w:history="1">
        <w:r w:rsidR="00EB13BC" w:rsidRPr="00294AA3">
          <w:rPr>
            <w:rStyle w:val="Hyperlink"/>
            <w:noProof/>
          </w:rPr>
          <w:t>6.5.1.4. Модификатор unsigned.</w:t>
        </w:r>
      </w:hyperlink>
    </w:p>
    <w:p w14:paraId="3752DE86" w14:textId="77777777" w:rsidR="00EB13BC" w:rsidRDefault="00A314EC">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84" w:history="1">
        <w:r w:rsidR="00EB13BC" w:rsidRPr="00294AA3">
          <w:rPr>
            <w:rStyle w:val="Hyperlink"/>
            <w:noProof/>
          </w:rPr>
          <w:t>6.5.2. Числа с плавающей точкой.</w:t>
        </w:r>
      </w:hyperlink>
    </w:p>
    <w:p w14:paraId="3752DE87" w14:textId="77777777" w:rsidR="00EB13BC" w:rsidRDefault="00A314EC">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85" w:history="1">
        <w:r w:rsidR="00EB13BC" w:rsidRPr="00294AA3">
          <w:rPr>
            <w:rStyle w:val="Hyperlink"/>
            <w:noProof/>
          </w:rPr>
          <w:t>6.5.3. Описание переменных с плавающей точкой.</w:t>
        </w:r>
      </w:hyperlink>
    </w:p>
    <w:p w14:paraId="3752DE88" w14:textId="77777777" w:rsidR="00EB13BC" w:rsidRDefault="00A314EC">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86" w:history="1">
        <w:r w:rsidR="00EB13BC" w:rsidRPr="00294AA3">
          <w:rPr>
            <w:rStyle w:val="Hyperlink"/>
            <w:noProof/>
          </w:rPr>
          <w:t>6.5.4. Перечисляемый тип данных (enum).</w:t>
        </w:r>
      </w:hyperlink>
    </w:p>
    <w:p w14:paraId="3752DE89" w14:textId="77777777" w:rsidR="00EB13BC" w:rsidRDefault="00A314EC">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87" w:history="1">
        <w:r w:rsidR="00EB13BC" w:rsidRPr="00294AA3">
          <w:rPr>
            <w:rStyle w:val="Hyperlink"/>
            <w:noProof/>
          </w:rPr>
          <w:t>6.5.5. Модификат</w:t>
        </w:r>
        <w:r w:rsidR="00EB13BC" w:rsidRPr="00294AA3">
          <w:rPr>
            <w:rStyle w:val="Hyperlink"/>
            <w:noProof/>
          </w:rPr>
          <w:t>о</w:t>
        </w:r>
        <w:r w:rsidR="00EB13BC" w:rsidRPr="00294AA3">
          <w:rPr>
            <w:rStyle w:val="Hyperlink"/>
            <w:noProof/>
          </w:rPr>
          <w:t>ры доступа.</w:t>
        </w:r>
      </w:hyperlink>
    </w:p>
    <w:p w14:paraId="3752DE8A" w14:textId="77777777" w:rsidR="00EB13BC" w:rsidRDefault="00A314EC">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88" w:history="1">
        <w:r w:rsidR="00EB13BC" w:rsidRPr="00294AA3">
          <w:rPr>
            <w:rStyle w:val="Hyperlink"/>
            <w:noProof/>
          </w:rPr>
          <w:t>6.5.5.1. Модификатор const.</w:t>
        </w:r>
      </w:hyperlink>
    </w:p>
    <w:p w14:paraId="3752DE8B" w14:textId="77777777" w:rsidR="00EB13BC" w:rsidRDefault="00A314EC">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89" w:history="1">
        <w:r w:rsidR="00EB13BC" w:rsidRPr="00294AA3">
          <w:rPr>
            <w:rStyle w:val="Hyperlink"/>
            <w:noProof/>
          </w:rPr>
          <w:t>6.5.5.2. Определение констант чер</w:t>
        </w:r>
        <w:r w:rsidR="00EB13BC" w:rsidRPr="00294AA3">
          <w:rPr>
            <w:rStyle w:val="Hyperlink"/>
            <w:noProof/>
          </w:rPr>
          <w:t>е</w:t>
        </w:r>
        <w:r w:rsidR="00EB13BC" w:rsidRPr="00294AA3">
          <w:rPr>
            <w:rStyle w:val="Hyperlink"/>
            <w:noProof/>
          </w:rPr>
          <w:t xml:space="preserve">з </w:t>
        </w:r>
        <w:r w:rsidR="00EB13BC" w:rsidRPr="00294AA3">
          <w:rPr>
            <w:rStyle w:val="Hyperlink"/>
            <w:noProof/>
          </w:rPr>
          <w:t>#</w:t>
        </w:r>
        <w:r w:rsidR="00EB13BC" w:rsidRPr="00294AA3">
          <w:rPr>
            <w:rStyle w:val="Hyperlink"/>
            <w:noProof/>
          </w:rPr>
          <w:t>define.</w:t>
        </w:r>
      </w:hyperlink>
    </w:p>
    <w:p w14:paraId="3752DE8C" w14:textId="77777777" w:rsidR="00EB13BC" w:rsidRDefault="00A314EC">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90" w:history="1">
        <w:r w:rsidR="00EB13BC" w:rsidRPr="00294AA3">
          <w:rPr>
            <w:rStyle w:val="Hyperlink"/>
            <w:noProof/>
          </w:rPr>
          <w:t>6.5.5.3. Модификатор volatile.</w:t>
        </w:r>
      </w:hyperlink>
    </w:p>
    <w:p w14:paraId="3752DE8D" w14:textId="77777777" w:rsidR="00EB13BC" w:rsidRDefault="00A314EC">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91" w:history="1">
        <w:r w:rsidR="00EB13BC" w:rsidRPr="00294AA3">
          <w:rPr>
            <w:rStyle w:val="Hyperlink"/>
            <w:noProof/>
          </w:rPr>
          <w:t>6.5.5.4. Cовместное использование const и volatile.</w:t>
        </w:r>
      </w:hyperlink>
    </w:p>
    <w:p w14:paraId="3752DE8E" w14:textId="77777777" w:rsidR="00EB13BC" w:rsidRDefault="00A314EC">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92" w:history="1">
        <w:r w:rsidR="00EB13BC" w:rsidRPr="00294AA3">
          <w:rPr>
            <w:rStyle w:val="Hyperlink"/>
            <w:noProof/>
            <w:lang w:val="en-US"/>
          </w:rPr>
          <w:t>6.5.6.</w:t>
        </w:r>
        <w:r w:rsidR="00EB13BC" w:rsidRPr="00294AA3">
          <w:rPr>
            <w:rStyle w:val="Hyperlink"/>
            <w:noProof/>
          </w:rPr>
          <w:t xml:space="preserve"> Модификаторы</w:t>
        </w:r>
        <w:r w:rsidR="00EB13BC" w:rsidRPr="00294AA3">
          <w:rPr>
            <w:rStyle w:val="Hyperlink"/>
            <w:noProof/>
            <w:lang w:val="en-US"/>
          </w:rPr>
          <w:t xml:space="preserve"> pascal, cdecl, near, far </w:t>
        </w:r>
        <w:r w:rsidR="00EB13BC" w:rsidRPr="00294AA3">
          <w:rPr>
            <w:rStyle w:val="Hyperlink"/>
            <w:noProof/>
          </w:rPr>
          <w:t>и</w:t>
        </w:r>
        <w:r w:rsidR="00EB13BC" w:rsidRPr="00294AA3">
          <w:rPr>
            <w:rStyle w:val="Hyperlink"/>
            <w:noProof/>
            <w:lang w:val="en-US"/>
          </w:rPr>
          <w:t xml:space="preserve"> huge.</w:t>
        </w:r>
      </w:hyperlink>
    </w:p>
    <w:p w14:paraId="3752DE8F" w14:textId="77777777" w:rsidR="00EB13BC" w:rsidRDefault="00A314EC">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93" w:history="1">
        <w:r w:rsidR="00EB13BC" w:rsidRPr="00294AA3">
          <w:rPr>
            <w:rStyle w:val="Hyperlink"/>
            <w:noProof/>
          </w:rPr>
          <w:t>6.5.6.1. Модификатор pascal.</w:t>
        </w:r>
      </w:hyperlink>
    </w:p>
    <w:p w14:paraId="3752DE90" w14:textId="77777777" w:rsidR="00EB13BC" w:rsidRDefault="00A314EC">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94" w:history="1">
        <w:r w:rsidR="00EB13BC" w:rsidRPr="00294AA3">
          <w:rPr>
            <w:rStyle w:val="Hyperlink"/>
            <w:noProof/>
          </w:rPr>
          <w:t>6.5.6.2. Модификатор cdecl.</w:t>
        </w:r>
      </w:hyperlink>
    </w:p>
    <w:p w14:paraId="3752DE91" w14:textId="77777777" w:rsidR="00EB13BC" w:rsidRDefault="00A314EC">
      <w:pPr>
        <w:pStyle w:val="TOC4"/>
        <w:tabs>
          <w:tab w:val="right" w:leader="dot" w:pos="10195"/>
        </w:tabs>
        <w:rPr>
          <w:rFonts w:asciiTheme="minorHAnsi" w:eastAsiaTheme="minorEastAsia" w:hAnsiTheme="minorHAnsi" w:cstheme="minorBidi"/>
          <w:b w:val="0"/>
          <w:noProof/>
          <w:sz w:val="22"/>
          <w:szCs w:val="22"/>
          <w:lang w:val="en-US" w:eastAsia="en-US"/>
        </w:rPr>
      </w:pPr>
      <w:hyperlink w:anchor="_Toc515769995" w:history="1">
        <w:r w:rsidR="00EB13BC" w:rsidRPr="00294AA3">
          <w:rPr>
            <w:rStyle w:val="Hyperlink"/>
            <w:noProof/>
          </w:rPr>
          <w:t>6.5.6.3. Модификаторы near, far и huge.</w:t>
        </w:r>
      </w:hyperlink>
    </w:p>
    <w:p w14:paraId="3752DE92" w14:textId="77777777" w:rsidR="00EB13BC" w:rsidRDefault="00A314EC">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96" w:history="1">
        <w:r w:rsidR="00EB13BC" w:rsidRPr="00294AA3">
          <w:rPr>
            <w:rStyle w:val="Hyperlink"/>
            <w:noProof/>
          </w:rPr>
          <w:t>6.5.7. Тип данных char</w:t>
        </w:r>
      </w:hyperlink>
    </w:p>
    <w:p w14:paraId="3752DE93" w14:textId="77777777" w:rsidR="00EB13BC" w:rsidRDefault="00A314EC">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97" w:history="1">
        <w:r w:rsidR="00EB13BC" w:rsidRPr="00294AA3">
          <w:rPr>
            <w:rStyle w:val="Hyperlink"/>
            <w:noProof/>
          </w:rPr>
          <w:t>6.5.8. Другие типы и размеры данных.</w:t>
        </w:r>
      </w:hyperlink>
    </w:p>
    <w:p w14:paraId="3752DE94" w14:textId="77777777" w:rsidR="00EB13BC" w:rsidRDefault="00A314EC">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769998" w:history="1">
        <w:r w:rsidR="00EB13BC" w:rsidRPr="00294AA3">
          <w:rPr>
            <w:rStyle w:val="Hyperlink"/>
            <w:noProof/>
          </w:rPr>
          <w:t>6.6. Преобразование типов данных.</w:t>
        </w:r>
      </w:hyperlink>
    </w:p>
    <w:p w14:paraId="3752DE95" w14:textId="77777777" w:rsidR="00EB13BC" w:rsidRDefault="00A314EC">
      <w:pPr>
        <w:pStyle w:val="TOC3"/>
        <w:tabs>
          <w:tab w:val="right" w:leader="dot" w:pos="10195"/>
        </w:tabs>
        <w:rPr>
          <w:rFonts w:asciiTheme="minorHAnsi" w:eastAsiaTheme="minorEastAsia" w:hAnsiTheme="minorHAnsi" w:cstheme="minorBidi"/>
          <w:b w:val="0"/>
          <w:noProof/>
          <w:sz w:val="22"/>
          <w:szCs w:val="22"/>
          <w:lang w:val="en-US" w:eastAsia="en-US"/>
        </w:rPr>
      </w:pPr>
      <w:hyperlink w:anchor="_Toc515769999" w:history="1">
        <w:r w:rsidR="00EB13BC" w:rsidRPr="00294AA3">
          <w:rPr>
            <w:rStyle w:val="Hyperlink"/>
            <w:noProof/>
          </w:rPr>
          <w:t>6.6.1. Явные преобразования типов при помощи операции приведения типа.</w:t>
        </w:r>
      </w:hyperlink>
    </w:p>
    <w:p w14:paraId="3752DE96" w14:textId="77777777" w:rsidR="001D2093" w:rsidRDefault="00D41B92" w:rsidP="003F50D3">
      <w:pPr>
        <w:pStyle w:val="Main"/>
        <w:ind w:firstLine="567"/>
        <w:rPr>
          <w:lang w:val="ru-RU"/>
        </w:rPr>
      </w:pPr>
      <w:r>
        <w:rPr>
          <w:lang w:val="ru-RU"/>
        </w:rPr>
        <w:fldChar w:fldCharType="end"/>
      </w:r>
    </w:p>
    <w:p w14:paraId="3752DE97" w14:textId="77777777" w:rsidR="00266E2B" w:rsidRPr="003824DF" w:rsidRDefault="00266E2B" w:rsidP="00CD098B">
      <w:pPr>
        <w:pStyle w:val="10"/>
        <w:numPr>
          <w:ilvl w:val="0"/>
          <w:numId w:val="14"/>
        </w:numPr>
        <w:spacing w:before="0" w:after="0"/>
      </w:pPr>
      <w:bookmarkStart w:id="0" w:name="_Toc303710863"/>
      <w:bookmarkStart w:id="1" w:name="_Toc515769973"/>
      <w:r w:rsidRPr="003824DF">
        <w:t>Данные.</w:t>
      </w:r>
      <w:bookmarkEnd w:id="0"/>
      <w:bookmarkEnd w:id="1"/>
    </w:p>
    <w:p w14:paraId="3752DE98" w14:textId="77777777" w:rsidR="00266E2B" w:rsidRPr="00266E2B" w:rsidRDefault="00266E2B" w:rsidP="00266E2B">
      <w:pPr>
        <w:pStyle w:val="Main"/>
        <w:rPr>
          <w:lang w:val="ru-RU"/>
        </w:rPr>
      </w:pPr>
      <w:r w:rsidRPr="00266E2B">
        <w:rPr>
          <w:lang w:val="ru-RU"/>
        </w:rPr>
        <w:t>Программы имеют дело с данными. Мы вводим в компьютер числа, буквы и слова и ожидаем, что он будет проводить над ними какие-то операции. Здесь мы сосредоточим наше внимание на данных различных типов и их свойствах. В соответствии с этим мы будем последовательно останавливаться на каждом из типов, и смотреть, как их можно использовать. Но, поскольку заниматься одним только обсуждением представляется нам не очень веселым делом, мы рассмотрим также небольшие программы обработки данных.</w:t>
      </w:r>
    </w:p>
    <w:p w14:paraId="3752DE99" w14:textId="77777777" w:rsidR="00266E2B" w:rsidRPr="00ED6363" w:rsidRDefault="00266E2B" w:rsidP="00266E2B">
      <w:pPr>
        <w:pStyle w:val="Main"/>
      </w:pPr>
      <w:r w:rsidRPr="00266E2B">
        <w:rPr>
          <w:lang w:val="ru-RU"/>
        </w:rPr>
        <w:t xml:space="preserve">Этот материал в основном посвящен обсуждению двух важнейших классов типов данных: целым числам и числам с плавающей точкой. Язык Си предоставляет программисту возможность использовать несколько разновидностей этих типов. Мы займемся изучением следующих вопросов: что такое типы данных, как их описать, как и когда их использовать. </w:t>
      </w:r>
      <w:proofErr w:type="spellStart"/>
      <w:r w:rsidRPr="00ED6363">
        <w:t>Кроме</w:t>
      </w:r>
      <w:proofErr w:type="spellEnd"/>
      <w:r w:rsidRPr="00ED6363">
        <w:t xml:space="preserve"> </w:t>
      </w:r>
      <w:proofErr w:type="spellStart"/>
      <w:r w:rsidRPr="00ED6363">
        <w:t>того</w:t>
      </w:r>
      <w:proofErr w:type="spellEnd"/>
      <w:r w:rsidRPr="00ED6363">
        <w:t xml:space="preserve">, </w:t>
      </w:r>
      <w:proofErr w:type="spellStart"/>
      <w:r w:rsidRPr="00ED6363">
        <w:t>мы</w:t>
      </w:r>
      <w:proofErr w:type="spellEnd"/>
      <w:r w:rsidRPr="00ED6363">
        <w:t xml:space="preserve"> </w:t>
      </w:r>
      <w:proofErr w:type="spellStart"/>
      <w:r w:rsidRPr="00ED6363">
        <w:t>обсудим</w:t>
      </w:r>
      <w:proofErr w:type="spellEnd"/>
      <w:r w:rsidRPr="00ED6363">
        <w:t xml:space="preserve"> </w:t>
      </w:r>
      <w:proofErr w:type="spellStart"/>
      <w:r w:rsidRPr="00ED6363">
        <w:t>различия</w:t>
      </w:r>
      <w:proofErr w:type="spellEnd"/>
      <w:r w:rsidRPr="00ED6363">
        <w:t xml:space="preserve"> </w:t>
      </w:r>
      <w:proofErr w:type="spellStart"/>
      <w:r w:rsidRPr="00ED6363">
        <w:t>между</w:t>
      </w:r>
      <w:proofErr w:type="spellEnd"/>
      <w:r w:rsidRPr="00ED6363">
        <w:t xml:space="preserve"> </w:t>
      </w:r>
      <w:proofErr w:type="spellStart"/>
      <w:r w:rsidRPr="00ED6363">
        <w:t>константами</w:t>
      </w:r>
      <w:proofErr w:type="spellEnd"/>
      <w:r w:rsidRPr="00ED6363">
        <w:t xml:space="preserve"> и </w:t>
      </w:r>
      <w:proofErr w:type="spellStart"/>
      <w:r w:rsidRPr="00ED6363">
        <w:t>переменными</w:t>
      </w:r>
      <w:proofErr w:type="spellEnd"/>
      <w:r w:rsidRPr="00ED6363">
        <w:t>.</w:t>
      </w:r>
    </w:p>
    <w:p w14:paraId="3752DE9A" w14:textId="77777777" w:rsidR="00266E2B" w:rsidRPr="00ED6363" w:rsidRDefault="00266E2B" w:rsidP="00266E2B">
      <w:pPr>
        <w:pStyle w:val="Main"/>
      </w:pPr>
    </w:p>
    <w:p w14:paraId="3752DE9B" w14:textId="77777777" w:rsidR="00266E2B" w:rsidRPr="00266E2B" w:rsidRDefault="00266E2B" w:rsidP="00CD098B">
      <w:pPr>
        <w:pStyle w:val="Heading2"/>
        <w:keepNext w:val="0"/>
        <w:numPr>
          <w:ilvl w:val="1"/>
          <w:numId w:val="15"/>
        </w:numPr>
        <w:spacing w:before="0" w:after="0"/>
        <w:ind w:left="426" w:firstLine="0"/>
        <w:rPr>
          <w:i w:val="0"/>
          <w:sz w:val="20"/>
          <w:szCs w:val="20"/>
        </w:rPr>
      </w:pPr>
      <w:bookmarkStart w:id="2" w:name="_Toc303710864"/>
      <w:bookmarkStart w:id="3" w:name="_Toc515769974"/>
      <w:bookmarkStart w:id="4" w:name="AP0790601"/>
      <w:r w:rsidRPr="00266E2B">
        <w:rPr>
          <w:i w:val="0"/>
          <w:sz w:val="20"/>
          <w:szCs w:val="20"/>
        </w:rPr>
        <w:t>Идентификаторы.</w:t>
      </w:r>
      <w:bookmarkEnd w:id="2"/>
      <w:bookmarkEnd w:id="3"/>
    </w:p>
    <w:bookmarkEnd w:id="4"/>
    <w:p w14:paraId="3752DE9C" w14:textId="77777777" w:rsidR="00266E2B" w:rsidRPr="0018095D" w:rsidRDefault="00266E2B" w:rsidP="00266E2B">
      <w:pPr>
        <w:pStyle w:val="Main"/>
        <w:rPr>
          <w:lang w:val="ru-RU"/>
        </w:rPr>
      </w:pPr>
      <w:r w:rsidRPr="00A75121">
        <w:rPr>
          <w:highlight w:val="yellow"/>
          <w:lang w:val="ru-RU"/>
        </w:rPr>
        <w:t xml:space="preserve">Идентификаторы — это имена, которыми в программе можно обозначать переменные, константы, типы, функции и метки. </w:t>
      </w:r>
      <w:bookmarkStart w:id="5" w:name="AP00601"/>
      <w:r w:rsidRPr="00266E2B">
        <w:rPr>
          <w:highlight w:val="cyan"/>
          <w:lang w:val="ru-RU"/>
        </w:rPr>
        <w:t>Идентификатор</w:t>
      </w:r>
      <w:r w:rsidRPr="00266E2B">
        <w:rPr>
          <w:lang w:val="ru-RU"/>
        </w:rPr>
        <w:t xml:space="preserve"> </w:t>
      </w:r>
      <w:r w:rsidRPr="00266E2B">
        <w:rPr>
          <w:highlight w:val="yellow"/>
          <w:lang w:val="ru-RU"/>
        </w:rPr>
        <w:t xml:space="preserve">создается при его появлении в объявлении переменной, типа или функции. </w:t>
      </w:r>
      <w:bookmarkEnd w:id="5"/>
      <w:r w:rsidRPr="00266E2B">
        <w:rPr>
          <w:highlight w:val="yellow"/>
          <w:lang w:val="ru-RU"/>
        </w:rPr>
        <w:t>В последующих операторах программы идентификатор можно использовать для ссылки на связанный с ним программный объект. Идентификатор — это последовательность из одной или нескольких букв, цифр или символов подчеркивания, причем первой должна быть буква или символ подчеркивания. Идентификаторы могут иметь произвольное число символов, однако компилятор различает только первый 31 символ.</w:t>
      </w:r>
      <w:r w:rsidRPr="00266E2B">
        <w:rPr>
          <w:lang w:val="ru-RU"/>
        </w:rPr>
        <w:t xml:space="preserve"> </w:t>
      </w:r>
      <w:r w:rsidRPr="0018095D">
        <w:rPr>
          <w:lang w:val="ru-RU"/>
        </w:rPr>
        <w:t>(Однако другие программы, работающие с выходной информацией следом за компилятором, например, компоновщик, могут различать еще меньше символов.)</w:t>
      </w:r>
    </w:p>
    <w:p w14:paraId="3752DE9D" w14:textId="77777777" w:rsidR="00266E2B" w:rsidRPr="00266E2B" w:rsidRDefault="00266E2B" w:rsidP="00266E2B">
      <w:pPr>
        <w:pStyle w:val="Main"/>
        <w:rPr>
          <w:lang w:val="ru-RU"/>
        </w:rPr>
      </w:pPr>
      <w:bookmarkStart w:id="6" w:name="AP00602"/>
      <w:r w:rsidRPr="00266E2B">
        <w:rPr>
          <w:highlight w:val="yellow"/>
          <w:lang w:val="ru-RU"/>
        </w:rPr>
        <w:t xml:space="preserve">В С и </w:t>
      </w:r>
      <w:r w:rsidRPr="00A75121">
        <w:rPr>
          <w:highlight w:val="yellow"/>
        </w:rPr>
        <w:t>C</w:t>
      </w:r>
      <w:r w:rsidRPr="00266E2B">
        <w:rPr>
          <w:highlight w:val="yellow"/>
          <w:lang w:val="ru-RU"/>
        </w:rPr>
        <w:t xml:space="preserve">++ </w:t>
      </w:r>
      <w:bookmarkEnd w:id="6"/>
      <w:r w:rsidRPr="00266E2B">
        <w:rPr>
          <w:highlight w:val="yellow"/>
          <w:lang w:val="ru-RU"/>
        </w:rPr>
        <w:t>различаются заглавные и строчные буквы.</w:t>
      </w:r>
      <w:r w:rsidRPr="00446AA7">
        <w:rPr>
          <w:lang w:val="ru-RU"/>
        </w:rPr>
        <w:t xml:space="preserve"> </w:t>
      </w:r>
      <w:r w:rsidRPr="00266E2B">
        <w:rPr>
          <w:lang w:val="ru-RU"/>
        </w:rPr>
        <w:t xml:space="preserve">Это значит, что компилятор С рассматривает буквы верхнего и нижнего регистров как различные символы. Например, компилятор считает переменные </w:t>
      </w:r>
      <w:r w:rsidRPr="00ED6363">
        <w:t>NAME</w:t>
      </w:r>
      <w:r w:rsidRPr="00266E2B">
        <w:rPr>
          <w:lang w:val="ru-RU"/>
        </w:rPr>
        <w:t>_</w:t>
      </w:r>
      <w:r w:rsidRPr="00ED6363">
        <w:t>LENGTH</w:t>
      </w:r>
      <w:r w:rsidRPr="00266E2B">
        <w:rPr>
          <w:lang w:val="ru-RU"/>
        </w:rPr>
        <w:t xml:space="preserve"> и </w:t>
      </w:r>
      <w:r w:rsidRPr="00ED6363">
        <w:t>Name</w:t>
      </w:r>
      <w:r w:rsidRPr="00266E2B">
        <w:rPr>
          <w:lang w:val="ru-RU"/>
        </w:rPr>
        <w:t>_</w:t>
      </w:r>
      <w:r w:rsidRPr="00ED6363">
        <w:t>Length</w:t>
      </w:r>
      <w:r w:rsidRPr="00266E2B">
        <w:rPr>
          <w:lang w:val="ru-RU"/>
        </w:rPr>
        <w:t xml:space="preserve"> двумя уникальными идентификаторами, представляющими различные ячейки памяти. Эта особенность позволяет создавать различные идентификаторы, имеющие одинаковое произношение, но различный регистр для одной или нескольких букв. Кроме этого, различимость заглавных и строчных букв облегчает понимание текста программы. </w:t>
      </w:r>
      <w:r w:rsidRPr="00266E2B">
        <w:rPr>
          <w:highlight w:val="yellow"/>
          <w:lang w:val="ru-RU"/>
        </w:rPr>
        <w:t>К примеру: идентификаторы, объявленные в заголовочных файлах в #</w:t>
      </w:r>
      <w:r w:rsidRPr="00A75121">
        <w:rPr>
          <w:highlight w:val="yellow"/>
        </w:rPr>
        <w:t>include</w:t>
      </w:r>
      <w:r w:rsidRPr="00266E2B">
        <w:rPr>
          <w:highlight w:val="yellow"/>
          <w:lang w:val="ru-RU"/>
        </w:rPr>
        <w:t>, часто записываются только заглавными буквами. Поэтому, когда вы встречаете в исходном файле идентификатор, состоящий из заглавных букв, по его виду вы можете понять, где искать описание данного идентификатора</w:t>
      </w:r>
      <w:r w:rsidRPr="00266E2B">
        <w:rPr>
          <w:lang w:val="ru-RU"/>
        </w:rPr>
        <w:t>.</w:t>
      </w:r>
    </w:p>
    <w:p w14:paraId="3752DE9E" w14:textId="77777777" w:rsidR="00266E2B" w:rsidRPr="00266E2B" w:rsidRDefault="00266E2B" w:rsidP="00266E2B">
      <w:pPr>
        <w:pStyle w:val="Main"/>
        <w:rPr>
          <w:lang w:val="ru-RU"/>
        </w:rPr>
      </w:pPr>
      <w:r w:rsidRPr="00266E2B">
        <w:rPr>
          <w:highlight w:val="yellow"/>
          <w:lang w:val="ru-RU"/>
        </w:rPr>
        <w:t xml:space="preserve">Не следует создавать идентификаторы, начинающиеся с символов подчеркивания, — хотя это и не является ошибкой синтаксиса. Такие идентификаторы могут конфликтовать с именами системных процедур или переменных и вызывать ошибки. В результате, не гарантируется переносимость программ с подобными идентификаторами. Идентификаторы, имеющие два последовательных символа подчеркивания (_), зарезервированы для языка </w:t>
      </w:r>
      <w:r w:rsidRPr="00A75121">
        <w:rPr>
          <w:highlight w:val="yellow"/>
        </w:rPr>
        <w:t>C</w:t>
      </w:r>
      <w:r w:rsidRPr="00266E2B">
        <w:rPr>
          <w:highlight w:val="yellow"/>
          <w:lang w:val="ru-RU"/>
        </w:rPr>
        <w:t>++ и для стандартных библиотек</w:t>
      </w:r>
      <w:r w:rsidRPr="00266E2B">
        <w:rPr>
          <w:lang w:val="ru-RU"/>
        </w:rPr>
        <w:t>.</w:t>
      </w:r>
    </w:p>
    <w:p w14:paraId="3752DE9F" w14:textId="77777777" w:rsidR="00266E2B" w:rsidRPr="00266E2B" w:rsidRDefault="00266E2B" w:rsidP="00266E2B">
      <w:pPr>
        <w:pStyle w:val="Main"/>
        <w:shd w:val="clear" w:color="auto" w:fill="auto"/>
        <w:rPr>
          <w:lang w:val="ru-RU"/>
        </w:rPr>
      </w:pPr>
      <w:r w:rsidRPr="00266E2B">
        <w:rPr>
          <w:highlight w:val="yellow"/>
          <w:lang w:val="ru-RU"/>
        </w:rPr>
        <w:lastRenderedPageBreak/>
        <w:t>Имеется одно стилистическое соглашение, принятое многими программистами на С</w:t>
      </w:r>
      <w:r w:rsidRPr="00266E2B">
        <w:rPr>
          <w:highlight w:val="cyan"/>
          <w:lang w:val="ru-RU"/>
        </w:rPr>
        <w:t>: в начале всех идентификаторов указывается сокращенное обозначение типа данных.</w:t>
      </w:r>
      <w:r w:rsidRPr="00266E2B">
        <w:rPr>
          <w:lang w:val="ru-RU"/>
        </w:rPr>
        <w:t xml:space="preserve"> Например, все идентификаторы для целых начинаются с буквы "</w:t>
      </w:r>
      <w:proofErr w:type="spellStart"/>
      <w:r w:rsidRPr="00ED6363">
        <w:t>i</w:t>
      </w:r>
      <w:proofErr w:type="spellEnd"/>
      <w:r w:rsidRPr="00266E2B">
        <w:rPr>
          <w:lang w:val="ru-RU"/>
        </w:rPr>
        <w:t xml:space="preserve">", </w:t>
      </w:r>
      <w:bookmarkStart w:id="7" w:name="AP00603"/>
      <w:r w:rsidRPr="00266E2B">
        <w:rPr>
          <w:lang w:val="ru-RU"/>
        </w:rPr>
        <w:t>для чисел с плавающей точкой — с буквы "</w:t>
      </w:r>
      <w:r w:rsidRPr="00ED6363">
        <w:t>f</w:t>
      </w:r>
      <w:r w:rsidRPr="00266E2B">
        <w:rPr>
          <w:lang w:val="ru-RU"/>
        </w:rPr>
        <w:t>”</w:t>
      </w:r>
      <w:bookmarkEnd w:id="7"/>
      <w:r w:rsidRPr="00266E2B">
        <w:rPr>
          <w:lang w:val="ru-RU"/>
        </w:rPr>
        <w:t xml:space="preserve">, для строк, оканчивающихся символом </w:t>
      </w:r>
      <w:r w:rsidRPr="00ED6363">
        <w:t>null</w:t>
      </w:r>
      <w:r w:rsidRPr="00266E2B">
        <w:rPr>
          <w:lang w:val="ru-RU"/>
        </w:rPr>
        <w:t>, — с букв "</w:t>
      </w:r>
      <w:proofErr w:type="spellStart"/>
      <w:r w:rsidRPr="00ED6363">
        <w:t>sz</w:t>
      </w:r>
      <w:proofErr w:type="spellEnd"/>
      <w:r w:rsidRPr="00266E2B">
        <w:rPr>
          <w:lang w:val="ru-RU"/>
        </w:rPr>
        <w:t xml:space="preserve">", для переменных- указателей — с "р" и так далее. </w:t>
      </w:r>
      <w:r w:rsidRPr="00266E2B">
        <w:rPr>
          <w:highlight w:val="yellow"/>
          <w:lang w:val="ru-RU"/>
        </w:rPr>
        <w:t>При таком именовании легко по тексту программы видеть не только используемые идентификаторы, но и их тип</w:t>
      </w:r>
      <w:r w:rsidRPr="00266E2B">
        <w:rPr>
          <w:lang w:val="ru-RU"/>
        </w:rPr>
        <w:t>. При таком подходе легче понять работу конкретного участка программы и выполнить построчную отладку исходного текста. В данной книге в программах используются оба соглашения по именованию переменных, тогда как в реальных программах можно встретить либо один, либо другой формат.</w:t>
      </w:r>
    </w:p>
    <w:p w14:paraId="3752DEA0" w14:textId="77777777" w:rsidR="00266E2B" w:rsidRPr="00ED6363" w:rsidRDefault="00266E2B" w:rsidP="00266E2B">
      <w:pPr>
        <w:pStyle w:val="Main"/>
      </w:pPr>
      <w:proofErr w:type="spellStart"/>
      <w:r w:rsidRPr="00ED6363">
        <w:t>Примеры</w:t>
      </w:r>
      <w:proofErr w:type="spellEnd"/>
      <w:r w:rsidRPr="00ED6363">
        <w:t xml:space="preserve"> </w:t>
      </w:r>
      <w:proofErr w:type="spellStart"/>
      <w:r w:rsidRPr="00ED6363">
        <w:t>идентификаторов</w:t>
      </w:r>
      <w:proofErr w:type="spellEnd"/>
      <w:r w:rsidRPr="00ED6363">
        <w:t>:</w:t>
      </w:r>
    </w:p>
    <w:p w14:paraId="3752DEA1" w14:textId="77777777" w:rsidR="00266E2B" w:rsidRPr="00ED6363" w:rsidRDefault="00266E2B" w:rsidP="00266E2B">
      <w:pPr>
        <w:pStyle w:val="Main"/>
      </w:pPr>
      <w:proofErr w:type="spellStart"/>
      <w:r w:rsidRPr="00ED6363">
        <w:t>i</w:t>
      </w:r>
      <w:proofErr w:type="spellEnd"/>
    </w:p>
    <w:p w14:paraId="3752DEA2" w14:textId="77777777" w:rsidR="00266E2B" w:rsidRPr="00ED6363" w:rsidRDefault="00266E2B" w:rsidP="00266E2B">
      <w:pPr>
        <w:pStyle w:val="Main"/>
      </w:pPr>
      <w:proofErr w:type="spellStart"/>
      <w:r w:rsidRPr="00ED6363">
        <w:t>itotal</w:t>
      </w:r>
      <w:proofErr w:type="spellEnd"/>
    </w:p>
    <w:p w14:paraId="3752DEA3" w14:textId="77777777" w:rsidR="00266E2B" w:rsidRPr="00ED6363" w:rsidRDefault="00266E2B" w:rsidP="00266E2B">
      <w:pPr>
        <w:pStyle w:val="Main"/>
      </w:pPr>
      <w:proofErr w:type="spellStart"/>
      <w:r w:rsidRPr="00ED6363">
        <w:t>frangel</w:t>
      </w:r>
      <w:proofErr w:type="spellEnd"/>
    </w:p>
    <w:p w14:paraId="3752DEA4" w14:textId="77777777" w:rsidR="00266E2B" w:rsidRPr="00ED6363" w:rsidRDefault="00266E2B" w:rsidP="00266E2B">
      <w:pPr>
        <w:pStyle w:val="Main"/>
      </w:pPr>
      <w:proofErr w:type="spellStart"/>
      <w:r w:rsidRPr="00ED6363">
        <w:t>szfirst_name</w:t>
      </w:r>
      <w:proofErr w:type="spellEnd"/>
    </w:p>
    <w:p w14:paraId="3752DEA5" w14:textId="77777777" w:rsidR="00266E2B" w:rsidRPr="00ED6363" w:rsidRDefault="00266E2B" w:rsidP="00266E2B">
      <w:pPr>
        <w:pStyle w:val="Main"/>
      </w:pPr>
      <w:proofErr w:type="spellStart"/>
      <w:r w:rsidRPr="00ED6363">
        <w:t>lfrequency</w:t>
      </w:r>
      <w:proofErr w:type="spellEnd"/>
    </w:p>
    <w:p w14:paraId="3752DEA6" w14:textId="77777777" w:rsidR="00266E2B" w:rsidRPr="00ED6363" w:rsidRDefault="00266E2B" w:rsidP="00266E2B">
      <w:pPr>
        <w:pStyle w:val="Main"/>
      </w:pPr>
      <w:proofErr w:type="spellStart"/>
      <w:r w:rsidRPr="00ED6363">
        <w:t>imax</w:t>
      </w:r>
      <w:proofErr w:type="spellEnd"/>
    </w:p>
    <w:p w14:paraId="3752DEA7" w14:textId="77777777" w:rsidR="00266E2B" w:rsidRPr="00ED6363" w:rsidRDefault="00266E2B" w:rsidP="00266E2B">
      <w:pPr>
        <w:pStyle w:val="Main"/>
      </w:pPr>
      <w:proofErr w:type="spellStart"/>
      <w:r w:rsidRPr="00ED6363">
        <w:t>iMax</w:t>
      </w:r>
      <w:proofErr w:type="spellEnd"/>
    </w:p>
    <w:p w14:paraId="3752DEA8" w14:textId="77777777" w:rsidR="00266E2B" w:rsidRPr="00ED6363" w:rsidRDefault="00266E2B" w:rsidP="00266E2B">
      <w:pPr>
        <w:pStyle w:val="Main"/>
      </w:pPr>
      <w:proofErr w:type="spellStart"/>
      <w:r w:rsidRPr="00ED6363">
        <w:t>iMAX</w:t>
      </w:r>
      <w:proofErr w:type="spellEnd"/>
    </w:p>
    <w:p w14:paraId="3752DEA9" w14:textId="77777777" w:rsidR="00266E2B" w:rsidRPr="00ED6363" w:rsidRDefault="00266E2B" w:rsidP="00266E2B">
      <w:pPr>
        <w:pStyle w:val="Main"/>
      </w:pPr>
      <w:r w:rsidRPr="00ED6363">
        <w:t>NULL</w:t>
      </w:r>
    </w:p>
    <w:p w14:paraId="3752DEAA" w14:textId="77777777" w:rsidR="00266E2B" w:rsidRPr="00ED6363" w:rsidRDefault="00266E2B" w:rsidP="00266E2B">
      <w:pPr>
        <w:pStyle w:val="Main"/>
      </w:pPr>
      <w:r w:rsidRPr="00ED6363">
        <w:t>EOF</w:t>
      </w:r>
    </w:p>
    <w:p w14:paraId="3752DEAB" w14:textId="77777777" w:rsidR="00266E2B" w:rsidRPr="00ED6363" w:rsidRDefault="00266E2B" w:rsidP="00266E2B">
      <w:pPr>
        <w:pStyle w:val="Main"/>
      </w:pPr>
    </w:p>
    <w:p w14:paraId="3752DEAC" w14:textId="77777777" w:rsidR="00266E2B" w:rsidRPr="00266E2B" w:rsidRDefault="00266E2B" w:rsidP="00266E2B">
      <w:pPr>
        <w:pStyle w:val="Main"/>
        <w:rPr>
          <w:lang w:val="ru-RU"/>
        </w:rPr>
      </w:pPr>
      <w:r w:rsidRPr="00266E2B">
        <w:rPr>
          <w:lang w:val="ru-RU"/>
        </w:rPr>
        <w:t>Сможете ли вы определить, почему следующие идентификаторы неверны?</w:t>
      </w:r>
    </w:p>
    <w:p w14:paraId="3752DEAD" w14:textId="77777777" w:rsidR="00266E2B" w:rsidRPr="00ED6363" w:rsidRDefault="00266E2B" w:rsidP="00266E2B">
      <w:pPr>
        <w:pStyle w:val="Main"/>
      </w:pPr>
      <w:r w:rsidRPr="00ED6363">
        <w:t>1st_year</w:t>
      </w:r>
    </w:p>
    <w:p w14:paraId="3752DEAE" w14:textId="77777777" w:rsidR="00266E2B" w:rsidRPr="00ED6363" w:rsidRDefault="00266E2B" w:rsidP="00266E2B">
      <w:pPr>
        <w:pStyle w:val="Main"/>
      </w:pPr>
      <w:r w:rsidRPr="00ED6363">
        <w:t>#social_security</w:t>
      </w:r>
    </w:p>
    <w:p w14:paraId="3752DEAF" w14:textId="77777777" w:rsidR="00266E2B" w:rsidRPr="00ED6363" w:rsidRDefault="00266E2B" w:rsidP="00266E2B">
      <w:pPr>
        <w:pStyle w:val="Main"/>
      </w:pPr>
      <w:proofErr w:type="spellStart"/>
      <w:r w:rsidRPr="00ED6363">
        <w:t>Not_Done</w:t>
      </w:r>
      <w:proofErr w:type="spellEnd"/>
      <w:r w:rsidRPr="00ED6363">
        <w:t>!</w:t>
      </w:r>
    </w:p>
    <w:p w14:paraId="3752DEB0" w14:textId="77777777" w:rsidR="00266E2B" w:rsidRPr="00ED6363" w:rsidRDefault="00266E2B" w:rsidP="00266E2B">
      <w:pPr>
        <w:pStyle w:val="Main"/>
      </w:pPr>
    </w:p>
    <w:p w14:paraId="3752DEB1" w14:textId="77777777" w:rsidR="00266E2B" w:rsidRPr="00266E2B" w:rsidRDefault="00266E2B" w:rsidP="00266E2B">
      <w:pPr>
        <w:pStyle w:val="Main"/>
        <w:rPr>
          <w:lang w:val="ru-RU"/>
        </w:rPr>
      </w:pPr>
      <w:r w:rsidRPr="00ED6363">
        <w:t xml:space="preserve"> </w:t>
      </w:r>
      <w:r w:rsidRPr="00266E2B">
        <w:rPr>
          <w:lang w:val="ru-RU"/>
        </w:rPr>
        <w:t xml:space="preserve">Все неверны, т.к </w:t>
      </w:r>
      <w:bookmarkStart w:id="8" w:name="AP00604"/>
      <w:r w:rsidRPr="00266E2B">
        <w:rPr>
          <w:lang w:val="ru-RU"/>
        </w:rPr>
        <w:t>первый</w:t>
      </w:r>
      <w:bookmarkEnd w:id="8"/>
      <w:r w:rsidRPr="00266E2B">
        <w:rPr>
          <w:lang w:val="ru-RU"/>
        </w:rPr>
        <w:t xml:space="preserve"> из них  начинается с десятичного числа. Второй — начинается с символа #, а последний — заканчивается запрещенным символом.</w:t>
      </w:r>
    </w:p>
    <w:p w14:paraId="3752DEB2" w14:textId="77777777" w:rsidR="00266E2B" w:rsidRPr="00266E2B" w:rsidRDefault="00266E2B" w:rsidP="00266E2B">
      <w:pPr>
        <w:pStyle w:val="Main"/>
        <w:rPr>
          <w:lang w:val="ru-RU"/>
        </w:rPr>
      </w:pPr>
      <w:r w:rsidRPr="00266E2B">
        <w:rPr>
          <w:lang w:val="ru-RU"/>
        </w:rPr>
        <w:t>Взгляните на следующие идентификаторы. Можно ли их использовать?</w:t>
      </w:r>
    </w:p>
    <w:p w14:paraId="3752DEB3" w14:textId="77777777" w:rsidR="00266E2B" w:rsidRPr="00266E2B" w:rsidRDefault="00266E2B" w:rsidP="00266E2B">
      <w:pPr>
        <w:pStyle w:val="Main"/>
        <w:rPr>
          <w:lang w:val="ru-RU"/>
        </w:rPr>
      </w:pPr>
    </w:p>
    <w:p w14:paraId="3752DEB4" w14:textId="77777777" w:rsidR="00266E2B" w:rsidRPr="00266E2B" w:rsidRDefault="00266E2B" w:rsidP="00266E2B">
      <w:pPr>
        <w:pStyle w:val="Main"/>
        <w:rPr>
          <w:lang w:val="ru-RU"/>
        </w:rPr>
      </w:pPr>
      <w:r w:rsidRPr="00266E2B">
        <w:rPr>
          <w:lang w:val="ru-RU"/>
        </w:rPr>
        <w:t>О</w:t>
      </w:r>
    </w:p>
    <w:p w14:paraId="3752DEB5" w14:textId="77777777" w:rsidR="00266E2B" w:rsidRPr="00266E2B" w:rsidRDefault="00266E2B" w:rsidP="00266E2B">
      <w:pPr>
        <w:pStyle w:val="Main"/>
        <w:rPr>
          <w:lang w:val="ru-RU"/>
        </w:rPr>
      </w:pPr>
      <w:r w:rsidRPr="00266E2B">
        <w:rPr>
          <w:lang w:val="ru-RU"/>
        </w:rPr>
        <w:t>ОО</w:t>
      </w:r>
    </w:p>
    <w:p w14:paraId="3752DEB6" w14:textId="77777777" w:rsidR="00266E2B" w:rsidRPr="00266E2B" w:rsidRDefault="00266E2B" w:rsidP="00266E2B">
      <w:pPr>
        <w:pStyle w:val="Main"/>
        <w:rPr>
          <w:lang w:val="ru-RU"/>
        </w:rPr>
      </w:pPr>
      <w:r w:rsidRPr="00266E2B">
        <w:rPr>
          <w:lang w:val="ru-RU"/>
        </w:rPr>
        <w:t>ООО</w:t>
      </w:r>
    </w:p>
    <w:p w14:paraId="3752DEB7" w14:textId="77777777" w:rsidR="00266E2B" w:rsidRPr="00266E2B" w:rsidRDefault="00A314EC" w:rsidP="00266E2B">
      <w:pPr>
        <w:pStyle w:val="Main"/>
        <w:rPr>
          <w:lang w:val="ru-RU"/>
        </w:rPr>
      </w:pPr>
      <w:r>
        <w:pict w14:anchorId="3752E30C">
          <v:line id="_x0000_s1026" style="position:absolute;left:0;text-align:left;z-index:251660288" from="36.8pt,4.3pt" to="64.15pt,4.3pt" o:allowincell="f" strokeweight=".7pt"/>
        </w:pict>
      </w:r>
    </w:p>
    <w:p w14:paraId="3752DEB8" w14:textId="77777777" w:rsidR="00266E2B" w:rsidRPr="00266E2B" w:rsidRDefault="00266E2B" w:rsidP="00266E2B">
      <w:pPr>
        <w:pStyle w:val="Main"/>
        <w:rPr>
          <w:lang w:val="ru-RU"/>
        </w:rPr>
      </w:pPr>
    </w:p>
    <w:p w14:paraId="3752DEB9" w14:textId="77777777" w:rsidR="00266E2B" w:rsidRPr="00266E2B" w:rsidRDefault="00266E2B" w:rsidP="00266E2B">
      <w:pPr>
        <w:pStyle w:val="Main"/>
        <w:rPr>
          <w:lang w:val="ru-RU"/>
        </w:rPr>
      </w:pPr>
      <w:r w:rsidRPr="003824DF">
        <w:rPr>
          <w:lang w:val="ru-RU"/>
        </w:rPr>
        <w:t xml:space="preserve">На самом деле все четыре идентификатора вполне корректны. </w:t>
      </w:r>
      <w:r w:rsidRPr="00266E2B">
        <w:rPr>
          <w:lang w:val="ru-RU"/>
        </w:rPr>
        <w:t xml:space="preserve">В первых трех используется заглавная буква "О". Поскольку в каждом разное число букв, все они уникальные. Четвертый идентификатор состоит из четырех символов подчеркивания (_). Имеет ли это смысл? Определенно нет. Правильна ли эта запись? Да. Хотя эти идентификаторы отвечают "букве закона", они в значительной мере не соответствуют "духу закона". Дело в том, что </w:t>
      </w:r>
      <w:r w:rsidRPr="00266E2B">
        <w:rPr>
          <w:highlight w:val="yellow"/>
          <w:lang w:val="ru-RU"/>
        </w:rPr>
        <w:t>все идентификаторы, функции, константы и переменные должны иметь осмысленные (значащие) имена.</w:t>
      </w:r>
    </w:p>
    <w:p w14:paraId="3752DEBA" w14:textId="77777777" w:rsidR="00266E2B" w:rsidRPr="00266E2B" w:rsidRDefault="00266E2B" w:rsidP="00266E2B">
      <w:pPr>
        <w:pStyle w:val="Main"/>
        <w:rPr>
          <w:lang w:val="ru-RU"/>
        </w:rPr>
      </w:pPr>
      <w:bookmarkStart w:id="9" w:name="AP00605"/>
      <w:r w:rsidRPr="00266E2B">
        <w:rPr>
          <w:lang w:val="ru-RU"/>
        </w:rPr>
        <w:t xml:space="preserve">Поскольку </w:t>
      </w:r>
      <w:r w:rsidRPr="00266E2B">
        <w:rPr>
          <w:highlight w:val="yellow"/>
          <w:lang w:val="ru-RU"/>
        </w:rPr>
        <w:t xml:space="preserve">заглавные </w:t>
      </w:r>
      <w:bookmarkEnd w:id="9"/>
      <w:r w:rsidRPr="00266E2B">
        <w:rPr>
          <w:highlight w:val="yellow"/>
          <w:lang w:val="ru-RU"/>
        </w:rPr>
        <w:t>и строчные буквы считаются разными символами</w:t>
      </w:r>
      <w:r w:rsidRPr="00266E2B">
        <w:rPr>
          <w:lang w:val="ru-RU"/>
        </w:rPr>
        <w:t>, каждый из следующих идентификаторов уникален:</w:t>
      </w:r>
    </w:p>
    <w:p w14:paraId="3752DEBB" w14:textId="77777777" w:rsidR="00266E2B" w:rsidRPr="00266E2B" w:rsidRDefault="00266E2B" w:rsidP="00266E2B">
      <w:pPr>
        <w:pStyle w:val="Program"/>
        <w:ind w:left="284"/>
      </w:pPr>
      <w:r w:rsidRPr="00266E2B">
        <w:t>MAX_RATIO</w:t>
      </w:r>
    </w:p>
    <w:p w14:paraId="3752DEBC" w14:textId="77777777" w:rsidR="00266E2B" w:rsidRPr="00266E2B" w:rsidRDefault="00266E2B" w:rsidP="00266E2B">
      <w:pPr>
        <w:pStyle w:val="Program"/>
        <w:ind w:left="284"/>
      </w:pPr>
      <w:proofErr w:type="spellStart"/>
      <w:r w:rsidRPr="00266E2B">
        <w:t>max_ratio</w:t>
      </w:r>
      <w:proofErr w:type="spellEnd"/>
    </w:p>
    <w:p w14:paraId="3752DEBD" w14:textId="77777777" w:rsidR="00266E2B" w:rsidRPr="00266E2B" w:rsidRDefault="00266E2B" w:rsidP="00266E2B">
      <w:pPr>
        <w:pStyle w:val="Program"/>
        <w:ind w:left="284"/>
      </w:pPr>
      <w:proofErr w:type="spellStart"/>
      <w:r w:rsidRPr="00266E2B">
        <w:t>Max_Ratio</w:t>
      </w:r>
      <w:proofErr w:type="spellEnd"/>
    </w:p>
    <w:p w14:paraId="3752DEBE" w14:textId="77777777" w:rsidR="00266E2B" w:rsidRPr="00ED6363" w:rsidRDefault="00266E2B" w:rsidP="00266E2B">
      <w:pPr>
        <w:pStyle w:val="Main"/>
      </w:pPr>
    </w:p>
    <w:p w14:paraId="3752DEBF" w14:textId="77777777" w:rsidR="00266E2B" w:rsidRPr="00266E2B" w:rsidRDefault="00266E2B" w:rsidP="00266E2B">
      <w:pPr>
        <w:pStyle w:val="Main"/>
        <w:rPr>
          <w:lang w:val="ru-RU"/>
        </w:rPr>
      </w:pPr>
      <w:r w:rsidRPr="00266E2B">
        <w:rPr>
          <w:lang w:val="ru-RU"/>
        </w:rPr>
        <w:t xml:space="preserve">Такая ситуация может вызвать у начинающего программиста на С определенные трудности. Например, при попытке вызвать функцию </w:t>
      </w:r>
      <w:proofErr w:type="spellStart"/>
      <w:r w:rsidRPr="00ED6363">
        <w:t>printf</w:t>
      </w:r>
      <w:proofErr w:type="spellEnd"/>
      <w:r w:rsidRPr="00266E2B">
        <w:rPr>
          <w:lang w:val="ru-RU"/>
        </w:rPr>
        <w:t xml:space="preserve">() и напечатав </w:t>
      </w:r>
      <w:r w:rsidRPr="00ED6363">
        <w:t>PRINTF</w:t>
      </w:r>
      <w:r w:rsidRPr="00266E2B">
        <w:rPr>
          <w:lang w:val="ru-RU"/>
        </w:rPr>
        <w:t>(), он получит от компилятора сообщение об ошибке "неизвестный идентификатор" (</w:t>
      </w:r>
      <w:r w:rsidRPr="00ED6363">
        <w:t>unknown</w:t>
      </w:r>
      <w:r w:rsidRPr="00266E2B">
        <w:rPr>
          <w:lang w:val="ru-RU"/>
        </w:rPr>
        <w:t xml:space="preserve"> </w:t>
      </w:r>
      <w:r w:rsidRPr="00ED6363">
        <w:t>identifier</w:t>
      </w:r>
      <w:r w:rsidRPr="00266E2B">
        <w:rPr>
          <w:lang w:val="ru-RU"/>
        </w:rPr>
        <w:t xml:space="preserve">). Хотя в Паскале совершенно все равно, как писать: </w:t>
      </w:r>
      <w:proofErr w:type="spellStart"/>
      <w:r w:rsidRPr="00ED6363">
        <w:t>writeln</w:t>
      </w:r>
      <w:proofErr w:type="spellEnd"/>
      <w:r w:rsidRPr="00266E2B">
        <w:rPr>
          <w:lang w:val="ru-RU"/>
        </w:rPr>
        <w:t xml:space="preserve">, </w:t>
      </w:r>
      <w:r w:rsidRPr="00ED6363">
        <w:t>WRITELN</w:t>
      </w:r>
      <w:r w:rsidRPr="00266E2B">
        <w:rPr>
          <w:lang w:val="ru-RU"/>
        </w:rPr>
        <w:t xml:space="preserve"> или </w:t>
      </w:r>
      <w:proofErr w:type="spellStart"/>
      <w:r w:rsidRPr="00ED6363">
        <w:t>WriteLn</w:t>
      </w:r>
      <w:proofErr w:type="spellEnd"/>
      <w:r w:rsidRPr="00266E2B">
        <w:rPr>
          <w:lang w:val="ru-RU"/>
        </w:rPr>
        <w:t xml:space="preserve">. Имея опыт, вы, вероятно, обнаружите предыдущую ошибку с </w:t>
      </w:r>
      <w:proofErr w:type="spellStart"/>
      <w:r w:rsidRPr="00ED6363">
        <w:t>printf</w:t>
      </w:r>
      <w:proofErr w:type="spellEnd"/>
      <w:r w:rsidRPr="00266E2B">
        <w:rPr>
          <w:lang w:val="ru-RU"/>
        </w:rPr>
        <w:t xml:space="preserve">(); </w:t>
      </w:r>
      <w:r w:rsidRPr="00ED6363">
        <w:t>a</w:t>
      </w:r>
      <w:r w:rsidRPr="00266E2B">
        <w:rPr>
          <w:lang w:val="ru-RU"/>
        </w:rPr>
        <w:t xml:space="preserve"> сможете ли вы определить, что неправильно в следующем операторе?</w:t>
      </w:r>
    </w:p>
    <w:p w14:paraId="3752DEC0" w14:textId="77777777" w:rsidR="00266E2B" w:rsidRPr="00266E2B" w:rsidRDefault="00266E2B" w:rsidP="00266E2B">
      <w:pPr>
        <w:pStyle w:val="Main"/>
        <w:rPr>
          <w:lang w:val="ru-RU"/>
        </w:rPr>
      </w:pPr>
    </w:p>
    <w:p w14:paraId="3752DEC1" w14:textId="77777777" w:rsidR="00266E2B" w:rsidRPr="00266E2B" w:rsidRDefault="00266E2B" w:rsidP="00266E2B">
      <w:pPr>
        <w:pStyle w:val="Main"/>
        <w:rPr>
          <w:lang w:val="ru-RU"/>
        </w:rPr>
      </w:pPr>
      <w:proofErr w:type="spellStart"/>
      <w:r w:rsidRPr="00ED6363">
        <w:t>printf</w:t>
      </w:r>
      <w:proofErr w:type="spellEnd"/>
      <w:r w:rsidRPr="00266E2B">
        <w:rPr>
          <w:lang w:val="ru-RU"/>
        </w:rPr>
        <w:t xml:space="preserve"> ("%</w:t>
      </w:r>
      <w:r w:rsidRPr="00ED6363">
        <w:t>D</w:t>
      </w:r>
      <w:r w:rsidRPr="00266E2B">
        <w:rPr>
          <w:lang w:val="ru-RU"/>
        </w:rPr>
        <w:t xml:space="preserve">", </w:t>
      </w:r>
      <w:r w:rsidRPr="00ED6363">
        <w:t>integer</w:t>
      </w:r>
      <w:r w:rsidRPr="00266E2B">
        <w:rPr>
          <w:lang w:val="ru-RU"/>
        </w:rPr>
        <w:t>_</w:t>
      </w:r>
      <w:r w:rsidRPr="00ED6363">
        <w:t>value</w:t>
      </w:r>
      <w:r w:rsidRPr="00266E2B">
        <w:rPr>
          <w:lang w:val="ru-RU"/>
        </w:rPr>
        <w:t>);</w:t>
      </w:r>
    </w:p>
    <w:p w14:paraId="3752DEC2" w14:textId="77777777" w:rsidR="00266E2B" w:rsidRPr="00266E2B" w:rsidRDefault="00266E2B" w:rsidP="00266E2B">
      <w:pPr>
        <w:pStyle w:val="Main"/>
        <w:rPr>
          <w:lang w:val="ru-RU"/>
        </w:rPr>
      </w:pPr>
    </w:p>
    <w:p w14:paraId="3752DEC3" w14:textId="77777777" w:rsidR="00266E2B" w:rsidRPr="00266E2B" w:rsidRDefault="00266E2B" w:rsidP="00266E2B">
      <w:pPr>
        <w:pStyle w:val="Main"/>
        <w:rPr>
          <w:lang w:val="ru-RU"/>
        </w:rPr>
      </w:pPr>
      <w:r w:rsidRPr="00266E2B">
        <w:rPr>
          <w:lang w:val="ru-RU"/>
        </w:rPr>
        <w:t xml:space="preserve">Предположив, что </w:t>
      </w:r>
      <w:r w:rsidRPr="00ED6363">
        <w:t>integer</w:t>
      </w:r>
      <w:r w:rsidRPr="00266E2B">
        <w:rPr>
          <w:lang w:val="ru-RU"/>
        </w:rPr>
        <w:t>_</w:t>
      </w:r>
      <w:r w:rsidRPr="00ED6363">
        <w:t>value</w:t>
      </w:r>
      <w:r w:rsidRPr="00266E2B">
        <w:rPr>
          <w:lang w:val="ru-RU"/>
        </w:rPr>
        <w:t xml:space="preserve"> описана правильно, вы можете подумать, что все в порядке. Помните, однако, о различии в С заглавных и строчных букв — </w:t>
      </w:r>
      <w:r w:rsidRPr="00266E2B">
        <w:rPr>
          <w:highlight w:val="cyan"/>
          <w:lang w:val="ru-RU"/>
        </w:rPr>
        <w:t>нет формата печати %</w:t>
      </w:r>
      <w:r w:rsidRPr="00A75121">
        <w:rPr>
          <w:highlight w:val="cyan"/>
        </w:rPr>
        <w:t>D</w:t>
      </w:r>
      <w:r w:rsidRPr="00266E2B">
        <w:rPr>
          <w:highlight w:val="cyan"/>
          <w:lang w:val="ru-RU"/>
        </w:rPr>
        <w:t>, есть только %</w:t>
      </w:r>
      <w:r w:rsidRPr="00A75121">
        <w:rPr>
          <w:highlight w:val="cyan"/>
        </w:rPr>
        <w:t>d</w:t>
      </w:r>
      <w:r w:rsidRPr="00266E2B">
        <w:rPr>
          <w:lang w:val="ru-RU"/>
        </w:rPr>
        <w:t>.</w:t>
      </w:r>
    </w:p>
    <w:p w14:paraId="3752DEC4" w14:textId="77777777" w:rsidR="00266E2B" w:rsidRPr="00266E2B" w:rsidRDefault="00266E2B" w:rsidP="00266E2B">
      <w:pPr>
        <w:pStyle w:val="Main"/>
        <w:rPr>
          <w:lang w:val="ru-RU"/>
        </w:rPr>
      </w:pPr>
      <w:r w:rsidRPr="00266E2B">
        <w:rPr>
          <w:lang w:val="ru-RU"/>
        </w:rPr>
        <w:t xml:space="preserve">В более сложных приложениях некоторые </w:t>
      </w:r>
      <w:r w:rsidRPr="00266E2B">
        <w:rPr>
          <w:highlight w:val="cyan"/>
          <w:lang w:val="ru-RU"/>
        </w:rPr>
        <w:t xml:space="preserve">компоновщики могут ограничить число и тип символов для глобально видимых обозначений. Кроме этого, компоновщик, в отличие от компилятора, не различает заглавные и строчные буквы. По умолчанию, компоновщик </w:t>
      </w:r>
      <w:r w:rsidRPr="00A75121">
        <w:rPr>
          <w:highlight w:val="cyan"/>
        </w:rPr>
        <w:t>C</w:t>
      </w:r>
      <w:r w:rsidRPr="00266E2B">
        <w:rPr>
          <w:highlight w:val="cyan"/>
          <w:lang w:val="ru-RU"/>
        </w:rPr>
        <w:t>/</w:t>
      </w:r>
      <w:r w:rsidRPr="00A75121">
        <w:rPr>
          <w:highlight w:val="cyan"/>
        </w:rPr>
        <w:t>C</w:t>
      </w:r>
      <w:r w:rsidRPr="00266E2B">
        <w:rPr>
          <w:highlight w:val="cyan"/>
          <w:lang w:val="ru-RU"/>
        </w:rPr>
        <w:t xml:space="preserve">++ </w:t>
      </w:r>
      <w:r w:rsidRPr="00A75121">
        <w:rPr>
          <w:highlight w:val="cyan"/>
        </w:rPr>
        <w:t>LINK</w:t>
      </w:r>
      <w:r w:rsidRPr="00266E2B">
        <w:rPr>
          <w:highlight w:val="cyan"/>
          <w:lang w:val="ru-RU"/>
        </w:rPr>
        <w:t xml:space="preserve"> видит одинаковыми все символы </w:t>
      </w:r>
      <w:r w:rsidRPr="00A75121">
        <w:rPr>
          <w:highlight w:val="cyan"/>
        </w:rPr>
        <w:t>public</w:t>
      </w:r>
      <w:r w:rsidRPr="00266E2B">
        <w:rPr>
          <w:highlight w:val="cyan"/>
          <w:lang w:val="ru-RU"/>
        </w:rPr>
        <w:t xml:space="preserve"> и </w:t>
      </w:r>
      <w:r w:rsidRPr="00A75121">
        <w:rPr>
          <w:highlight w:val="cyan"/>
        </w:rPr>
        <w:t>external</w:t>
      </w:r>
      <w:r w:rsidRPr="00266E2B">
        <w:rPr>
          <w:highlight w:val="cyan"/>
          <w:lang w:val="ru-RU"/>
        </w:rPr>
        <w:t xml:space="preserve">, записанные как </w:t>
      </w:r>
      <w:r w:rsidRPr="00A75121">
        <w:rPr>
          <w:highlight w:val="cyan"/>
        </w:rPr>
        <w:t>MYVARIABLE</w:t>
      </w:r>
      <w:r w:rsidRPr="00266E2B">
        <w:rPr>
          <w:highlight w:val="cyan"/>
          <w:lang w:val="ru-RU"/>
        </w:rPr>
        <w:t xml:space="preserve">, </w:t>
      </w:r>
      <w:proofErr w:type="spellStart"/>
      <w:r w:rsidRPr="00A75121">
        <w:rPr>
          <w:highlight w:val="cyan"/>
        </w:rPr>
        <w:t>MyVariable</w:t>
      </w:r>
      <w:proofErr w:type="spellEnd"/>
      <w:r w:rsidRPr="00266E2B">
        <w:rPr>
          <w:highlight w:val="cyan"/>
          <w:lang w:val="ru-RU"/>
        </w:rPr>
        <w:t xml:space="preserve"> и </w:t>
      </w:r>
      <w:proofErr w:type="spellStart"/>
      <w:r w:rsidRPr="00A75121">
        <w:rPr>
          <w:highlight w:val="cyan"/>
        </w:rPr>
        <w:t>myvariable</w:t>
      </w:r>
      <w:proofErr w:type="spellEnd"/>
      <w:r w:rsidRPr="00266E2B">
        <w:rPr>
          <w:highlight w:val="cyan"/>
          <w:lang w:val="ru-RU"/>
        </w:rPr>
        <w:t>.</w:t>
      </w:r>
      <w:r w:rsidRPr="00266E2B">
        <w:rPr>
          <w:lang w:val="ru-RU"/>
        </w:rPr>
        <w:t xml:space="preserve"> Можно, однако, заставить </w:t>
      </w:r>
      <w:r w:rsidRPr="00ED6363">
        <w:t>LINK</w:t>
      </w:r>
      <w:r w:rsidRPr="00266E2B">
        <w:rPr>
          <w:lang w:val="ru-RU"/>
        </w:rPr>
        <w:t xml:space="preserve"> различать регистры, если использовать опцию /</w:t>
      </w:r>
      <w:r w:rsidRPr="00ED6363">
        <w:t>NOI</w:t>
      </w:r>
      <w:r w:rsidRPr="00266E2B">
        <w:rPr>
          <w:lang w:val="ru-RU"/>
        </w:rPr>
        <w:t xml:space="preserve">. Тогда компоновщик будет считать три приведенных выше переменных уникальными. Используйте справочную утилиту </w:t>
      </w:r>
      <w:r w:rsidRPr="00ED6363">
        <w:t>PWB</w:t>
      </w:r>
      <w:r w:rsidRPr="00266E2B">
        <w:rPr>
          <w:lang w:val="ru-RU"/>
        </w:rPr>
        <w:t xml:space="preserve"> для получения дополнительной информации по применению этого ключа.</w:t>
      </w:r>
    </w:p>
    <w:p w14:paraId="3752DEC5" w14:textId="77777777" w:rsidR="00266E2B" w:rsidRPr="00ED6363" w:rsidRDefault="00266E2B" w:rsidP="00266E2B">
      <w:pPr>
        <w:pStyle w:val="Main"/>
      </w:pPr>
      <w:r w:rsidRPr="00266E2B">
        <w:rPr>
          <w:lang w:val="ru-RU"/>
        </w:rPr>
        <w:t xml:space="preserve">И последнее: </w:t>
      </w:r>
      <w:r w:rsidRPr="00266E2B">
        <w:rPr>
          <w:highlight w:val="cyan"/>
          <w:lang w:val="ru-RU"/>
        </w:rPr>
        <w:t>идентификатор не может выглядеть так же, как ключевое слово языка.</w:t>
      </w:r>
      <w:r w:rsidRPr="00266E2B">
        <w:rPr>
          <w:lang w:val="ru-RU"/>
        </w:rPr>
        <w:t xml:space="preserve"> </w:t>
      </w:r>
      <w:r w:rsidRPr="00ED6363">
        <w:t xml:space="preserve">В </w:t>
      </w:r>
      <w:proofErr w:type="spellStart"/>
      <w:r w:rsidRPr="00ED6363">
        <w:t>следующем</w:t>
      </w:r>
      <w:proofErr w:type="spellEnd"/>
      <w:r w:rsidRPr="00ED6363">
        <w:t xml:space="preserve"> </w:t>
      </w:r>
      <w:proofErr w:type="spellStart"/>
      <w:r w:rsidRPr="00ED6363">
        <w:t>разделе</w:t>
      </w:r>
      <w:proofErr w:type="spellEnd"/>
      <w:r w:rsidRPr="00ED6363">
        <w:t xml:space="preserve"> </w:t>
      </w:r>
      <w:proofErr w:type="spellStart"/>
      <w:r w:rsidRPr="00ED6363">
        <w:t>перечислены</w:t>
      </w:r>
      <w:proofErr w:type="spellEnd"/>
      <w:r w:rsidRPr="00ED6363">
        <w:t xml:space="preserve"> </w:t>
      </w:r>
      <w:proofErr w:type="spellStart"/>
      <w:r w:rsidRPr="00ED6363">
        <w:t>ключевые</w:t>
      </w:r>
      <w:proofErr w:type="spellEnd"/>
      <w:r w:rsidRPr="00ED6363">
        <w:t xml:space="preserve"> </w:t>
      </w:r>
      <w:proofErr w:type="spellStart"/>
      <w:r w:rsidRPr="00ED6363">
        <w:t>слова</w:t>
      </w:r>
      <w:proofErr w:type="spellEnd"/>
      <w:r w:rsidRPr="00ED6363">
        <w:t xml:space="preserve"> С и C++.</w:t>
      </w:r>
    </w:p>
    <w:p w14:paraId="3752DEC6" w14:textId="77777777" w:rsidR="00266E2B" w:rsidRPr="00ED6363" w:rsidRDefault="00266E2B" w:rsidP="00266E2B">
      <w:pPr>
        <w:pStyle w:val="Main"/>
      </w:pPr>
    </w:p>
    <w:p w14:paraId="3752DEC7" w14:textId="77777777" w:rsidR="00266E2B" w:rsidRPr="00266E2B" w:rsidRDefault="00266E2B" w:rsidP="00CD098B">
      <w:pPr>
        <w:pStyle w:val="Heading2"/>
        <w:keepNext w:val="0"/>
        <w:numPr>
          <w:ilvl w:val="1"/>
          <w:numId w:val="15"/>
        </w:numPr>
        <w:spacing w:before="0" w:after="0"/>
        <w:ind w:left="426" w:firstLine="0"/>
        <w:rPr>
          <w:i w:val="0"/>
          <w:sz w:val="20"/>
          <w:szCs w:val="20"/>
        </w:rPr>
      </w:pPr>
      <w:bookmarkStart w:id="10" w:name="_Toc303710865"/>
      <w:bookmarkStart w:id="11" w:name="_Toc515769975"/>
      <w:bookmarkStart w:id="12" w:name="AP0790602"/>
      <w:r w:rsidRPr="00266E2B">
        <w:rPr>
          <w:i w:val="0"/>
          <w:sz w:val="20"/>
          <w:szCs w:val="20"/>
        </w:rPr>
        <w:lastRenderedPageBreak/>
        <w:t>Ключевые слова.</w:t>
      </w:r>
      <w:bookmarkEnd w:id="10"/>
      <w:bookmarkEnd w:id="11"/>
    </w:p>
    <w:bookmarkEnd w:id="12"/>
    <w:p w14:paraId="3752DEC8" w14:textId="77777777" w:rsidR="00266E2B" w:rsidRPr="00ED6363" w:rsidRDefault="00266E2B" w:rsidP="00266E2B">
      <w:pPr>
        <w:pStyle w:val="Main"/>
      </w:pPr>
      <w:r w:rsidRPr="00266E2B">
        <w:rPr>
          <w:lang w:val="ru-RU"/>
        </w:rPr>
        <w:t xml:space="preserve">Ключевые слова — это предопределенные идентификаторы, имеющие особое значение для компилятора </w:t>
      </w:r>
      <w:r w:rsidRPr="00ED6363">
        <w:t>C</w:t>
      </w:r>
      <w:r w:rsidRPr="00266E2B">
        <w:rPr>
          <w:lang w:val="ru-RU"/>
        </w:rPr>
        <w:t>/</w:t>
      </w:r>
      <w:r w:rsidRPr="00ED6363">
        <w:t>C</w:t>
      </w:r>
      <w:r w:rsidRPr="00266E2B">
        <w:rPr>
          <w:lang w:val="ru-RU"/>
        </w:rPr>
        <w:t xml:space="preserve">++. Их можно использовать только согласно описанию. Помните, что программные идентификаторы не могут совпадать по написанию с ключевыми словами </w:t>
      </w:r>
      <w:r w:rsidRPr="00ED6363">
        <w:t>C</w:t>
      </w:r>
      <w:r w:rsidRPr="00266E2B">
        <w:rPr>
          <w:lang w:val="ru-RU"/>
        </w:rPr>
        <w:t>/</w:t>
      </w:r>
      <w:r w:rsidRPr="00ED6363">
        <w:t>C</w:t>
      </w:r>
      <w:r w:rsidRPr="00266E2B">
        <w:rPr>
          <w:lang w:val="ru-RU"/>
        </w:rPr>
        <w:t xml:space="preserve">++. </w:t>
      </w:r>
      <w:proofErr w:type="spellStart"/>
      <w:r w:rsidRPr="00ED6363">
        <w:t>Ключевые</w:t>
      </w:r>
      <w:proofErr w:type="spellEnd"/>
      <w:r w:rsidRPr="00ED6363">
        <w:t xml:space="preserve"> </w:t>
      </w:r>
      <w:proofErr w:type="spellStart"/>
      <w:r w:rsidRPr="00ED6363">
        <w:t>слова</w:t>
      </w:r>
      <w:proofErr w:type="spellEnd"/>
      <w:r w:rsidRPr="00ED6363">
        <w:t xml:space="preserve"> C/C++ </w:t>
      </w:r>
      <w:proofErr w:type="spellStart"/>
      <w:r w:rsidRPr="00ED6363">
        <w:t>перечислены</w:t>
      </w:r>
      <w:proofErr w:type="spellEnd"/>
      <w:r w:rsidRPr="00ED6363">
        <w:t xml:space="preserve"> в </w:t>
      </w:r>
      <w:proofErr w:type="spellStart"/>
      <w:r w:rsidRPr="00ED6363">
        <w:t>таблице</w:t>
      </w:r>
      <w:proofErr w:type="spellEnd"/>
      <w:r w:rsidRPr="00ED6363">
        <w:t>.</w:t>
      </w:r>
    </w:p>
    <w:p w14:paraId="3752DEC9" w14:textId="77777777" w:rsidR="00266E2B" w:rsidRPr="00ED6363" w:rsidRDefault="00266E2B" w:rsidP="00266E2B">
      <w:pPr>
        <w:pStyle w:val="Main"/>
        <w:rPr>
          <w:rFonts w:ascii="Times New Roman" w:hAnsi="Times New Roman"/>
          <w:lang w:val="ru-RU"/>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7"/>
        <w:gridCol w:w="2113"/>
        <w:gridCol w:w="2340"/>
      </w:tblGrid>
      <w:tr w:rsidR="00266E2B" w:rsidRPr="003824DF" w14:paraId="3752DECB" w14:textId="77777777" w:rsidTr="00A314EC">
        <w:trPr>
          <w:cantSplit/>
        </w:trPr>
        <w:tc>
          <w:tcPr>
            <w:tcW w:w="6840" w:type="dxa"/>
            <w:gridSpan w:val="3"/>
          </w:tcPr>
          <w:p w14:paraId="3752DECA" w14:textId="77777777" w:rsidR="00266E2B" w:rsidRPr="003824DF" w:rsidRDefault="00266E2B" w:rsidP="00A314EC">
            <w:pPr>
              <w:spacing w:before="10" w:line="221" w:lineRule="exact"/>
              <w:jc w:val="both"/>
              <w:rPr>
                <w:rFonts w:ascii="Arial" w:hAnsi="Arial" w:cs="Arial"/>
                <w:b/>
                <w:spacing w:val="3"/>
                <w:sz w:val="20"/>
                <w:szCs w:val="20"/>
              </w:rPr>
            </w:pPr>
            <w:r w:rsidRPr="003824DF">
              <w:rPr>
                <w:rFonts w:ascii="Arial" w:hAnsi="Arial" w:cs="Arial"/>
                <w:b/>
                <w:spacing w:val="3"/>
                <w:sz w:val="20"/>
                <w:szCs w:val="20"/>
              </w:rPr>
              <w:t>Ключевые слова Microsoft Visual C/C++</w:t>
            </w:r>
          </w:p>
        </w:tc>
      </w:tr>
      <w:tr w:rsidR="00266E2B" w:rsidRPr="003824DF" w14:paraId="3752DECF" w14:textId="77777777" w:rsidTr="00A314EC">
        <w:tc>
          <w:tcPr>
            <w:tcW w:w="2387" w:type="dxa"/>
          </w:tcPr>
          <w:p w14:paraId="3752DECC"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_asm</w:t>
            </w:r>
          </w:p>
        </w:tc>
        <w:tc>
          <w:tcPr>
            <w:tcW w:w="2113" w:type="dxa"/>
          </w:tcPr>
          <w:p w14:paraId="3752DECD"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_far</w:t>
            </w:r>
          </w:p>
        </w:tc>
        <w:tc>
          <w:tcPr>
            <w:tcW w:w="2340" w:type="dxa"/>
          </w:tcPr>
          <w:p w14:paraId="3752DECE"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_saveregs</w:t>
            </w:r>
          </w:p>
        </w:tc>
      </w:tr>
      <w:tr w:rsidR="00266E2B" w:rsidRPr="003824DF" w14:paraId="3752DED3" w14:textId="77777777" w:rsidTr="00A314EC">
        <w:tc>
          <w:tcPr>
            <w:tcW w:w="2387" w:type="dxa"/>
          </w:tcPr>
          <w:p w14:paraId="3752DED0"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auto</w:t>
            </w:r>
          </w:p>
        </w:tc>
        <w:tc>
          <w:tcPr>
            <w:tcW w:w="2113" w:type="dxa"/>
          </w:tcPr>
          <w:p w14:paraId="3752DED1"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_fastcall</w:t>
            </w:r>
          </w:p>
        </w:tc>
        <w:tc>
          <w:tcPr>
            <w:tcW w:w="2340" w:type="dxa"/>
          </w:tcPr>
          <w:p w14:paraId="3752DED2"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_self</w:t>
            </w:r>
          </w:p>
        </w:tc>
      </w:tr>
      <w:tr w:rsidR="00266E2B" w:rsidRPr="003824DF" w14:paraId="3752DED7" w14:textId="77777777" w:rsidTr="00A314EC">
        <w:tc>
          <w:tcPr>
            <w:tcW w:w="2387" w:type="dxa"/>
          </w:tcPr>
          <w:p w14:paraId="3752DED4"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based</w:t>
            </w:r>
          </w:p>
        </w:tc>
        <w:tc>
          <w:tcPr>
            <w:tcW w:w="2113" w:type="dxa"/>
          </w:tcPr>
          <w:p w14:paraId="3752DED5"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_finally</w:t>
            </w:r>
          </w:p>
        </w:tc>
        <w:tc>
          <w:tcPr>
            <w:tcW w:w="2340" w:type="dxa"/>
          </w:tcPr>
          <w:p w14:paraId="3752DED6"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_segment</w:t>
            </w:r>
          </w:p>
        </w:tc>
      </w:tr>
      <w:tr w:rsidR="00266E2B" w:rsidRPr="003824DF" w14:paraId="3752DEDB" w14:textId="77777777" w:rsidTr="00A314EC">
        <w:tc>
          <w:tcPr>
            <w:tcW w:w="2387" w:type="dxa"/>
          </w:tcPr>
          <w:p w14:paraId="3752DED8"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break</w:t>
            </w:r>
          </w:p>
        </w:tc>
        <w:tc>
          <w:tcPr>
            <w:tcW w:w="2113" w:type="dxa"/>
          </w:tcPr>
          <w:p w14:paraId="3752DED9"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float</w:t>
            </w:r>
          </w:p>
        </w:tc>
        <w:tc>
          <w:tcPr>
            <w:tcW w:w="2340" w:type="dxa"/>
          </w:tcPr>
          <w:p w14:paraId="3752DEDA"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_segname</w:t>
            </w:r>
          </w:p>
        </w:tc>
      </w:tr>
      <w:tr w:rsidR="00266E2B" w:rsidRPr="003824DF" w14:paraId="3752DEDF" w14:textId="77777777" w:rsidTr="00A314EC">
        <w:tc>
          <w:tcPr>
            <w:tcW w:w="2387" w:type="dxa"/>
          </w:tcPr>
          <w:p w14:paraId="3752DEDC"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case</w:t>
            </w:r>
          </w:p>
        </w:tc>
        <w:tc>
          <w:tcPr>
            <w:tcW w:w="2113" w:type="dxa"/>
          </w:tcPr>
          <w:p w14:paraId="3752DEDD"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for</w:t>
            </w:r>
          </w:p>
        </w:tc>
        <w:tc>
          <w:tcPr>
            <w:tcW w:w="2340" w:type="dxa"/>
          </w:tcPr>
          <w:p w14:paraId="3752DEDE"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short</w:t>
            </w:r>
          </w:p>
        </w:tc>
      </w:tr>
      <w:tr w:rsidR="00266E2B" w:rsidRPr="003824DF" w14:paraId="3752DEE3" w14:textId="77777777" w:rsidTr="00A314EC">
        <w:tc>
          <w:tcPr>
            <w:tcW w:w="2387" w:type="dxa"/>
          </w:tcPr>
          <w:p w14:paraId="3752DEE0"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_cdecl</w:t>
            </w:r>
          </w:p>
        </w:tc>
        <w:tc>
          <w:tcPr>
            <w:tcW w:w="2113" w:type="dxa"/>
          </w:tcPr>
          <w:p w14:paraId="3752DEE1"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_fortran</w:t>
            </w:r>
          </w:p>
        </w:tc>
        <w:tc>
          <w:tcPr>
            <w:tcW w:w="2340" w:type="dxa"/>
          </w:tcPr>
          <w:p w14:paraId="3752DEE2"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signed</w:t>
            </w:r>
          </w:p>
        </w:tc>
      </w:tr>
      <w:tr w:rsidR="00266E2B" w:rsidRPr="003824DF" w14:paraId="3752DEE7" w14:textId="77777777" w:rsidTr="00A314EC">
        <w:tc>
          <w:tcPr>
            <w:tcW w:w="2387" w:type="dxa"/>
          </w:tcPr>
          <w:p w14:paraId="3752DEE4"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char</w:t>
            </w:r>
          </w:p>
        </w:tc>
        <w:tc>
          <w:tcPr>
            <w:tcW w:w="2113" w:type="dxa"/>
          </w:tcPr>
          <w:p w14:paraId="3752DEE5"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goto</w:t>
            </w:r>
          </w:p>
        </w:tc>
        <w:tc>
          <w:tcPr>
            <w:tcW w:w="2340" w:type="dxa"/>
          </w:tcPr>
          <w:p w14:paraId="3752DEE6"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sizeof</w:t>
            </w:r>
          </w:p>
        </w:tc>
      </w:tr>
      <w:tr w:rsidR="00266E2B" w:rsidRPr="003824DF" w14:paraId="3752DEEB" w14:textId="77777777" w:rsidTr="00A314EC">
        <w:tc>
          <w:tcPr>
            <w:tcW w:w="2387" w:type="dxa"/>
          </w:tcPr>
          <w:p w14:paraId="3752DEE8"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const</w:t>
            </w:r>
          </w:p>
        </w:tc>
        <w:tc>
          <w:tcPr>
            <w:tcW w:w="2113" w:type="dxa"/>
          </w:tcPr>
          <w:p w14:paraId="3752DEE9"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_huge</w:t>
            </w:r>
          </w:p>
        </w:tc>
        <w:tc>
          <w:tcPr>
            <w:tcW w:w="2340" w:type="dxa"/>
          </w:tcPr>
          <w:p w14:paraId="3752DEEA"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static</w:t>
            </w:r>
          </w:p>
        </w:tc>
      </w:tr>
      <w:tr w:rsidR="00266E2B" w:rsidRPr="003824DF" w14:paraId="3752DEEF" w14:textId="77777777" w:rsidTr="00A314EC">
        <w:tc>
          <w:tcPr>
            <w:tcW w:w="2387" w:type="dxa"/>
          </w:tcPr>
          <w:p w14:paraId="3752DEEC"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continue</w:t>
            </w:r>
          </w:p>
        </w:tc>
        <w:tc>
          <w:tcPr>
            <w:tcW w:w="2113" w:type="dxa"/>
          </w:tcPr>
          <w:p w14:paraId="3752DEED"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if</w:t>
            </w:r>
          </w:p>
        </w:tc>
        <w:tc>
          <w:tcPr>
            <w:tcW w:w="2340" w:type="dxa"/>
          </w:tcPr>
          <w:p w14:paraId="3752DEEE"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_stdcall</w:t>
            </w:r>
          </w:p>
        </w:tc>
      </w:tr>
      <w:tr w:rsidR="00266E2B" w:rsidRPr="003824DF" w14:paraId="3752DEF3" w14:textId="77777777" w:rsidTr="00A314EC">
        <w:tc>
          <w:tcPr>
            <w:tcW w:w="2387" w:type="dxa"/>
          </w:tcPr>
          <w:p w14:paraId="3752DEF0"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_declspec</w:t>
            </w:r>
          </w:p>
        </w:tc>
        <w:tc>
          <w:tcPr>
            <w:tcW w:w="2113" w:type="dxa"/>
          </w:tcPr>
          <w:p w14:paraId="3752DEF1"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_inline</w:t>
            </w:r>
          </w:p>
        </w:tc>
        <w:tc>
          <w:tcPr>
            <w:tcW w:w="2340" w:type="dxa"/>
          </w:tcPr>
          <w:p w14:paraId="3752DEF2"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struct</w:t>
            </w:r>
          </w:p>
        </w:tc>
      </w:tr>
      <w:tr w:rsidR="00266E2B" w:rsidRPr="003824DF" w14:paraId="3752DEF7" w14:textId="77777777" w:rsidTr="00A314EC">
        <w:tc>
          <w:tcPr>
            <w:tcW w:w="2387" w:type="dxa"/>
          </w:tcPr>
          <w:p w14:paraId="3752DEF4"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default</w:t>
            </w:r>
          </w:p>
        </w:tc>
        <w:tc>
          <w:tcPr>
            <w:tcW w:w="2113" w:type="dxa"/>
          </w:tcPr>
          <w:p w14:paraId="3752DEF5"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int</w:t>
            </w:r>
          </w:p>
        </w:tc>
        <w:tc>
          <w:tcPr>
            <w:tcW w:w="2340" w:type="dxa"/>
          </w:tcPr>
          <w:p w14:paraId="3752DEF6"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switch</w:t>
            </w:r>
          </w:p>
        </w:tc>
      </w:tr>
      <w:tr w:rsidR="00266E2B" w:rsidRPr="003824DF" w14:paraId="3752DEFB" w14:textId="77777777" w:rsidTr="00A314EC">
        <w:tc>
          <w:tcPr>
            <w:tcW w:w="2387" w:type="dxa"/>
          </w:tcPr>
          <w:p w14:paraId="3752DEF8"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dllexport</w:t>
            </w:r>
          </w:p>
        </w:tc>
        <w:tc>
          <w:tcPr>
            <w:tcW w:w="2113" w:type="dxa"/>
          </w:tcPr>
          <w:p w14:paraId="3752DEF9"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_interrupt</w:t>
            </w:r>
          </w:p>
        </w:tc>
        <w:tc>
          <w:tcPr>
            <w:tcW w:w="2340" w:type="dxa"/>
          </w:tcPr>
          <w:p w14:paraId="3752DEFA"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thread</w:t>
            </w:r>
          </w:p>
        </w:tc>
      </w:tr>
      <w:tr w:rsidR="00266E2B" w:rsidRPr="003824DF" w14:paraId="3752DEFF" w14:textId="77777777" w:rsidTr="00A314EC">
        <w:tc>
          <w:tcPr>
            <w:tcW w:w="2387" w:type="dxa"/>
          </w:tcPr>
          <w:p w14:paraId="3752DEFC"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dllimport</w:t>
            </w:r>
          </w:p>
        </w:tc>
        <w:tc>
          <w:tcPr>
            <w:tcW w:w="2113" w:type="dxa"/>
          </w:tcPr>
          <w:p w14:paraId="3752DEFD"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_leave</w:t>
            </w:r>
          </w:p>
        </w:tc>
        <w:tc>
          <w:tcPr>
            <w:tcW w:w="2340" w:type="dxa"/>
          </w:tcPr>
          <w:p w14:paraId="3752DEFE"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_try</w:t>
            </w:r>
          </w:p>
        </w:tc>
      </w:tr>
      <w:tr w:rsidR="00266E2B" w:rsidRPr="003824DF" w14:paraId="3752DF03" w14:textId="77777777" w:rsidTr="00A314EC">
        <w:tc>
          <w:tcPr>
            <w:tcW w:w="2387" w:type="dxa"/>
          </w:tcPr>
          <w:p w14:paraId="3752DF00"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do</w:t>
            </w:r>
          </w:p>
        </w:tc>
        <w:tc>
          <w:tcPr>
            <w:tcW w:w="2113" w:type="dxa"/>
          </w:tcPr>
          <w:p w14:paraId="3752DF01"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_loads</w:t>
            </w:r>
          </w:p>
        </w:tc>
        <w:tc>
          <w:tcPr>
            <w:tcW w:w="2340" w:type="dxa"/>
          </w:tcPr>
          <w:p w14:paraId="3752DF02"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typedef</w:t>
            </w:r>
          </w:p>
        </w:tc>
      </w:tr>
      <w:tr w:rsidR="00266E2B" w:rsidRPr="003824DF" w14:paraId="3752DF07" w14:textId="77777777" w:rsidTr="00A314EC">
        <w:tc>
          <w:tcPr>
            <w:tcW w:w="2387" w:type="dxa"/>
          </w:tcPr>
          <w:p w14:paraId="3752DF04"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double</w:t>
            </w:r>
          </w:p>
        </w:tc>
        <w:tc>
          <w:tcPr>
            <w:tcW w:w="2113" w:type="dxa"/>
          </w:tcPr>
          <w:p w14:paraId="3752DF05"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long</w:t>
            </w:r>
          </w:p>
        </w:tc>
        <w:tc>
          <w:tcPr>
            <w:tcW w:w="2340" w:type="dxa"/>
          </w:tcPr>
          <w:p w14:paraId="3752DF06"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union</w:t>
            </w:r>
          </w:p>
        </w:tc>
      </w:tr>
      <w:tr w:rsidR="00266E2B" w:rsidRPr="003824DF" w14:paraId="3752DF0B" w14:textId="77777777" w:rsidTr="00A314EC">
        <w:tc>
          <w:tcPr>
            <w:tcW w:w="2387" w:type="dxa"/>
          </w:tcPr>
          <w:p w14:paraId="3752DF08"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else</w:t>
            </w:r>
          </w:p>
        </w:tc>
        <w:tc>
          <w:tcPr>
            <w:tcW w:w="2113" w:type="dxa"/>
          </w:tcPr>
          <w:p w14:paraId="3752DF09"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naked</w:t>
            </w:r>
          </w:p>
        </w:tc>
        <w:tc>
          <w:tcPr>
            <w:tcW w:w="2340" w:type="dxa"/>
          </w:tcPr>
          <w:p w14:paraId="3752DF0A"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unsigned</w:t>
            </w:r>
          </w:p>
        </w:tc>
      </w:tr>
      <w:tr w:rsidR="00266E2B" w:rsidRPr="003824DF" w14:paraId="3752DF0F" w14:textId="77777777" w:rsidTr="00A314EC">
        <w:tc>
          <w:tcPr>
            <w:tcW w:w="2387" w:type="dxa"/>
          </w:tcPr>
          <w:p w14:paraId="3752DF0C"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enum</w:t>
            </w:r>
          </w:p>
        </w:tc>
        <w:tc>
          <w:tcPr>
            <w:tcW w:w="2113" w:type="dxa"/>
          </w:tcPr>
          <w:p w14:paraId="3752DF0D"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_near</w:t>
            </w:r>
          </w:p>
        </w:tc>
        <w:tc>
          <w:tcPr>
            <w:tcW w:w="2340" w:type="dxa"/>
          </w:tcPr>
          <w:p w14:paraId="3752DF0E"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void</w:t>
            </w:r>
          </w:p>
        </w:tc>
      </w:tr>
      <w:tr w:rsidR="00266E2B" w:rsidRPr="003824DF" w14:paraId="3752DF13" w14:textId="77777777" w:rsidTr="00A314EC">
        <w:tc>
          <w:tcPr>
            <w:tcW w:w="2387" w:type="dxa"/>
          </w:tcPr>
          <w:p w14:paraId="3752DF10"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_except</w:t>
            </w:r>
          </w:p>
        </w:tc>
        <w:tc>
          <w:tcPr>
            <w:tcW w:w="2113" w:type="dxa"/>
          </w:tcPr>
          <w:p w14:paraId="3752DF11"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_pascal</w:t>
            </w:r>
          </w:p>
        </w:tc>
        <w:tc>
          <w:tcPr>
            <w:tcW w:w="2340" w:type="dxa"/>
          </w:tcPr>
          <w:p w14:paraId="3752DF12"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volatile</w:t>
            </w:r>
          </w:p>
        </w:tc>
      </w:tr>
      <w:tr w:rsidR="00266E2B" w:rsidRPr="003824DF" w14:paraId="3752DF17" w14:textId="77777777" w:rsidTr="00A314EC">
        <w:tc>
          <w:tcPr>
            <w:tcW w:w="2387" w:type="dxa"/>
          </w:tcPr>
          <w:p w14:paraId="3752DF14"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_export</w:t>
            </w:r>
          </w:p>
        </w:tc>
        <w:tc>
          <w:tcPr>
            <w:tcW w:w="2113" w:type="dxa"/>
          </w:tcPr>
          <w:p w14:paraId="3752DF15"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register</w:t>
            </w:r>
          </w:p>
        </w:tc>
        <w:tc>
          <w:tcPr>
            <w:tcW w:w="2340" w:type="dxa"/>
          </w:tcPr>
          <w:p w14:paraId="3752DF16"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while</w:t>
            </w:r>
          </w:p>
        </w:tc>
      </w:tr>
      <w:tr w:rsidR="00266E2B" w:rsidRPr="003824DF" w14:paraId="3752DF1B" w14:textId="77777777" w:rsidTr="00A314EC">
        <w:tc>
          <w:tcPr>
            <w:tcW w:w="2387" w:type="dxa"/>
          </w:tcPr>
          <w:p w14:paraId="3752DF18"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extern</w:t>
            </w:r>
          </w:p>
        </w:tc>
        <w:tc>
          <w:tcPr>
            <w:tcW w:w="2113" w:type="dxa"/>
          </w:tcPr>
          <w:p w14:paraId="3752DF19"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return</w:t>
            </w:r>
          </w:p>
        </w:tc>
        <w:tc>
          <w:tcPr>
            <w:tcW w:w="2340" w:type="dxa"/>
          </w:tcPr>
          <w:p w14:paraId="3752DF1A" w14:textId="77777777" w:rsidR="00266E2B" w:rsidRPr="003824DF" w:rsidRDefault="00266E2B" w:rsidP="00A314EC">
            <w:pPr>
              <w:spacing w:before="10" w:line="221" w:lineRule="exact"/>
              <w:jc w:val="both"/>
              <w:rPr>
                <w:rFonts w:ascii="Arial" w:hAnsi="Arial" w:cs="Arial"/>
                <w:bCs/>
                <w:spacing w:val="3"/>
                <w:sz w:val="20"/>
                <w:szCs w:val="20"/>
              </w:rPr>
            </w:pPr>
          </w:p>
        </w:tc>
      </w:tr>
    </w:tbl>
    <w:p w14:paraId="3752DF1C" w14:textId="77777777" w:rsidR="00266E2B" w:rsidRPr="00ED6363" w:rsidRDefault="00266E2B" w:rsidP="00266E2B">
      <w:pPr>
        <w:pStyle w:val="Main"/>
        <w:rPr>
          <w:rFonts w:ascii="Times New Roman" w:hAnsi="Times New Roman"/>
          <w:lang w:val="ru-RU"/>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7"/>
        <w:gridCol w:w="2113"/>
        <w:gridCol w:w="2340"/>
      </w:tblGrid>
      <w:tr w:rsidR="00266E2B" w:rsidRPr="003824DF" w14:paraId="3752DF1E" w14:textId="77777777" w:rsidTr="00A314EC">
        <w:trPr>
          <w:cantSplit/>
        </w:trPr>
        <w:tc>
          <w:tcPr>
            <w:tcW w:w="6840" w:type="dxa"/>
            <w:gridSpan w:val="3"/>
          </w:tcPr>
          <w:p w14:paraId="3752DF1D" w14:textId="77777777" w:rsidR="00266E2B" w:rsidRPr="003824DF" w:rsidRDefault="00266E2B" w:rsidP="00A314EC">
            <w:pPr>
              <w:spacing w:before="10" w:line="221" w:lineRule="exact"/>
              <w:jc w:val="both"/>
              <w:rPr>
                <w:rFonts w:ascii="Arial" w:hAnsi="Arial" w:cs="Arial"/>
                <w:b/>
                <w:spacing w:val="3"/>
                <w:sz w:val="20"/>
                <w:szCs w:val="20"/>
              </w:rPr>
            </w:pPr>
            <w:r w:rsidRPr="003824DF">
              <w:rPr>
                <w:rFonts w:ascii="Arial" w:hAnsi="Arial" w:cs="Arial"/>
                <w:b/>
                <w:spacing w:val="3"/>
                <w:sz w:val="20"/>
                <w:szCs w:val="20"/>
              </w:rPr>
              <w:t>Ключевые слова языка С++</w:t>
            </w:r>
          </w:p>
        </w:tc>
      </w:tr>
      <w:tr w:rsidR="00266E2B" w:rsidRPr="003824DF" w14:paraId="3752DF22" w14:textId="77777777" w:rsidTr="00A314EC">
        <w:tc>
          <w:tcPr>
            <w:tcW w:w="2387" w:type="dxa"/>
          </w:tcPr>
          <w:p w14:paraId="3752DF1F"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class</w:t>
            </w:r>
          </w:p>
        </w:tc>
        <w:tc>
          <w:tcPr>
            <w:tcW w:w="2113" w:type="dxa"/>
          </w:tcPr>
          <w:p w14:paraId="3752DF20"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operator</w:t>
            </w:r>
          </w:p>
        </w:tc>
        <w:tc>
          <w:tcPr>
            <w:tcW w:w="2340" w:type="dxa"/>
          </w:tcPr>
          <w:p w14:paraId="3752DF21"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virtual</w:t>
            </w:r>
          </w:p>
        </w:tc>
      </w:tr>
      <w:tr w:rsidR="00266E2B" w:rsidRPr="003824DF" w14:paraId="3752DF26" w14:textId="77777777" w:rsidTr="00A314EC">
        <w:tc>
          <w:tcPr>
            <w:tcW w:w="2387" w:type="dxa"/>
          </w:tcPr>
          <w:p w14:paraId="3752DF23"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delete</w:t>
            </w:r>
          </w:p>
        </w:tc>
        <w:tc>
          <w:tcPr>
            <w:tcW w:w="2113" w:type="dxa"/>
          </w:tcPr>
          <w:p w14:paraId="3752DF24"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private</w:t>
            </w:r>
          </w:p>
        </w:tc>
        <w:tc>
          <w:tcPr>
            <w:tcW w:w="2340" w:type="dxa"/>
          </w:tcPr>
          <w:p w14:paraId="3752DF25"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_multi_inheritance</w:t>
            </w:r>
          </w:p>
        </w:tc>
      </w:tr>
      <w:tr w:rsidR="00266E2B" w:rsidRPr="003824DF" w14:paraId="3752DF2A" w14:textId="77777777" w:rsidTr="00A314EC">
        <w:tc>
          <w:tcPr>
            <w:tcW w:w="2387" w:type="dxa"/>
          </w:tcPr>
          <w:p w14:paraId="3752DF27"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friend</w:t>
            </w:r>
          </w:p>
        </w:tc>
        <w:tc>
          <w:tcPr>
            <w:tcW w:w="2113" w:type="dxa"/>
          </w:tcPr>
          <w:p w14:paraId="3752DF28"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protected</w:t>
            </w:r>
          </w:p>
        </w:tc>
        <w:tc>
          <w:tcPr>
            <w:tcW w:w="2340" w:type="dxa"/>
          </w:tcPr>
          <w:p w14:paraId="3752DF29"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_single_</w:t>
            </w:r>
            <w:r w:rsidRPr="003824DF">
              <w:rPr>
                <w:rFonts w:ascii="Arial" w:hAnsi="Arial" w:cs="Arial"/>
                <w:bCs/>
                <w:sz w:val="20"/>
                <w:szCs w:val="20"/>
              </w:rPr>
              <w:t xml:space="preserve"> inheritance</w:t>
            </w:r>
          </w:p>
        </w:tc>
      </w:tr>
      <w:tr w:rsidR="00266E2B" w:rsidRPr="003824DF" w14:paraId="3752DF2E" w14:textId="77777777" w:rsidTr="00A314EC">
        <w:tc>
          <w:tcPr>
            <w:tcW w:w="2387" w:type="dxa"/>
          </w:tcPr>
          <w:p w14:paraId="3752DF2B"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inline</w:t>
            </w:r>
          </w:p>
        </w:tc>
        <w:tc>
          <w:tcPr>
            <w:tcW w:w="2113" w:type="dxa"/>
          </w:tcPr>
          <w:p w14:paraId="3752DF2C"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public</w:t>
            </w:r>
          </w:p>
        </w:tc>
        <w:tc>
          <w:tcPr>
            <w:tcW w:w="2340" w:type="dxa"/>
          </w:tcPr>
          <w:p w14:paraId="3752DF2D"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_virtual_</w:t>
            </w:r>
            <w:r w:rsidRPr="003824DF">
              <w:rPr>
                <w:rFonts w:ascii="Arial" w:hAnsi="Arial" w:cs="Arial"/>
                <w:bCs/>
                <w:sz w:val="20"/>
                <w:szCs w:val="20"/>
              </w:rPr>
              <w:t xml:space="preserve"> inheritance</w:t>
            </w:r>
          </w:p>
        </w:tc>
      </w:tr>
      <w:tr w:rsidR="00266E2B" w:rsidRPr="003824DF" w14:paraId="3752DF32" w14:textId="77777777" w:rsidTr="00A314EC">
        <w:tc>
          <w:tcPr>
            <w:tcW w:w="2387" w:type="dxa"/>
          </w:tcPr>
          <w:p w14:paraId="3752DF2F"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new</w:t>
            </w:r>
          </w:p>
        </w:tc>
        <w:tc>
          <w:tcPr>
            <w:tcW w:w="2113" w:type="dxa"/>
          </w:tcPr>
          <w:p w14:paraId="3752DF30" w14:textId="77777777" w:rsidR="00266E2B" w:rsidRPr="003824DF" w:rsidRDefault="00266E2B" w:rsidP="00A314EC">
            <w:pPr>
              <w:spacing w:before="10" w:line="221" w:lineRule="exact"/>
              <w:jc w:val="both"/>
              <w:rPr>
                <w:rFonts w:ascii="Arial" w:hAnsi="Arial" w:cs="Arial"/>
                <w:bCs/>
                <w:spacing w:val="3"/>
                <w:sz w:val="20"/>
                <w:szCs w:val="20"/>
              </w:rPr>
            </w:pPr>
            <w:r w:rsidRPr="003824DF">
              <w:rPr>
                <w:rFonts w:ascii="Arial" w:hAnsi="Arial" w:cs="Arial"/>
                <w:bCs/>
                <w:spacing w:val="3"/>
                <w:sz w:val="20"/>
                <w:szCs w:val="20"/>
              </w:rPr>
              <w:t>this</w:t>
            </w:r>
          </w:p>
        </w:tc>
        <w:tc>
          <w:tcPr>
            <w:tcW w:w="2340" w:type="dxa"/>
          </w:tcPr>
          <w:p w14:paraId="3752DF31" w14:textId="77777777" w:rsidR="00266E2B" w:rsidRPr="003824DF" w:rsidRDefault="00266E2B" w:rsidP="00A314EC">
            <w:pPr>
              <w:spacing w:before="10" w:line="221" w:lineRule="exact"/>
              <w:jc w:val="both"/>
              <w:rPr>
                <w:rFonts w:ascii="Arial" w:hAnsi="Arial" w:cs="Arial"/>
                <w:bCs/>
                <w:spacing w:val="3"/>
                <w:sz w:val="20"/>
                <w:szCs w:val="20"/>
              </w:rPr>
            </w:pPr>
          </w:p>
        </w:tc>
      </w:tr>
    </w:tbl>
    <w:p w14:paraId="3752DF33" w14:textId="77777777" w:rsidR="00266E2B" w:rsidRPr="00ED6363" w:rsidRDefault="00266E2B" w:rsidP="00266E2B">
      <w:pPr>
        <w:pStyle w:val="Main"/>
        <w:rPr>
          <w:rFonts w:ascii="Times New Roman" w:hAnsi="Times New Roman"/>
          <w:lang w:val="ru-RU"/>
        </w:rPr>
      </w:pPr>
    </w:p>
    <w:p w14:paraId="3752DF34" w14:textId="77777777" w:rsidR="00266E2B" w:rsidRDefault="00266E2B" w:rsidP="00266E2B">
      <w:pPr>
        <w:pStyle w:val="Main"/>
        <w:rPr>
          <w:spacing w:val="-2"/>
          <w:lang w:val="ru-RU"/>
        </w:rPr>
      </w:pPr>
      <w:r w:rsidRPr="003824DF">
        <w:rPr>
          <w:lang w:val="ru-RU"/>
        </w:rPr>
        <w:t xml:space="preserve">Далее следуют не ключевые слова; однако, они имеют особое </w:t>
      </w:r>
      <w:r w:rsidRPr="003824DF">
        <w:rPr>
          <w:spacing w:val="-2"/>
          <w:lang w:val="ru-RU"/>
        </w:rPr>
        <w:t>значение в Microsoft С или C++</w:t>
      </w:r>
    </w:p>
    <w:p w14:paraId="3752DF35" w14:textId="77777777" w:rsidR="00266E2B" w:rsidRPr="003824DF" w:rsidRDefault="00266E2B" w:rsidP="00266E2B">
      <w:pPr>
        <w:pStyle w:val="Main"/>
        <w:rPr>
          <w:spacing w:val="-2"/>
          <w:lang w:val="ru-RU"/>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7"/>
        <w:gridCol w:w="2123"/>
        <w:gridCol w:w="2340"/>
      </w:tblGrid>
      <w:tr w:rsidR="00266E2B" w:rsidRPr="003824DF" w14:paraId="3752DF39" w14:textId="77777777" w:rsidTr="00A314EC">
        <w:tc>
          <w:tcPr>
            <w:tcW w:w="2377" w:type="dxa"/>
          </w:tcPr>
          <w:p w14:paraId="3752DF36" w14:textId="77777777" w:rsidR="00266E2B" w:rsidRPr="003824DF" w:rsidRDefault="00266E2B" w:rsidP="00A314EC">
            <w:pPr>
              <w:spacing w:before="10" w:line="221" w:lineRule="exact"/>
              <w:jc w:val="both"/>
              <w:rPr>
                <w:rFonts w:ascii="Arial" w:hAnsi="Arial" w:cs="Arial"/>
                <w:sz w:val="20"/>
                <w:szCs w:val="20"/>
              </w:rPr>
            </w:pPr>
            <w:r w:rsidRPr="003824DF">
              <w:rPr>
                <w:rFonts w:ascii="Arial" w:hAnsi="Arial" w:cs="Arial"/>
                <w:sz w:val="20"/>
                <w:szCs w:val="20"/>
              </w:rPr>
              <w:t>argc</w:t>
            </w:r>
          </w:p>
        </w:tc>
        <w:tc>
          <w:tcPr>
            <w:tcW w:w="2123" w:type="dxa"/>
          </w:tcPr>
          <w:p w14:paraId="3752DF37" w14:textId="77777777" w:rsidR="00266E2B" w:rsidRPr="003824DF" w:rsidRDefault="00266E2B" w:rsidP="00A314EC">
            <w:pPr>
              <w:spacing w:before="10" w:line="221" w:lineRule="exact"/>
              <w:jc w:val="both"/>
              <w:rPr>
                <w:rFonts w:ascii="Arial" w:hAnsi="Arial" w:cs="Arial"/>
                <w:sz w:val="20"/>
                <w:szCs w:val="20"/>
              </w:rPr>
            </w:pPr>
            <w:r w:rsidRPr="003824DF">
              <w:rPr>
                <w:rFonts w:ascii="Arial" w:hAnsi="Arial" w:cs="Arial"/>
                <w:sz w:val="20"/>
                <w:szCs w:val="20"/>
              </w:rPr>
              <w:t>envp</w:t>
            </w:r>
          </w:p>
        </w:tc>
        <w:tc>
          <w:tcPr>
            <w:tcW w:w="2340" w:type="dxa"/>
          </w:tcPr>
          <w:p w14:paraId="3752DF38" w14:textId="77777777" w:rsidR="00266E2B" w:rsidRPr="003824DF" w:rsidRDefault="00266E2B" w:rsidP="00A314EC">
            <w:pPr>
              <w:spacing w:before="10" w:line="221" w:lineRule="exact"/>
              <w:jc w:val="both"/>
              <w:rPr>
                <w:rFonts w:ascii="Arial" w:hAnsi="Arial" w:cs="Arial"/>
                <w:sz w:val="20"/>
                <w:szCs w:val="20"/>
              </w:rPr>
            </w:pPr>
            <w:r w:rsidRPr="003824DF">
              <w:rPr>
                <w:rFonts w:ascii="Arial" w:hAnsi="Arial" w:cs="Arial"/>
                <w:sz w:val="20"/>
                <w:szCs w:val="20"/>
              </w:rPr>
              <w:t>_setenvp</w:t>
            </w:r>
          </w:p>
        </w:tc>
      </w:tr>
      <w:tr w:rsidR="00266E2B" w:rsidRPr="003824DF" w14:paraId="3752DF3D" w14:textId="77777777" w:rsidTr="00A314EC">
        <w:tc>
          <w:tcPr>
            <w:tcW w:w="2377" w:type="dxa"/>
          </w:tcPr>
          <w:p w14:paraId="3752DF3A" w14:textId="77777777" w:rsidR="00266E2B" w:rsidRPr="003824DF" w:rsidRDefault="00266E2B" w:rsidP="00A314EC">
            <w:pPr>
              <w:spacing w:before="10" w:line="221" w:lineRule="exact"/>
              <w:jc w:val="both"/>
              <w:rPr>
                <w:rFonts w:ascii="Arial" w:hAnsi="Arial" w:cs="Arial"/>
                <w:sz w:val="20"/>
                <w:szCs w:val="20"/>
              </w:rPr>
            </w:pPr>
            <w:r w:rsidRPr="003824DF">
              <w:rPr>
                <w:rFonts w:ascii="Arial" w:hAnsi="Arial" w:cs="Arial"/>
                <w:sz w:val="20"/>
                <w:szCs w:val="20"/>
              </w:rPr>
              <w:t>argv</w:t>
            </w:r>
          </w:p>
        </w:tc>
        <w:tc>
          <w:tcPr>
            <w:tcW w:w="2123" w:type="dxa"/>
          </w:tcPr>
          <w:p w14:paraId="3752DF3B" w14:textId="77777777" w:rsidR="00266E2B" w:rsidRPr="003824DF" w:rsidRDefault="00266E2B" w:rsidP="00A314EC">
            <w:pPr>
              <w:spacing w:before="10" w:line="221" w:lineRule="exact"/>
              <w:jc w:val="both"/>
              <w:rPr>
                <w:rFonts w:ascii="Arial" w:hAnsi="Arial" w:cs="Arial"/>
                <w:sz w:val="20"/>
                <w:szCs w:val="20"/>
              </w:rPr>
            </w:pPr>
            <w:r w:rsidRPr="003824DF">
              <w:rPr>
                <w:rFonts w:ascii="Arial" w:hAnsi="Arial" w:cs="Arial"/>
                <w:sz w:val="20"/>
                <w:szCs w:val="20"/>
              </w:rPr>
              <w:t>main</w:t>
            </w:r>
          </w:p>
        </w:tc>
        <w:tc>
          <w:tcPr>
            <w:tcW w:w="2340" w:type="dxa"/>
          </w:tcPr>
          <w:p w14:paraId="3752DF3C" w14:textId="77777777" w:rsidR="00266E2B" w:rsidRPr="003824DF" w:rsidRDefault="00266E2B" w:rsidP="00A314EC">
            <w:pPr>
              <w:spacing w:before="10" w:line="221" w:lineRule="exact"/>
              <w:jc w:val="both"/>
              <w:rPr>
                <w:rFonts w:ascii="Arial" w:hAnsi="Arial" w:cs="Arial"/>
                <w:sz w:val="20"/>
                <w:szCs w:val="20"/>
              </w:rPr>
            </w:pPr>
            <w:r w:rsidRPr="003824DF">
              <w:rPr>
                <w:rFonts w:ascii="Arial" w:hAnsi="Arial" w:cs="Arial"/>
                <w:i/>
                <w:iCs/>
                <w:sz w:val="20"/>
                <w:szCs w:val="20"/>
              </w:rPr>
              <w:t>_</w:t>
            </w:r>
            <w:r w:rsidRPr="003824DF">
              <w:rPr>
                <w:rFonts w:ascii="Arial" w:hAnsi="Arial" w:cs="Arial"/>
                <w:sz w:val="20"/>
                <w:szCs w:val="20"/>
              </w:rPr>
              <w:t>set</w:t>
            </w:r>
            <w:r w:rsidRPr="003824DF">
              <w:rPr>
                <w:rFonts w:ascii="Arial" w:hAnsi="Arial" w:cs="Arial"/>
                <w:i/>
                <w:iCs/>
                <w:sz w:val="20"/>
                <w:szCs w:val="20"/>
              </w:rPr>
              <w:t>_</w:t>
            </w:r>
            <w:r w:rsidRPr="003824DF">
              <w:rPr>
                <w:rFonts w:ascii="Arial" w:hAnsi="Arial" w:cs="Arial"/>
                <w:sz w:val="20"/>
                <w:szCs w:val="20"/>
              </w:rPr>
              <w:t>new_handler</w:t>
            </w:r>
          </w:p>
        </w:tc>
      </w:tr>
      <w:tr w:rsidR="00266E2B" w:rsidRPr="003824DF" w14:paraId="3752DF41" w14:textId="77777777" w:rsidTr="00A314EC">
        <w:tc>
          <w:tcPr>
            <w:tcW w:w="2377" w:type="dxa"/>
          </w:tcPr>
          <w:p w14:paraId="3752DF3E" w14:textId="77777777" w:rsidR="00266E2B" w:rsidRPr="003824DF" w:rsidRDefault="00266E2B" w:rsidP="00A314EC">
            <w:pPr>
              <w:spacing w:before="10" w:line="221" w:lineRule="exact"/>
              <w:jc w:val="both"/>
              <w:rPr>
                <w:rFonts w:ascii="Arial" w:hAnsi="Arial" w:cs="Arial"/>
                <w:sz w:val="20"/>
                <w:szCs w:val="20"/>
              </w:rPr>
            </w:pPr>
            <w:r w:rsidRPr="003824DF">
              <w:rPr>
                <w:rFonts w:ascii="Arial" w:hAnsi="Arial" w:cs="Arial"/>
                <w:sz w:val="20"/>
                <w:szCs w:val="20"/>
              </w:rPr>
              <w:t>_emit</w:t>
            </w:r>
          </w:p>
        </w:tc>
        <w:tc>
          <w:tcPr>
            <w:tcW w:w="2123" w:type="dxa"/>
          </w:tcPr>
          <w:p w14:paraId="3752DF3F" w14:textId="77777777" w:rsidR="00266E2B" w:rsidRPr="003824DF" w:rsidRDefault="00266E2B" w:rsidP="00A314EC">
            <w:pPr>
              <w:spacing w:before="10" w:line="221" w:lineRule="exact"/>
              <w:jc w:val="both"/>
              <w:rPr>
                <w:rFonts w:ascii="Arial" w:hAnsi="Arial" w:cs="Arial"/>
                <w:sz w:val="20"/>
                <w:szCs w:val="20"/>
              </w:rPr>
            </w:pPr>
            <w:r w:rsidRPr="003824DF">
              <w:rPr>
                <w:rFonts w:ascii="Arial" w:hAnsi="Arial" w:cs="Arial"/>
                <w:sz w:val="20"/>
                <w:szCs w:val="20"/>
              </w:rPr>
              <w:t>_setargv</w:t>
            </w:r>
          </w:p>
        </w:tc>
        <w:tc>
          <w:tcPr>
            <w:tcW w:w="2340" w:type="dxa"/>
          </w:tcPr>
          <w:p w14:paraId="3752DF40" w14:textId="77777777" w:rsidR="00266E2B" w:rsidRPr="003824DF" w:rsidRDefault="00266E2B" w:rsidP="00A314EC">
            <w:pPr>
              <w:spacing w:before="10" w:line="221" w:lineRule="exact"/>
              <w:jc w:val="both"/>
              <w:rPr>
                <w:rFonts w:ascii="Arial" w:hAnsi="Arial" w:cs="Arial"/>
                <w:sz w:val="20"/>
                <w:szCs w:val="20"/>
              </w:rPr>
            </w:pPr>
          </w:p>
        </w:tc>
      </w:tr>
    </w:tbl>
    <w:p w14:paraId="3752DF42" w14:textId="77777777" w:rsidR="00266E2B" w:rsidRPr="00ED6363" w:rsidRDefault="00266E2B" w:rsidP="00266E2B">
      <w:pPr>
        <w:pStyle w:val="Main"/>
      </w:pPr>
    </w:p>
    <w:p w14:paraId="3752DF43" w14:textId="77777777" w:rsidR="00266E2B" w:rsidRPr="00266E2B" w:rsidRDefault="00266E2B" w:rsidP="00266E2B">
      <w:pPr>
        <w:pStyle w:val="Main"/>
        <w:rPr>
          <w:lang w:val="ru-RU"/>
        </w:rPr>
      </w:pPr>
      <w:r w:rsidRPr="00266E2B">
        <w:rPr>
          <w:lang w:val="ru-RU"/>
        </w:rPr>
        <w:t>Ключевые слова нельзя переопределять. Однако, при помощи директив препроцессора С можно задать текст, который перед началом компиляции будет заменен ключевыми словами.</w:t>
      </w:r>
    </w:p>
    <w:p w14:paraId="3752DF44" w14:textId="77777777" w:rsidR="00266E2B" w:rsidRPr="00266E2B" w:rsidRDefault="00266E2B" w:rsidP="00266E2B">
      <w:pPr>
        <w:pStyle w:val="Main"/>
        <w:rPr>
          <w:lang w:val="ru-RU"/>
        </w:rPr>
      </w:pPr>
    </w:p>
    <w:p w14:paraId="3752DF45" w14:textId="77777777" w:rsidR="00266E2B" w:rsidRPr="00266E2B" w:rsidRDefault="00266E2B" w:rsidP="00CD098B">
      <w:pPr>
        <w:pStyle w:val="Heading2"/>
        <w:keepNext w:val="0"/>
        <w:numPr>
          <w:ilvl w:val="1"/>
          <w:numId w:val="15"/>
        </w:numPr>
        <w:spacing w:before="0" w:after="0"/>
        <w:ind w:left="426" w:firstLine="0"/>
        <w:rPr>
          <w:i w:val="0"/>
          <w:sz w:val="20"/>
          <w:szCs w:val="20"/>
        </w:rPr>
      </w:pPr>
      <w:bookmarkStart w:id="13" w:name="_Toc303710866"/>
      <w:bookmarkStart w:id="14" w:name="_Toc515769976"/>
      <w:bookmarkStart w:id="15" w:name="AP0790603"/>
      <w:r w:rsidRPr="00266E2B">
        <w:rPr>
          <w:i w:val="0"/>
          <w:sz w:val="20"/>
          <w:szCs w:val="20"/>
        </w:rPr>
        <w:t>Символы.</w:t>
      </w:r>
      <w:bookmarkEnd w:id="13"/>
      <w:bookmarkEnd w:id="14"/>
    </w:p>
    <w:bookmarkEnd w:id="15"/>
    <w:p w14:paraId="3752DF46" w14:textId="77777777" w:rsidR="00266E2B" w:rsidRPr="00266E2B" w:rsidRDefault="00266E2B" w:rsidP="00266E2B">
      <w:pPr>
        <w:pStyle w:val="Main"/>
        <w:rPr>
          <w:lang w:val="ru-RU"/>
        </w:rPr>
      </w:pPr>
      <w:r w:rsidRPr="00266E2B">
        <w:rPr>
          <w:lang w:val="ru-RU"/>
        </w:rPr>
        <w:t xml:space="preserve">В каждом языке для построения значащих операторов используется некоторый набор символов. К примеру, все книги, написанные </w:t>
      </w:r>
      <w:r w:rsidRPr="00266E2B">
        <w:rPr>
          <w:highlight w:val="yellow"/>
          <w:lang w:val="ru-RU"/>
        </w:rPr>
        <w:t>на английском языке, используют 26 букв алфавита, 10 цифр и знаки пунктуации.</w:t>
      </w:r>
      <w:r w:rsidRPr="00266E2B">
        <w:rPr>
          <w:lang w:val="ru-RU"/>
        </w:rPr>
        <w:t xml:space="preserve"> Аналогичным образом, программы на С и </w:t>
      </w:r>
      <w:r w:rsidRPr="00ED6363">
        <w:t>C</w:t>
      </w:r>
      <w:r w:rsidRPr="00266E2B">
        <w:rPr>
          <w:lang w:val="ru-RU"/>
        </w:rPr>
        <w:t>++ записываются при помощи набора символов, состоящего из 26 строчных букв алфавита:</w:t>
      </w:r>
    </w:p>
    <w:p w14:paraId="3752DF47" w14:textId="77777777" w:rsidR="00266E2B" w:rsidRPr="00266E2B" w:rsidRDefault="00266E2B" w:rsidP="00266E2B">
      <w:pPr>
        <w:pStyle w:val="Main"/>
        <w:rPr>
          <w:lang w:val="ru-RU"/>
        </w:rPr>
      </w:pPr>
    </w:p>
    <w:p w14:paraId="3752DF48" w14:textId="77777777" w:rsidR="00266E2B" w:rsidRPr="00973D8F" w:rsidRDefault="00266E2B" w:rsidP="00266E2B">
      <w:pPr>
        <w:pStyle w:val="Program"/>
        <w:ind w:left="284"/>
        <w:rPr>
          <w:lang w:val="ru-RU"/>
        </w:rPr>
      </w:pPr>
      <w:r w:rsidRPr="00973D8F">
        <w:rPr>
          <w:lang w:val="ru-RU"/>
        </w:rPr>
        <w:t>abcdefghijklmnopqrstuvwxyz</w:t>
      </w:r>
    </w:p>
    <w:p w14:paraId="3752DF49" w14:textId="77777777" w:rsidR="00266E2B" w:rsidRPr="00973D8F" w:rsidRDefault="00266E2B" w:rsidP="00266E2B">
      <w:pPr>
        <w:pStyle w:val="Program"/>
        <w:ind w:left="284"/>
        <w:rPr>
          <w:lang w:val="ru-RU"/>
        </w:rPr>
      </w:pPr>
    </w:p>
    <w:p w14:paraId="3752DF4A" w14:textId="77777777" w:rsidR="00266E2B" w:rsidRPr="00973D8F" w:rsidRDefault="00266E2B" w:rsidP="00266E2B">
      <w:pPr>
        <w:pStyle w:val="Program"/>
        <w:ind w:left="284"/>
        <w:rPr>
          <w:lang w:val="ru-RU"/>
        </w:rPr>
      </w:pPr>
      <w:r w:rsidRPr="00973D8F">
        <w:rPr>
          <w:lang w:val="ru-RU"/>
        </w:rPr>
        <w:t>26 заглавных букв:</w:t>
      </w:r>
    </w:p>
    <w:p w14:paraId="3752DF4B" w14:textId="77777777" w:rsidR="00266E2B" w:rsidRPr="00973D8F" w:rsidRDefault="00266E2B" w:rsidP="00266E2B">
      <w:pPr>
        <w:pStyle w:val="Program"/>
        <w:ind w:left="284"/>
        <w:rPr>
          <w:lang w:val="ru-RU"/>
        </w:rPr>
      </w:pPr>
    </w:p>
    <w:p w14:paraId="3752DF4C" w14:textId="77777777" w:rsidR="00266E2B" w:rsidRPr="00973D8F" w:rsidRDefault="00266E2B" w:rsidP="00266E2B">
      <w:pPr>
        <w:pStyle w:val="Program"/>
        <w:ind w:left="284"/>
        <w:rPr>
          <w:lang w:val="ru-RU"/>
        </w:rPr>
      </w:pPr>
      <w:r w:rsidRPr="00973D8F">
        <w:rPr>
          <w:lang w:val="ru-RU"/>
        </w:rPr>
        <w:t>ABCDEFGHIJKLMNOPQRSTUVWXYZ</w:t>
      </w:r>
    </w:p>
    <w:p w14:paraId="3752DF4D" w14:textId="77777777" w:rsidR="00266E2B" w:rsidRPr="00973D8F" w:rsidRDefault="00266E2B" w:rsidP="00266E2B">
      <w:pPr>
        <w:pStyle w:val="Program"/>
        <w:ind w:left="284"/>
        <w:rPr>
          <w:lang w:val="ru-RU"/>
        </w:rPr>
      </w:pPr>
    </w:p>
    <w:p w14:paraId="3752DF4E" w14:textId="77777777" w:rsidR="00266E2B" w:rsidRPr="00973D8F" w:rsidRDefault="00266E2B" w:rsidP="00266E2B">
      <w:pPr>
        <w:pStyle w:val="Program"/>
        <w:ind w:left="284"/>
        <w:rPr>
          <w:lang w:val="ru-RU"/>
        </w:rPr>
      </w:pPr>
      <w:r w:rsidRPr="00973D8F">
        <w:rPr>
          <w:lang w:val="ru-RU"/>
        </w:rPr>
        <w:t>10 цифр:</w:t>
      </w:r>
    </w:p>
    <w:p w14:paraId="3752DF4F" w14:textId="77777777" w:rsidR="00266E2B" w:rsidRPr="00973D8F" w:rsidRDefault="00266E2B" w:rsidP="00266E2B">
      <w:pPr>
        <w:pStyle w:val="Program"/>
        <w:ind w:left="284"/>
        <w:rPr>
          <w:lang w:val="ru-RU"/>
        </w:rPr>
      </w:pPr>
    </w:p>
    <w:p w14:paraId="3752DF50" w14:textId="77777777" w:rsidR="00266E2B" w:rsidRPr="00973D8F" w:rsidRDefault="00266E2B" w:rsidP="00266E2B">
      <w:pPr>
        <w:pStyle w:val="Program"/>
        <w:ind w:left="284"/>
        <w:rPr>
          <w:lang w:val="ru-RU"/>
        </w:rPr>
      </w:pPr>
      <w:r w:rsidRPr="00973D8F">
        <w:rPr>
          <w:lang w:val="ru-RU"/>
        </w:rPr>
        <w:t>0123456789</w:t>
      </w:r>
    </w:p>
    <w:p w14:paraId="3752DF51" w14:textId="77777777" w:rsidR="00266E2B" w:rsidRPr="00266E2B" w:rsidRDefault="00266E2B" w:rsidP="00266E2B">
      <w:pPr>
        <w:pStyle w:val="Main"/>
        <w:rPr>
          <w:lang w:val="ru-RU"/>
        </w:rPr>
      </w:pPr>
    </w:p>
    <w:p w14:paraId="3752DF52" w14:textId="77777777" w:rsidR="00266E2B" w:rsidRPr="00266E2B" w:rsidRDefault="00266E2B" w:rsidP="00266E2B">
      <w:pPr>
        <w:pStyle w:val="Main"/>
        <w:rPr>
          <w:lang w:val="ru-RU"/>
        </w:rPr>
      </w:pPr>
      <w:r w:rsidRPr="00266E2B">
        <w:rPr>
          <w:lang w:val="ru-RU"/>
        </w:rPr>
        <w:t>и следующих символов -</w:t>
      </w:r>
    </w:p>
    <w:p w14:paraId="3752DF53" w14:textId="77777777" w:rsidR="00266E2B" w:rsidRPr="00266E2B" w:rsidRDefault="00266E2B" w:rsidP="00266E2B">
      <w:pPr>
        <w:pStyle w:val="Main"/>
        <w:rPr>
          <w:lang w:val="ru-RU"/>
        </w:rPr>
      </w:pPr>
      <w:r w:rsidRPr="00266E2B">
        <w:rPr>
          <w:lang w:val="ru-RU"/>
        </w:rPr>
        <w:t xml:space="preserve">+ - * / = , . _ : ; ? \ " ' ~ </w:t>
      </w:r>
      <w:r w:rsidRPr="00ED6363">
        <w:t>I</w:t>
      </w:r>
      <w:r w:rsidRPr="00266E2B">
        <w:rPr>
          <w:lang w:val="ru-RU"/>
        </w:rPr>
        <w:t xml:space="preserve"> ! # % $ &amp; () [] { } @</w:t>
      </w:r>
    </w:p>
    <w:p w14:paraId="3752DF54" w14:textId="77777777" w:rsidR="00266E2B" w:rsidRPr="00266E2B" w:rsidRDefault="00266E2B" w:rsidP="00266E2B">
      <w:pPr>
        <w:pStyle w:val="Main"/>
        <w:rPr>
          <w:lang w:val="ru-RU"/>
        </w:rPr>
      </w:pPr>
    </w:p>
    <w:p w14:paraId="3752DF55" w14:textId="77777777" w:rsidR="00266E2B" w:rsidRPr="00ED6363" w:rsidRDefault="00266E2B" w:rsidP="00266E2B">
      <w:pPr>
        <w:pStyle w:val="Main"/>
      </w:pPr>
      <w:r w:rsidRPr="00266E2B">
        <w:rPr>
          <w:lang w:val="ru-RU"/>
        </w:rPr>
        <w:lastRenderedPageBreak/>
        <w:t xml:space="preserve">Также в С и </w:t>
      </w:r>
      <w:r w:rsidRPr="00ED6363">
        <w:t>C</w:t>
      </w:r>
      <w:r w:rsidRPr="00266E2B">
        <w:rPr>
          <w:lang w:val="ru-RU"/>
        </w:rPr>
        <w:t xml:space="preserve">++ используется разделительный символ (пробел, табуляция или перевод строки). Комбинации символов без разделительных символов между ними также считаются допустимыми символами С и </w:t>
      </w:r>
      <w:r w:rsidRPr="00ED6363">
        <w:t>C</w:t>
      </w:r>
      <w:r w:rsidRPr="00266E2B">
        <w:rPr>
          <w:lang w:val="ru-RU"/>
        </w:rPr>
        <w:t xml:space="preserve">++. </w:t>
      </w:r>
      <w:proofErr w:type="spellStart"/>
      <w:r w:rsidRPr="00A75121">
        <w:rPr>
          <w:highlight w:val="yellow"/>
        </w:rPr>
        <w:t>Далее</w:t>
      </w:r>
      <w:proofErr w:type="spellEnd"/>
      <w:r w:rsidRPr="00A75121">
        <w:rPr>
          <w:highlight w:val="yellow"/>
        </w:rPr>
        <w:t xml:space="preserve"> </w:t>
      </w:r>
      <w:proofErr w:type="spellStart"/>
      <w:r w:rsidRPr="00A75121">
        <w:rPr>
          <w:highlight w:val="yellow"/>
        </w:rPr>
        <w:t>следует</w:t>
      </w:r>
      <w:proofErr w:type="spellEnd"/>
      <w:r w:rsidRPr="00A75121">
        <w:rPr>
          <w:highlight w:val="yellow"/>
        </w:rPr>
        <w:t xml:space="preserve"> </w:t>
      </w:r>
      <w:proofErr w:type="spellStart"/>
      <w:r w:rsidRPr="00A75121">
        <w:rPr>
          <w:highlight w:val="yellow"/>
        </w:rPr>
        <w:t>набор</w:t>
      </w:r>
      <w:proofErr w:type="spellEnd"/>
      <w:r w:rsidRPr="00A75121">
        <w:rPr>
          <w:highlight w:val="yellow"/>
        </w:rPr>
        <w:t xml:space="preserve"> </w:t>
      </w:r>
      <w:proofErr w:type="spellStart"/>
      <w:r w:rsidRPr="00A75121">
        <w:rPr>
          <w:highlight w:val="yellow"/>
        </w:rPr>
        <w:t>допустимых</w:t>
      </w:r>
      <w:proofErr w:type="spellEnd"/>
      <w:r w:rsidRPr="00A75121">
        <w:rPr>
          <w:highlight w:val="yellow"/>
        </w:rPr>
        <w:t xml:space="preserve"> </w:t>
      </w:r>
      <w:proofErr w:type="spellStart"/>
      <w:r w:rsidRPr="00A75121">
        <w:rPr>
          <w:highlight w:val="yellow"/>
        </w:rPr>
        <w:t>символов</w:t>
      </w:r>
      <w:proofErr w:type="spellEnd"/>
      <w:r w:rsidRPr="00A75121">
        <w:rPr>
          <w:highlight w:val="yellow"/>
        </w:rPr>
        <w:t xml:space="preserve"> С и C++:</w:t>
      </w:r>
    </w:p>
    <w:p w14:paraId="3752DF56" w14:textId="77777777" w:rsidR="00266E2B" w:rsidRPr="00ED6363" w:rsidRDefault="00266E2B" w:rsidP="00266E2B">
      <w:pPr>
        <w:pStyle w:val="Main"/>
      </w:pPr>
    </w:p>
    <w:p w14:paraId="3752DF57" w14:textId="77777777" w:rsidR="00266E2B" w:rsidRPr="00ED6363" w:rsidRDefault="00266E2B" w:rsidP="00266E2B">
      <w:pPr>
        <w:pStyle w:val="Main"/>
      </w:pPr>
      <w:r w:rsidRPr="00ED6363">
        <w:t>++ — == &amp;&amp; || &lt;&lt; &gt;&gt; &gt;= &lt;= += -= *= /= ?: : : /* */ //</w:t>
      </w:r>
    </w:p>
    <w:p w14:paraId="3752DF58" w14:textId="77777777" w:rsidR="00266E2B" w:rsidRPr="00ED6363" w:rsidRDefault="00266E2B" w:rsidP="00266E2B">
      <w:pPr>
        <w:pStyle w:val="Main"/>
      </w:pPr>
    </w:p>
    <w:p w14:paraId="3752DF59" w14:textId="77777777" w:rsidR="00266E2B" w:rsidRPr="00266E2B" w:rsidRDefault="00266E2B" w:rsidP="00CD098B">
      <w:pPr>
        <w:pStyle w:val="Heading2"/>
        <w:keepNext w:val="0"/>
        <w:numPr>
          <w:ilvl w:val="1"/>
          <w:numId w:val="15"/>
        </w:numPr>
        <w:spacing w:before="0" w:after="0"/>
        <w:ind w:left="426" w:firstLine="0"/>
        <w:rPr>
          <w:i w:val="0"/>
          <w:sz w:val="20"/>
          <w:szCs w:val="20"/>
        </w:rPr>
      </w:pPr>
      <w:bookmarkStart w:id="16" w:name="_Toc303710867"/>
      <w:bookmarkStart w:id="17" w:name="_Toc515769977"/>
      <w:bookmarkStart w:id="18" w:name="AP0790604"/>
      <w:r w:rsidRPr="00266E2B">
        <w:rPr>
          <w:i w:val="0"/>
          <w:sz w:val="20"/>
          <w:szCs w:val="20"/>
        </w:rPr>
        <w:t>Данные: переменные и константы.</w:t>
      </w:r>
      <w:bookmarkEnd w:id="16"/>
      <w:bookmarkEnd w:id="17"/>
    </w:p>
    <w:bookmarkEnd w:id="18"/>
    <w:p w14:paraId="3752DF5A" w14:textId="77777777" w:rsidR="00266E2B" w:rsidRPr="00266E2B" w:rsidRDefault="00266E2B" w:rsidP="00266E2B">
      <w:pPr>
        <w:pStyle w:val="Main"/>
        <w:rPr>
          <w:lang w:val="ru-RU"/>
        </w:rPr>
      </w:pPr>
      <w:r w:rsidRPr="00266E2B">
        <w:rPr>
          <w:lang w:val="ru-RU"/>
        </w:rPr>
        <w:t xml:space="preserve">Компьютер, выполняя программу, может заниматься разнообразной деятельностью. Он может складывать числа, сортировать имена, заниматься распознаванием речи и изображения на экране видеодисплея, вычислять орбиты комет, подготавливать список почтовых адресов абонентов, чертить фигуры, делать логические выводы или что-нибудь еще, что только вы можете себе представить. Чтобы заниматься всем этим, </w:t>
      </w:r>
      <w:r w:rsidRPr="00266E2B">
        <w:rPr>
          <w:highlight w:val="yellow"/>
          <w:lang w:val="ru-RU"/>
        </w:rPr>
        <w:t>программам необходимо работать с «данными» — числами и символами</w:t>
      </w:r>
      <w:r w:rsidRPr="00266E2B">
        <w:rPr>
          <w:lang w:val="ru-RU"/>
        </w:rPr>
        <w:t xml:space="preserve">, т. е. объектами, которые несут в себе информацию, предназначенную для использования. Некоторые данные устанавливаются равными определенным значениям еще до того, как программа начнет выполняться, а после ее запуска сохраняют такие значения неизменными на всем протяжении работы программы. Это </w:t>
      </w:r>
      <w:r w:rsidRPr="00266E2B">
        <w:rPr>
          <w:highlight w:val="cyan"/>
          <w:lang w:val="ru-RU"/>
        </w:rPr>
        <w:t>«константы».</w:t>
      </w:r>
      <w:r w:rsidRPr="00266E2B">
        <w:rPr>
          <w:lang w:val="ru-RU"/>
        </w:rPr>
        <w:t xml:space="preserve"> Другие данные могут изменяться, или же им могут быть присвоены значения во время выполнения программы; они называются </w:t>
      </w:r>
      <w:r w:rsidRPr="00266E2B">
        <w:rPr>
          <w:highlight w:val="cyan"/>
          <w:lang w:val="ru-RU"/>
        </w:rPr>
        <w:t>«переменными».</w:t>
      </w:r>
      <w:r w:rsidRPr="00266E2B">
        <w:rPr>
          <w:lang w:val="ru-RU"/>
        </w:rPr>
        <w:t xml:space="preserve"> Мы уже использовали данные термины, но вы знакомитесь с ним только здесь. Вспомните формулу площади круга при рассмотрении различных алгоритмов.</w:t>
      </w:r>
    </w:p>
    <w:p w14:paraId="3752DF5B" w14:textId="77777777" w:rsidR="00266E2B" w:rsidRDefault="00266E2B" w:rsidP="00266E2B">
      <w:pPr>
        <w:pStyle w:val="Main"/>
        <w:rPr>
          <w:lang w:val="ru-RU"/>
        </w:rPr>
      </w:pPr>
      <w:bookmarkStart w:id="19" w:name="AP00606"/>
      <w:r w:rsidRPr="00A75121">
        <w:rPr>
          <w:highlight w:val="yellow"/>
          <w:lang w:val="ru-RU"/>
        </w:rPr>
        <w:t>Различие</w:t>
      </w:r>
      <w:bookmarkEnd w:id="19"/>
      <w:r w:rsidRPr="00A75121">
        <w:rPr>
          <w:highlight w:val="yellow"/>
          <w:lang w:val="ru-RU"/>
        </w:rPr>
        <w:t xml:space="preserve"> между переменной и константой довольно очевидно: выполнения программы значение переменной может быть изменено (например, с помощью присваивания), а значение константы — нет</w:t>
      </w:r>
      <w:r w:rsidRPr="008E4A15">
        <w:rPr>
          <w:lang w:val="ru-RU"/>
        </w:rPr>
        <w:t xml:space="preserve">. </w:t>
      </w:r>
      <w:r w:rsidRPr="00266E2B">
        <w:rPr>
          <w:lang w:val="ru-RU"/>
        </w:rPr>
        <w:t>Указанное различие приводит к тому, что обработка переменных компьютером оказывается немного сложнее и требует больше времени, чем обработка констант, но, несмотря на это, он вполне справляется с такой деятельностью.</w:t>
      </w:r>
    </w:p>
    <w:p w14:paraId="3752DF5C" w14:textId="77777777" w:rsidR="00266E2B" w:rsidRPr="00F87963" w:rsidRDefault="00266E2B" w:rsidP="00266E2B">
      <w:pPr>
        <w:pStyle w:val="Main"/>
        <w:rPr>
          <w:lang w:val="ru-RU"/>
        </w:rPr>
      </w:pPr>
      <w:r w:rsidRPr="00A75121">
        <w:rPr>
          <w:highlight w:val="yellow"/>
          <w:lang w:val="ru-RU"/>
        </w:rPr>
        <w:t>Константы бывают литеральными и типизованными, причем литеральные константы делятся на: символьные, строковые, целые и вещественные</w:t>
      </w:r>
      <w:r w:rsidRPr="00F87963">
        <w:rPr>
          <w:lang w:val="ru-RU"/>
        </w:rPr>
        <w:t>.</w:t>
      </w:r>
    </w:p>
    <w:p w14:paraId="3752DF5D" w14:textId="77777777" w:rsidR="00266E2B" w:rsidRPr="00F87963" w:rsidRDefault="00266E2B" w:rsidP="00266E2B">
      <w:pPr>
        <w:pStyle w:val="Main"/>
        <w:rPr>
          <w:lang w:val="ru-RU"/>
        </w:rPr>
      </w:pPr>
      <w:r w:rsidRPr="00A75121">
        <w:rPr>
          <w:highlight w:val="yellow"/>
          <w:lang w:val="ru-RU"/>
        </w:rPr>
        <w:t>Символьные константы представляются отдельным символом, заключенным в одинарные кавычки (апострофы): 'е', '@', '&lt;'.</w:t>
      </w:r>
    </w:p>
    <w:p w14:paraId="3752DF5E" w14:textId="77777777" w:rsidR="00266E2B" w:rsidRPr="00F87963" w:rsidRDefault="00266E2B" w:rsidP="00266E2B">
      <w:pPr>
        <w:pStyle w:val="Main"/>
        <w:rPr>
          <w:lang w:val="ru-RU"/>
        </w:rPr>
      </w:pPr>
      <w:r w:rsidRPr="00A75121">
        <w:rPr>
          <w:highlight w:val="yellow"/>
          <w:lang w:val="ru-RU"/>
        </w:rPr>
        <w:t>Строковые константы - это последовательность символов, заключенная в двойные кавычки: “Это пример не самой длинной строковой константы”.</w:t>
      </w:r>
    </w:p>
    <w:p w14:paraId="3752DF5F" w14:textId="77777777" w:rsidR="00266E2B" w:rsidRPr="00F87963" w:rsidRDefault="00266E2B" w:rsidP="00266E2B">
      <w:pPr>
        <w:pStyle w:val="Main"/>
        <w:rPr>
          <w:lang w:val="ru-RU"/>
        </w:rPr>
      </w:pPr>
      <w:r w:rsidRPr="00A75121">
        <w:rPr>
          <w:highlight w:val="yellow"/>
          <w:lang w:val="ru-RU"/>
        </w:rPr>
        <w:t>Целые константы бывают следующих форматов</w:t>
      </w:r>
      <w:r>
        <w:rPr>
          <w:lang w:val="ru-RU"/>
        </w:rPr>
        <w:t>:</w:t>
      </w:r>
    </w:p>
    <w:p w14:paraId="3752DF60" w14:textId="77777777" w:rsidR="00266E2B" w:rsidRPr="00F87963" w:rsidRDefault="00266E2B" w:rsidP="00CD098B">
      <w:pPr>
        <w:pStyle w:val="Main"/>
        <w:numPr>
          <w:ilvl w:val="0"/>
          <w:numId w:val="13"/>
        </w:numPr>
        <w:rPr>
          <w:lang w:val="ru-RU"/>
        </w:rPr>
      </w:pPr>
      <w:r w:rsidRPr="00F87963">
        <w:rPr>
          <w:lang w:val="ru-RU"/>
        </w:rPr>
        <w:t>десятичные;</w:t>
      </w:r>
    </w:p>
    <w:p w14:paraId="3752DF61" w14:textId="77777777" w:rsidR="00266E2B" w:rsidRPr="00F87963" w:rsidRDefault="00266E2B" w:rsidP="00CD098B">
      <w:pPr>
        <w:pStyle w:val="Main"/>
        <w:numPr>
          <w:ilvl w:val="0"/>
          <w:numId w:val="13"/>
        </w:numPr>
        <w:rPr>
          <w:lang w:val="ru-RU"/>
        </w:rPr>
      </w:pPr>
      <w:r w:rsidRPr="00F87963">
        <w:rPr>
          <w:lang w:val="ru-RU"/>
        </w:rPr>
        <w:t>восьмеричные;</w:t>
      </w:r>
    </w:p>
    <w:p w14:paraId="3752DF62" w14:textId="77777777" w:rsidR="00266E2B" w:rsidRPr="00F87963" w:rsidRDefault="00266E2B" w:rsidP="00CD098B">
      <w:pPr>
        <w:pStyle w:val="Main"/>
        <w:numPr>
          <w:ilvl w:val="0"/>
          <w:numId w:val="13"/>
        </w:numPr>
        <w:rPr>
          <w:lang w:val="ru-RU"/>
        </w:rPr>
      </w:pPr>
      <w:r w:rsidRPr="00F87963">
        <w:rPr>
          <w:lang w:val="ru-RU"/>
        </w:rPr>
        <w:t>шестнадцатеричные.</w:t>
      </w:r>
    </w:p>
    <w:p w14:paraId="3752DF63" w14:textId="77777777" w:rsidR="00266E2B" w:rsidRPr="00F87963" w:rsidRDefault="00266E2B" w:rsidP="00266E2B">
      <w:pPr>
        <w:pStyle w:val="Main"/>
        <w:rPr>
          <w:lang w:val="ru-RU"/>
        </w:rPr>
      </w:pPr>
      <w:r w:rsidRPr="00A75121">
        <w:rPr>
          <w:highlight w:val="cyan"/>
          <w:lang w:val="ru-RU"/>
        </w:rPr>
        <w:t>Десятичные</w:t>
      </w:r>
      <w:r w:rsidRPr="00F87963">
        <w:rPr>
          <w:lang w:val="ru-RU"/>
        </w:rPr>
        <w:t xml:space="preserve"> могут быть представлены как последовательность цифр, начинающаяся не с нуля, например: 123; 2384.</w:t>
      </w:r>
    </w:p>
    <w:p w14:paraId="3752DF64" w14:textId="77777777" w:rsidR="00266E2B" w:rsidRPr="00F87963" w:rsidRDefault="00266E2B" w:rsidP="00266E2B">
      <w:pPr>
        <w:pStyle w:val="Main"/>
        <w:rPr>
          <w:lang w:val="ru-RU"/>
        </w:rPr>
      </w:pPr>
      <w:r w:rsidRPr="00A75121">
        <w:rPr>
          <w:highlight w:val="cyan"/>
          <w:lang w:val="ru-RU"/>
        </w:rPr>
        <w:t>Восьмеричные</w:t>
      </w:r>
      <w:r w:rsidRPr="00F87963">
        <w:rPr>
          <w:lang w:val="ru-RU"/>
        </w:rPr>
        <w:t xml:space="preserve"> константы - последовательность восьмеричных цифр (от 0 до 7), начинающаяся с нуля, например 034; 047.</w:t>
      </w:r>
    </w:p>
    <w:p w14:paraId="3752DF65" w14:textId="77777777" w:rsidR="00266E2B" w:rsidRPr="00F87963" w:rsidRDefault="00266E2B" w:rsidP="00266E2B">
      <w:pPr>
        <w:pStyle w:val="Main"/>
        <w:rPr>
          <w:lang w:val="ru-RU"/>
        </w:rPr>
      </w:pPr>
      <w:r w:rsidRPr="00A75121">
        <w:rPr>
          <w:highlight w:val="cyan"/>
          <w:lang w:val="ru-RU"/>
        </w:rPr>
        <w:t>Шестнадцатеричный</w:t>
      </w:r>
      <w:r w:rsidRPr="00F87963">
        <w:rPr>
          <w:lang w:val="ru-RU"/>
        </w:rPr>
        <w:t xml:space="preserve"> формат констант начинается с символов 0Х с последующими шестнадцатеричными цифрами</w:t>
      </w:r>
      <w:r>
        <w:rPr>
          <w:lang w:val="ru-RU"/>
        </w:rPr>
        <w:t xml:space="preserve"> </w:t>
      </w:r>
      <w:r w:rsidRPr="00F87963">
        <w:rPr>
          <w:lang w:val="ru-RU"/>
        </w:rPr>
        <w:t>(0...9, А...</w:t>
      </w:r>
      <w:r>
        <w:t>F</w:t>
      </w:r>
      <w:r w:rsidRPr="00F87963">
        <w:rPr>
          <w:lang w:val="ru-RU"/>
        </w:rPr>
        <w:t>), например: 0xF4; 0X5D. Буквенные символы при этом могут быть представлены в любом регистре.</w:t>
      </w:r>
    </w:p>
    <w:p w14:paraId="3752DF66" w14:textId="77777777" w:rsidR="00266E2B" w:rsidRPr="00F87963" w:rsidRDefault="00266E2B" w:rsidP="00266E2B">
      <w:pPr>
        <w:pStyle w:val="Main"/>
        <w:rPr>
          <w:lang w:val="ru-RU"/>
        </w:rPr>
      </w:pPr>
      <w:r w:rsidRPr="00A75121">
        <w:rPr>
          <w:highlight w:val="cyan"/>
          <w:lang w:val="ru-RU"/>
        </w:rPr>
        <w:t>Длинные целые константы</w:t>
      </w:r>
      <w:r w:rsidRPr="00F87963">
        <w:rPr>
          <w:lang w:val="ru-RU"/>
        </w:rPr>
        <w:t>, используемые в переменных типа long, определяются буквой l или L сразу после константы без пробела: 36L, 012L, 0x52L.</w:t>
      </w:r>
    </w:p>
    <w:p w14:paraId="3752DF67" w14:textId="77777777" w:rsidR="00266E2B" w:rsidRPr="00F87963" w:rsidRDefault="00266E2B" w:rsidP="00266E2B">
      <w:pPr>
        <w:pStyle w:val="Main"/>
        <w:rPr>
          <w:lang w:val="ru-RU"/>
        </w:rPr>
      </w:pPr>
      <w:r w:rsidRPr="00A75121">
        <w:rPr>
          <w:highlight w:val="cyan"/>
          <w:lang w:val="ru-RU"/>
        </w:rPr>
        <w:t>Вещественные константы</w:t>
      </w:r>
      <w:r w:rsidRPr="00F87963">
        <w:rPr>
          <w:lang w:val="ru-RU"/>
        </w:rPr>
        <w:t xml:space="preserve"> числа с плавающей запятой могут быть записаны в десятичном формате (24.58; 13.0;.71) или в экспоненциальной форме (1е4; 5е+2; 2.2е-5, при этом может пропускаться целая или дробная часть:.2е4).</w:t>
      </w:r>
    </w:p>
    <w:p w14:paraId="3752DF68" w14:textId="77777777" w:rsidR="00266E2B" w:rsidRPr="00F87963" w:rsidRDefault="00266E2B" w:rsidP="00266E2B">
      <w:pPr>
        <w:pStyle w:val="Main"/>
        <w:rPr>
          <w:lang w:val="ru-RU"/>
        </w:rPr>
      </w:pPr>
      <w:r w:rsidRPr="00F87963">
        <w:rPr>
          <w:lang w:val="ru-RU"/>
        </w:rPr>
        <w:t>Типизованные константы используется как переменные, значение которых не может быть изменено после инициализации.</w:t>
      </w:r>
    </w:p>
    <w:p w14:paraId="3752DF69" w14:textId="77777777" w:rsidR="00266E2B" w:rsidRPr="00F87963" w:rsidRDefault="00266E2B" w:rsidP="00266E2B">
      <w:pPr>
        <w:pStyle w:val="Main"/>
        <w:rPr>
          <w:lang w:val="ru-RU"/>
        </w:rPr>
      </w:pPr>
      <w:r w:rsidRPr="00F87963">
        <w:rPr>
          <w:lang w:val="ru-RU"/>
        </w:rPr>
        <w:t>Символьные константы в C++ занимают в памяти 1 байт и, следовательно, могут принимать значения от 0 до 255 (см табл. 1.2</w:t>
      </w:r>
      <w:r w:rsidRPr="00A75121">
        <w:rPr>
          <w:highlight w:val="yellow"/>
          <w:lang w:val="ru-RU"/>
        </w:rPr>
        <w:t>). При этом существует ряд символов, которые не отображаются при печати, - они выполняют специальные действия, возврат каретки, табуляция, и называются символами escape-последовательномти.</w:t>
      </w:r>
      <w:r w:rsidRPr="00A75121">
        <w:rPr>
          <w:lang w:val="ru-RU"/>
        </w:rPr>
        <w:t xml:space="preserve"> </w:t>
      </w:r>
      <w:r w:rsidRPr="00F87963">
        <w:rPr>
          <w:lang w:val="ru-RU"/>
        </w:rPr>
        <w:t>Термин «escape-последовательность» ввела компания Epson ставшая первой фирмой, которая для управления выводом информации на своих принтерах стала использовать неотображаемые символы. Исторически сложилось так, что управляющие последовательности начинались с кода с десятичным значением 27 (0х1В), что соответствовало символу "Escape" кодировки ASCII.</w:t>
      </w:r>
    </w:p>
    <w:p w14:paraId="3752DF6A" w14:textId="77777777" w:rsidR="00266E2B" w:rsidRPr="00F87963" w:rsidRDefault="00266E2B" w:rsidP="00266E2B">
      <w:pPr>
        <w:pStyle w:val="Main"/>
        <w:rPr>
          <w:lang w:val="ru-RU"/>
        </w:rPr>
      </w:pPr>
      <w:r w:rsidRPr="00F87963">
        <w:rPr>
          <w:lang w:val="ru-RU"/>
        </w:rPr>
        <w:t>Escape-символы в программе изображаются в виде обратного слеша, за которым следует буква или символ.</w:t>
      </w:r>
    </w:p>
    <w:p w14:paraId="3752DF6B" w14:textId="77777777" w:rsidR="00266E2B" w:rsidRPr="00F87963" w:rsidRDefault="00266E2B" w:rsidP="00266E2B">
      <w:pPr>
        <w:pStyle w:val="Main"/>
        <w:rPr>
          <w:lang w:val="ru-RU"/>
        </w:rPr>
      </w:pPr>
    </w:p>
    <w:p w14:paraId="3752DF6C" w14:textId="77777777" w:rsidR="00266E2B" w:rsidRPr="00266E2B" w:rsidRDefault="00266E2B" w:rsidP="00CD098B">
      <w:pPr>
        <w:pStyle w:val="Heading2"/>
        <w:keepNext w:val="0"/>
        <w:numPr>
          <w:ilvl w:val="1"/>
          <w:numId w:val="15"/>
        </w:numPr>
        <w:spacing w:before="0" w:after="0"/>
        <w:ind w:left="426" w:firstLine="0"/>
        <w:rPr>
          <w:i w:val="0"/>
          <w:sz w:val="20"/>
          <w:szCs w:val="20"/>
        </w:rPr>
      </w:pPr>
      <w:bookmarkStart w:id="20" w:name="_Toc303710868"/>
      <w:bookmarkStart w:id="21" w:name="_Toc515769978"/>
      <w:bookmarkStart w:id="22" w:name="AP0790605"/>
      <w:r w:rsidRPr="00266E2B">
        <w:rPr>
          <w:i w:val="0"/>
          <w:sz w:val="20"/>
          <w:szCs w:val="20"/>
        </w:rPr>
        <w:t>Данные: типы данных.</w:t>
      </w:r>
      <w:bookmarkEnd w:id="20"/>
      <w:bookmarkEnd w:id="21"/>
    </w:p>
    <w:bookmarkEnd w:id="22"/>
    <w:p w14:paraId="3752DF6D" w14:textId="77777777" w:rsidR="00266E2B" w:rsidRPr="00ED6363" w:rsidRDefault="00266E2B" w:rsidP="00266E2B">
      <w:pPr>
        <w:pStyle w:val="Main"/>
      </w:pPr>
      <w:r w:rsidRPr="00266E2B">
        <w:rPr>
          <w:lang w:val="ru-RU"/>
        </w:rPr>
        <w:t xml:space="preserve">Все программы используют какую-то информацию, которая обычно представляется при помощи одного из семи основных типов данных С и </w:t>
      </w:r>
      <w:r w:rsidRPr="00ED6363">
        <w:t>C</w:t>
      </w:r>
      <w:r w:rsidRPr="00266E2B">
        <w:rPr>
          <w:lang w:val="ru-RU"/>
        </w:rPr>
        <w:t xml:space="preserve">++: текстовый или </w:t>
      </w:r>
      <w:r w:rsidRPr="00ED6363">
        <w:t>char</w:t>
      </w:r>
      <w:r w:rsidRPr="00266E2B">
        <w:rPr>
          <w:lang w:val="ru-RU"/>
        </w:rPr>
        <w:t xml:space="preserve">, целочисленный или </w:t>
      </w:r>
      <w:r w:rsidRPr="00ED6363">
        <w:t>int</w:t>
      </w:r>
      <w:r w:rsidRPr="00266E2B">
        <w:rPr>
          <w:lang w:val="ru-RU"/>
        </w:rPr>
        <w:t xml:space="preserve">, с плавающей точкой или </w:t>
      </w:r>
      <w:r w:rsidRPr="00ED6363">
        <w:t>float</w:t>
      </w:r>
      <w:r w:rsidRPr="00266E2B">
        <w:rPr>
          <w:lang w:val="ru-RU"/>
        </w:rPr>
        <w:t xml:space="preserve">, с плавающей точкой двойной длины или </w:t>
      </w:r>
      <w:r w:rsidRPr="00ED6363">
        <w:t>double</w:t>
      </w:r>
      <w:r w:rsidRPr="00266E2B">
        <w:rPr>
          <w:lang w:val="ru-RU"/>
        </w:rPr>
        <w:t xml:space="preserve"> (</w:t>
      </w:r>
      <w:r w:rsidRPr="00ED6363">
        <w:t>long</w:t>
      </w:r>
      <w:r w:rsidRPr="00266E2B">
        <w:rPr>
          <w:lang w:val="ru-RU"/>
        </w:rPr>
        <w:t xml:space="preserve"> </w:t>
      </w:r>
      <w:r w:rsidRPr="00ED6363">
        <w:t>double</w:t>
      </w:r>
      <w:r w:rsidRPr="00266E2B">
        <w:rPr>
          <w:lang w:val="ru-RU"/>
        </w:rPr>
        <w:t xml:space="preserve">), перечисляемый или </w:t>
      </w:r>
      <w:proofErr w:type="spellStart"/>
      <w:r w:rsidRPr="00ED6363">
        <w:t>enum</w:t>
      </w:r>
      <w:proofErr w:type="spellEnd"/>
      <w:r w:rsidRPr="00266E2B">
        <w:rPr>
          <w:lang w:val="ru-RU"/>
        </w:rPr>
        <w:t xml:space="preserve">, пустой или </w:t>
      </w:r>
      <w:r w:rsidRPr="00ED6363">
        <w:t>void</w:t>
      </w:r>
      <w:r w:rsidRPr="00266E2B">
        <w:rPr>
          <w:lang w:val="ru-RU"/>
        </w:rPr>
        <w:t xml:space="preserve"> и указатели или </w:t>
      </w:r>
      <w:r w:rsidRPr="00ED6363">
        <w:t>pointer</w:t>
      </w:r>
      <w:r w:rsidRPr="00266E2B">
        <w:rPr>
          <w:lang w:val="ru-RU"/>
        </w:rPr>
        <w:t xml:space="preserve">. </w:t>
      </w:r>
      <w:proofErr w:type="spellStart"/>
      <w:r w:rsidRPr="00ED6363">
        <w:t>Далее</w:t>
      </w:r>
      <w:proofErr w:type="spellEnd"/>
      <w:r w:rsidRPr="00ED6363">
        <w:t xml:space="preserve"> </w:t>
      </w:r>
      <w:proofErr w:type="spellStart"/>
      <w:r w:rsidRPr="00ED6363">
        <w:t>следует</w:t>
      </w:r>
      <w:proofErr w:type="spellEnd"/>
      <w:r w:rsidRPr="00ED6363">
        <w:t xml:space="preserve"> </w:t>
      </w:r>
      <w:proofErr w:type="spellStart"/>
      <w:r w:rsidRPr="00ED6363">
        <w:t>описание</w:t>
      </w:r>
      <w:proofErr w:type="spellEnd"/>
      <w:r w:rsidRPr="00ED6363">
        <w:t xml:space="preserve"> </w:t>
      </w:r>
      <w:proofErr w:type="spellStart"/>
      <w:r w:rsidRPr="00ED6363">
        <w:t>типов</w:t>
      </w:r>
      <w:proofErr w:type="spellEnd"/>
      <w:r w:rsidRPr="00ED6363">
        <w:t>:</w:t>
      </w:r>
    </w:p>
    <w:p w14:paraId="3752DF6E" w14:textId="77777777"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3824DF">
        <w:rPr>
          <w:rFonts w:ascii="Arial" w:hAnsi="Arial" w:cs="Arial"/>
          <w:sz w:val="20"/>
          <w:szCs w:val="20"/>
        </w:rPr>
        <w:t xml:space="preserve">Тип </w:t>
      </w:r>
      <w:r w:rsidRPr="00A75121">
        <w:rPr>
          <w:rFonts w:ascii="Arial" w:hAnsi="Arial" w:cs="Arial"/>
          <w:sz w:val="20"/>
          <w:szCs w:val="20"/>
          <w:highlight w:val="cyan"/>
        </w:rPr>
        <w:t>char</w:t>
      </w:r>
      <w:r w:rsidRPr="003824DF">
        <w:rPr>
          <w:rFonts w:ascii="Arial" w:hAnsi="Arial" w:cs="Arial"/>
          <w:sz w:val="20"/>
          <w:szCs w:val="20"/>
        </w:rPr>
        <w:t xml:space="preserve"> — отдельные символы, например a, Z, ?, 3 и строки, к примеру "Важнее жить, а не ускорять темп жизни" ("There is more to life than increasing its speed"). (Обычно символ имеет длину 8 разрядов или </w:t>
      </w:r>
      <w:r w:rsidRPr="00A75121">
        <w:rPr>
          <w:rFonts w:ascii="Arial" w:hAnsi="Arial" w:cs="Arial"/>
          <w:sz w:val="20"/>
          <w:szCs w:val="20"/>
          <w:highlight w:val="cyan"/>
        </w:rPr>
        <w:t>1 байт и принимает значения в диапазоне от 0 до 255.</w:t>
      </w:r>
      <w:r w:rsidRPr="003824DF">
        <w:rPr>
          <w:rFonts w:ascii="Arial" w:hAnsi="Arial" w:cs="Arial"/>
          <w:sz w:val="20"/>
          <w:szCs w:val="20"/>
        </w:rPr>
        <w:t>)</w:t>
      </w:r>
    </w:p>
    <w:p w14:paraId="3752DF6F" w14:textId="77777777"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3824DF">
        <w:rPr>
          <w:rFonts w:ascii="Arial" w:hAnsi="Arial" w:cs="Arial"/>
          <w:sz w:val="20"/>
          <w:szCs w:val="20"/>
        </w:rPr>
        <w:lastRenderedPageBreak/>
        <w:t xml:space="preserve">Тип </w:t>
      </w:r>
      <w:r w:rsidRPr="00A75121">
        <w:rPr>
          <w:rFonts w:ascii="Arial" w:hAnsi="Arial" w:cs="Arial"/>
          <w:sz w:val="20"/>
          <w:szCs w:val="20"/>
          <w:highlight w:val="cyan"/>
        </w:rPr>
        <w:t>int</w:t>
      </w:r>
      <w:r w:rsidRPr="003824DF">
        <w:rPr>
          <w:rFonts w:ascii="Arial" w:hAnsi="Arial" w:cs="Arial"/>
          <w:sz w:val="20"/>
          <w:szCs w:val="20"/>
        </w:rPr>
        <w:t xml:space="preserve"> — числа, которые используются для счета (1, 2, 7, -45 и 1345). (Обычно имеют длину 16 разрядов</w:t>
      </w:r>
      <w:r w:rsidRPr="00A75121">
        <w:rPr>
          <w:rFonts w:ascii="Arial" w:hAnsi="Arial" w:cs="Arial"/>
          <w:sz w:val="20"/>
          <w:szCs w:val="20"/>
          <w:highlight w:val="cyan"/>
        </w:rPr>
        <w:t>, 2 байта или 1 слово и значения в диапазоне от -32,768 до 32,767.)</w:t>
      </w:r>
      <w:r w:rsidRPr="003824DF">
        <w:rPr>
          <w:rFonts w:ascii="Arial" w:hAnsi="Arial" w:cs="Arial"/>
          <w:sz w:val="20"/>
          <w:szCs w:val="20"/>
        </w:rPr>
        <w:t xml:space="preserve"> (В Windows 95 и Windows NT целые имеют длину 32 разряда и диапазон значений от - 2,147,483,648 до 2,147,483,647.) (Для того чтобы не было разночтения в тексте и программных примерах сохраняется американский тип нотации при записи десятичных и дробных чисел: в целых числах позиции отделяются запятой, а в дробных — целая часть отделяется от дробной точкой. — Прим. перев.)</w:t>
      </w:r>
    </w:p>
    <w:p w14:paraId="3752DF70" w14:textId="77777777"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bookmarkStart w:id="23" w:name="AP00607"/>
      <w:r w:rsidRPr="003824DF">
        <w:rPr>
          <w:rFonts w:ascii="Arial" w:hAnsi="Arial" w:cs="Arial"/>
          <w:sz w:val="20"/>
          <w:szCs w:val="20"/>
        </w:rPr>
        <w:t xml:space="preserve">Тип </w:t>
      </w:r>
      <w:r w:rsidRPr="00A75121">
        <w:rPr>
          <w:rFonts w:ascii="Arial" w:hAnsi="Arial" w:cs="Arial"/>
          <w:sz w:val="20"/>
          <w:szCs w:val="20"/>
          <w:highlight w:val="cyan"/>
        </w:rPr>
        <w:t>float</w:t>
      </w:r>
      <w:r w:rsidRPr="003824DF">
        <w:rPr>
          <w:rFonts w:ascii="Arial" w:hAnsi="Arial" w:cs="Arial"/>
          <w:sz w:val="20"/>
          <w:szCs w:val="20"/>
        </w:rPr>
        <w:t xml:space="preserve"> </w:t>
      </w:r>
      <w:bookmarkEnd w:id="23"/>
      <w:r w:rsidRPr="003824DF">
        <w:rPr>
          <w:rFonts w:ascii="Arial" w:hAnsi="Arial" w:cs="Arial"/>
          <w:sz w:val="20"/>
          <w:szCs w:val="20"/>
        </w:rPr>
        <w:t>— числа, имеющие дробную часть, например pi (3.14159), они также могут быть записаны и в экспоненциальном формате (7.563Е21). Их еще называют действительными числами. (Обычно имеют длину 32 разряда</w:t>
      </w:r>
      <w:r w:rsidRPr="00A75121">
        <w:rPr>
          <w:rFonts w:ascii="Arial" w:hAnsi="Arial" w:cs="Arial"/>
          <w:sz w:val="20"/>
          <w:szCs w:val="20"/>
          <w:highlight w:val="cyan"/>
        </w:rPr>
        <w:t>, 4 байта</w:t>
      </w:r>
      <w:r w:rsidRPr="003824DF">
        <w:rPr>
          <w:rFonts w:ascii="Arial" w:hAnsi="Arial" w:cs="Arial"/>
          <w:sz w:val="20"/>
          <w:szCs w:val="20"/>
        </w:rPr>
        <w:t xml:space="preserve"> или 2 слова и значения в диапазоне от +/-3.4Е-38 до 3.4Е+38.)</w:t>
      </w:r>
    </w:p>
    <w:p w14:paraId="3752DF71" w14:textId="77777777"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3824DF">
        <w:rPr>
          <w:rFonts w:ascii="Arial" w:hAnsi="Arial" w:cs="Arial"/>
          <w:sz w:val="20"/>
          <w:szCs w:val="20"/>
        </w:rPr>
        <w:t xml:space="preserve">Тип </w:t>
      </w:r>
      <w:r w:rsidRPr="00A75121">
        <w:rPr>
          <w:rFonts w:ascii="Arial" w:hAnsi="Arial" w:cs="Arial"/>
          <w:sz w:val="20"/>
          <w:szCs w:val="20"/>
          <w:highlight w:val="cyan"/>
        </w:rPr>
        <w:t>double</w:t>
      </w:r>
      <w:r w:rsidRPr="003824DF">
        <w:rPr>
          <w:rFonts w:ascii="Arial" w:hAnsi="Arial" w:cs="Arial"/>
          <w:sz w:val="20"/>
          <w:szCs w:val="20"/>
        </w:rPr>
        <w:t xml:space="preserve"> — числа с плавающей точкой двойной длины имеют расширенный диапазон значений. (Обычно их длина 64 разряда</w:t>
      </w:r>
      <w:r w:rsidRPr="00A75121">
        <w:rPr>
          <w:rFonts w:ascii="Arial" w:hAnsi="Arial" w:cs="Arial"/>
          <w:sz w:val="20"/>
          <w:szCs w:val="20"/>
          <w:highlight w:val="cyan"/>
        </w:rPr>
        <w:t>, 8 байтов</w:t>
      </w:r>
      <w:r w:rsidRPr="003824DF">
        <w:rPr>
          <w:rFonts w:ascii="Arial" w:hAnsi="Arial" w:cs="Arial"/>
          <w:sz w:val="20"/>
          <w:szCs w:val="20"/>
        </w:rPr>
        <w:t xml:space="preserve"> или 4 слова, а диапазон — от 1.7Е-308 до 1.7Е+ЗО8.) Длинные числа двойной точности (long double) имеют еще большую точность. (Обычно их длина 80 байт или 5 слов и диапазон — от +/-1.18Е-4932 до 1.18Е+4932.)</w:t>
      </w:r>
    </w:p>
    <w:p w14:paraId="3752DF72" w14:textId="77777777"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3824DF">
        <w:rPr>
          <w:rFonts w:ascii="Arial" w:hAnsi="Arial" w:cs="Arial"/>
          <w:sz w:val="20"/>
          <w:szCs w:val="20"/>
        </w:rPr>
        <w:t>Тип enum. Перечисляемый тип данных допускает определение его пользователем.</w:t>
      </w:r>
    </w:p>
    <w:p w14:paraId="3752DF73" w14:textId="77777777"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3824DF">
        <w:rPr>
          <w:rFonts w:ascii="Arial" w:hAnsi="Arial" w:cs="Arial"/>
          <w:sz w:val="20"/>
          <w:szCs w:val="20"/>
        </w:rPr>
        <w:t xml:space="preserve">Тип </w:t>
      </w:r>
      <w:r w:rsidRPr="00A75121">
        <w:rPr>
          <w:rFonts w:ascii="Arial" w:hAnsi="Arial" w:cs="Arial"/>
          <w:sz w:val="20"/>
          <w:szCs w:val="20"/>
          <w:highlight w:val="cyan"/>
        </w:rPr>
        <w:t>void</w:t>
      </w:r>
      <w:r w:rsidRPr="003824DF">
        <w:rPr>
          <w:rFonts w:ascii="Arial" w:hAnsi="Arial" w:cs="Arial"/>
          <w:sz w:val="20"/>
          <w:szCs w:val="20"/>
        </w:rPr>
        <w:t xml:space="preserve"> используется для обозначения величин, имеющих нулевую длину и не имеющих значения. Этот тип также может использоваться для создания родовых (обобщенных) указателей.</w:t>
      </w:r>
    </w:p>
    <w:p w14:paraId="3752DF74" w14:textId="77777777"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3824DF">
        <w:rPr>
          <w:rFonts w:ascii="Arial" w:hAnsi="Arial" w:cs="Arial"/>
          <w:sz w:val="20"/>
          <w:szCs w:val="20"/>
        </w:rPr>
        <w:t xml:space="preserve">Тип </w:t>
      </w:r>
      <w:r w:rsidRPr="00A75121">
        <w:rPr>
          <w:rFonts w:ascii="Arial" w:hAnsi="Arial" w:cs="Arial"/>
          <w:sz w:val="20"/>
          <w:szCs w:val="20"/>
          <w:highlight w:val="cyan"/>
        </w:rPr>
        <w:t>pointer</w:t>
      </w:r>
      <w:r w:rsidRPr="003824DF">
        <w:rPr>
          <w:rFonts w:ascii="Arial" w:hAnsi="Arial" w:cs="Arial"/>
          <w:sz w:val="20"/>
          <w:szCs w:val="20"/>
        </w:rPr>
        <w:t xml:space="preserve"> не содержит информации в общепринятом смысле — как для других типов; вместо этого, в каждом указателе находится адрес ячейки памяти, где хранятся реальные данные.</w:t>
      </w:r>
    </w:p>
    <w:p w14:paraId="3752DF75" w14:textId="77777777" w:rsidR="00266E2B" w:rsidRPr="00266E2B" w:rsidRDefault="00266E2B" w:rsidP="00266E2B">
      <w:pPr>
        <w:pStyle w:val="Main"/>
        <w:rPr>
          <w:lang w:val="ru-RU"/>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1559"/>
        <w:gridCol w:w="3969"/>
      </w:tblGrid>
      <w:tr w:rsidR="00266E2B" w:rsidRPr="00F87963" w14:paraId="3752DF79" w14:textId="77777777" w:rsidTr="00A314EC">
        <w:tc>
          <w:tcPr>
            <w:tcW w:w="2802" w:type="dxa"/>
          </w:tcPr>
          <w:p w14:paraId="3752DF76" w14:textId="77777777" w:rsidR="00266E2B" w:rsidRPr="00F87963" w:rsidRDefault="00266E2B" w:rsidP="00A314EC">
            <w:pPr>
              <w:pStyle w:val="Main"/>
              <w:ind w:firstLine="142"/>
              <w:jc w:val="left"/>
              <w:rPr>
                <w:b/>
                <w:lang w:val="ru-RU"/>
              </w:rPr>
            </w:pPr>
            <w:r w:rsidRPr="00F87963">
              <w:rPr>
                <w:b/>
                <w:lang w:val="ru-RU"/>
              </w:rPr>
              <w:t>Тип</w:t>
            </w:r>
          </w:p>
        </w:tc>
        <w:tc>
          <w:tcPr>
            <w:tcW w:w="1559" w:type="dxa"/>
          </w:tcPr>
          <w:p w14:paraId="3752DF77" w14:textId="77777777" w:rsidR="00266E2B" w:rsidRPr="00F87963" w:rsidRDefault="00266E2B" w:rsidP="00A314EC">
            <w:pPr>
              <w:pStyle w:val="Main"/>
              <w:ind w:firstLine="0"/>
              <w:jc w:val="left"/>
              <w:rPr>
                <w:b/>
                <w:lang w:val="ru-RU"/>
              </w:rPr>
            </w:pPr>
            <w:r w:rsidRPr="00F87963">
              <w:rPr>
                <w:b/>
                <w:lang w:val="ru-RU"/>
              </w:rPr>
              <w:t>Размер, байт</w:t>
            </w:r>
          </w:p>
        </w:tc>
        <w:tc>
          <w:tcPr>
            <w:tcW w:w="3969" w:type="dxa"/>
          </w:tcPr>
          <w:p w14:paraId="3752DF78" w14:textId="77777777" w:rsidR="00266E2B" w:rsidRPr="00F87963" w:rsidRDefault="00266E2B" w:rsidP="00A314EC">
            <w:pPr>
              <w:pStyle w:val="Main"/>
              <w:ind w:firstLine="175"/>
              <w:jc w:val="left"/>
              <w:rPr>
                <w:b/>
                <w:lang w:val="ru-RU"/>
              </w:rPr>
            </w:pPr>
            <w:r w:rsidRPr="00F87963">
              <w:rPr>
                <w:b/>
                <w:lang w:val="ru-RU"/>
              </w:rPr>
              <w:t>Значение</w:t>
            </w:r>
          </w:p>
        </w:tc>
      </w:tr>
      <w:tr w:rsidR="00266E2B" w:rsidRPr="00F87963" w14:paraId="3752DF7D" w14:textId="77777777" w:rsidTr="00A314EC">
        <w:tc>
          <w:tcPr>
            <w:tcW w:w="2802" w:type="dxa"/>
          </w:tcPr>
          <w:p w14:paraId="3752DF7A" w14:textId="77777777" w:rsidR="00266E2B" w:rsidRPr="00F87963" w:rsidRDefault="00266E2B" w:rsidP="00A314EC">
            <w:pPr>
              <w:pStyle w:val="Main"/>
              <w:ind w:firstLine="142"/>
              <w:jc w:val="left"/>
              <w:rPr>
                <w:lang w:val="ru-RU"/>
              </w:rPr>
            </w:pPr>
            <w:r w:rsidRPr="00F87963">
              <w:rPr>
                <w:lang w:val="ru-RU"/>
              </w:rPr>
              <w:t>bool</w:t>
            </w:r>
          </w:p>
        </w:tc>
        <w:tc>
          <w:tcPr>
            <w:tcW w:w="1559" w:type="dxa"/>
          </w:tcPr>
          <w:p w14:paraId="3752DF7B" w14:textId="77777777" w:rsidR="00266E2B" w:rsidRPr="00F87963" w:rsidRDefault="00266E2B" w:rsidP="00A314EC">
            <w:pPr>
              <w:pStyle w:val="Main"/>
              <w:jc w:val="left"/>
              <w:rPr>
                <w:lang w:val="ru-RU"/>
              </w:rPr>
            </w:pPr>
            <w:r w:rsidRPr="00F87963">
              <w:rPr>
                <w:lang w:val="ru-RU"/>
              </w:rPr>
              <w:t>1</w:t>
            </w:r>
          </w:p>
        </w:tc>
        <w:tc>
          <w:tcPr>
            <w:tcW w:w="3969" w:type="dxa"/>
          </w:tcPr>
          <w:p w14:paraId="3752DF7C" w14:textId="77777777" w:rsidR="00266E2B" w:rsidRPr="00F87963" w:rsidRDefault="00266E2B" w:rsidP="00A314EC">
            <w:pPr>
              <w:pStyle w:val="Main"/>
              <w:ind w:firstLine="175"/>
              <w:jc w:val="left"/>
              <w:rPr>
                <w:lang w:val="ru-RU"/>
              </w:rPr>
            </w:pPr>
            <w:r w:rsidRPr="00F87963">
              <w:rPr>
                <w:lang w:val="ru-RU"/>
              </w:rPr>
              <w:t>true или false</w:t>
            </w:r>
          </w:p>
        </w:tc>
      </w:tr>
      <w:tr w:rsidR="00266E2B" w:rsidRPr="00F87963" w14:paraId="3752DF81" w14:textId="77777777" w:rsidTr="00A314EC">
        <w:tc>
          <w:tcPr>
            <w:tcW w:w="2802" w:type="dxa"/>
          </w:tcPr>
          <w:p w14:paraId="3752DF7E" w14:textId="77777777" w:rsidR="00266E2B" w:rsidRPr="00F87963" w:rsidRDefault="00266E2B" w:rsidP="00A314EC">
            <w:pPr>
              <w:pStyle w:val="Main"/>
              <w:ind w:firstLine="142"/>
              <w:jc w:val="left"/>
              <w:rPr>
                <w:lang w:val="ru-RU"/>
              </w:rPr>
            </w:pPr>
            <w:r w:rsidRPr="00F87963">
              <w:rPr>
                <w:lang w:val="ru-RU"/>
              </w:rPr>
              <w:t>unsigned short int</w:t>
            </w:r>
          </w:p>
        </w:tc>
        <w:tc>
          <w:tcPr>
            <w:tcW w:w="1559" w:type="dxa"/>
          </w:tcPr>
          <w:p w14:paraId="3752DF7F" w14:textId="77777777" w:rsidR="00266E2B" w:rsidRPr="00F87963" w:rsidRDefault="00266E2B" w:rsidP="00A314EC">
            <w:pPr>
              <w:pStyle w:val="Main"/>
              <w:jc w:val="left"/>
              <w:rPr>
                <w:lang w:val="ru-RU"/>
              </w:rPr>
            </w:pPr>
            <w:r w:rsidRPr="00F87963">
              <w:rPr>
                <w:lang w:val="ru-RU"/>
              </w:rPr>
              <w:t>2</w:t>
            </w:r>
          </w:p>
        </w:tc>
        <w:tc>
          <w:tcPr>
            <w:tcW w:w="3969" w:type="dxa"/>
          </w:tcPr>
          <w:p w14:paraId="3752DF80" w14:textId="77777777" w:rsidR="00266E2B" w:rsidRPr="00F87963" w:rsidRDefault="00266E2B" w:rsidP="00A314EC">
            <w:pPr>
              <w:pStyle w:val="Main"/>
              <w:ind w:firstLine="175"/>
              <w:jc w:val="left"/>
              <w:rPr>
                <w:lang w:val="ru-RU"/>
              </w:rPr>
            </w:pPr>
            <w:r w:rsidRPr="00F87963">
              <w:rPr>
                <w:lang w:val="ru-RU"/>
              </w:rPr>
              <w:t>от 0 до 65 535</w:t>
            </w:r>
          </w:p>
        </w:tc>
      </w:tr>
      <w:tr w:rsidR="00266E2B" w:rsidRPr="00F87963" w14:paraId="3752DF85" w14:textId="77777777" w:rsidTr="00A314EC">
        <w:tc>
          <w:tcPr>
            <w:tcW w:w="2802" w:type="dxa"/>
          </w:tcPr>
          <w:p w14:paraId="3752DF82" w14:textId="77777777" w:rsidR="00266E2B" w:rsidRPr="00F87963" w:rsidRDefault="00266E2B" w:rsidP="00A314EC">
            <w:pPr>
              <w:pStyle w:val="Main"/>
              <w:ind w:firstLine="142"/>
              <w:jc w:val="left"/>
              <w:rPr>
                <w:lang w:val="ru-RU"/>
              </w:rPr>
            </w:pPr>
            <w:r w:rsidRPr="00F87963">
              <w:rPr>
                <w:lang w:val="ru-RU"/>
              </w:rPr>
              <w:t>short int</w:t>
            </w:r>
          </w:p>
        </w:tc>
        <w:tc>
          <w:tcPr>
            <w:tcW w:w="1559" w:type="dxa"/>
          </w:tcPr>
          <w:p w14:paraId="3752DF83" w14:textId="77777777" w:rsidR="00266E2B" w:rsidRPr="00F87963" w:rsidRDefault="00266E2B" w:rsidP="00A314EC">
            <w:pPr>
              <w:pStyle w:val="Main"/>
              <w:jc w:val="left"/>
              <w:rPr>
                <w:lang w:val="ru-RU"/>
              </w:rPr>
            </w:pPr>
            <w:r w:rsidRPr="00F87963">
              <w:rPr>
                <w:lang w:val="ru-RU"/>
              </w:rPr>
              <w:t>2</w:t>
            </w:r>
          </w:p>
        </w:tc>
        <w:tc>
          <w:tcPr>
            <w:tcW w:w="3969" w:type="dxa"/>
          </w:tcPr>
          <w:p w14:paraId="3752DF84" w14:textId="77777777" w:rsidR="00266E2B" w:rsidRPr="00F87963" w:rsidRDefault="00266E2B" w:rsidP="00A314EC">
            <w:pPr>
              <w:pStyle w:val="Main"/>
              <w:ind w:firstLine="175"/>
              <w:jc w:val="left"/>
              <w:rPr>
                <w:lang w:val="ru-RU"/>
              </w:rPr>
            </w:pPr>
            <w:r w:rsidRPr="00F87963">
              <w:rPr>
                <w:lang w:val="ru-RU"/>
              </w:rPr>
              <w:t>от -32 768 до 32 767</w:t>
            </w:r>
          </w:p>
        </w:tc>
      </w:tr>
      <w:tr w:rsidR="00266E2B" w:rsidRPr="00F87963" w14:paraId="3752DF89" w14:textId="77777777" w:rsidTr="00A314EC">
        <w:tc>
          <w:tcPr>
            <w:tcW w:w="2802" w:type="dxa"/>
          </w:tcPr>
          <w:p w14:paraId="3752DF86" w14:textId="77777777" w:rsidR="00266E2B" w:rsidRPr="00F87963" w:rsidRDefault="00266E2B" w:rsidP="00A314EC">
            <w:pPr>
              <w:pStyle w:val="Main"/>
              <w:ind w:firstLine="142"/>
              <w:jc w:val="left"/>
              <w:rPr>
                <w:lang w:val="ru-RU"/>
              </w:rPr>
            </w:pPr>
            <w:r w:rsidRPr="00F87963">
              <w:rPr>
                <w:lang w:val="ru-RU"/>
              </w:rPr>
              <w:t>unsigned long int</w:t>
            </w:r>
          </w:p>
        </w:tc>
        <w:tc>
          <w:tcPr>
            <w:tcW w:w="1559" w:type="dxa"/>
          </w:tcPr>
          <w:p w14:paraId="3752DF87" w14:textId="77777777" w:rsidR="00266E2B" w:rsidRPr="00F87963" w:rsidRDefault="00266E2B" w:rsidP="00A314EC">
            <w:pPr>
              <w:pStyle w:val="Main"/>
              <w:jc w:val="left"/>
              <w:rPr>
                <w:lang w:val="ru-RU"/>
              </w:rPr>
            </w:pPr>
            <w:r w:rsidRPr="00F87963">
              <w:rPr>
                <w:lang w:val="ru-RU"/>
              </w:rPr>
              <w:t>4</w:t>
            </w:r>
          </w:p>
        </w:tc>
        <w:tc>
          <w:tcPr>
            <w:tcW w:w="3969" w:type="dxa"/>
          </w:tcPr>
          <w:p w14:paraId="3752DF88" w14:textId="77777777" w:rsidR="00266E2B" w:rsidRPr="00F87963" w:rsidRDefault="00266E2B" w:rsidP="00A314EC">
            <w:pPr>
              <w:pStyle w:val="Main"/>
              <w:ind w:firstLine="175"/>
              <w:jc w:val="left"/>
              <w:rPr>
                <w:lang w:val="ru-RU"/>
              </w:rPr>
            </w:pPr>
            <w:r w:rsidRPr="00F87963">
              <w:rPr>
                <w:lang w:val="ru-RU"/>
              </w:rPr>
              <w:t>от 0 до 4 294 967 295</w:t>
            </w:r>
          </w:p>
        </w:tc>
      </w:tr>
      <w:tr w:rsidR="00266E2B" w:rsidRPr="00F87963" w14:paraId="3752DF8D" w14:textId="77777777" w:rsidTr="00A314EC">
        <w:tc>
          <w:tcPr>
            <w:tcW w:w="2802" w:type="dxa"/>
          </w:tcPr>
          <w:p w14:paraId="3752DF8A" w14:textId="77777777" w:rsidR="00266E2B" w:rsidRPr="00F87963" w:rsidRDefault="00266E2B" w:rsidP="00A314EC">
            <w:pPr>
              <w:pStyle w:val="Main"/>
              <w:ind w:firstLine="142"/>
              <w:jc w:val="left"/>
              <w:rPr>
                <w:lang w:val="ru-RU"/>
              </w:rPr>
            </w:pPr>
            <w:r w:rsidRPr="00F87963">
              <w:rPr>
                <w:lang w:val="ru-RU"/>
              </w:rPr>
              <w:t>long int</w:t>
            </w:r>
          </w:p>
        </w:tc>
        <w:tc>
          <w:tcPr>
            <w:tcW w:w="1559" w:type="dxa"/>
          </w:tcPr>
          <w:p w14:paraId="3752DF8B" w14:textId="77777777" w:rsidR="00266E2B" w:rsidRPr="00F87963" w:rsidRDefault="00266E2B" w:rsidP="00A314EC">
            <w:pPr>
              <w:pStyle w:val="Main"/>
              <w:jc w:val="left"/>
              <w:rPr>
                <w:lang w:val="ru-RU"/>
              </w:rPr>
            </w:pPr>
            <w:r w:rsidRPr="00F87963">
              <w:rPr>
                <w:lang w:val="ru-RU"/>
              </w:rPr>
              <w:t>4</w:t>
            </w:r>
          </w:p>
        </w:tc>
        <w:tc>
          <w:tcPr>
            <w:tcW w:w="3969" w:type="dxa"/>
          </w:tcPr>
          <w:p w14:paraId="3752DF8C" w14:textId="77777777" w:rsidR="00266E2B" w:rsidRPr="00F87963" w:rsidRDefault="00266E2B" w:rsidP="00A314EC">
            <w:pPr>
              <w:pStyle w:val="Main"/>
              <w:ind w:firstLine="175"/>
              <w:jc w:val="left"/>
              <w:rPr>
                <w:lang w:val="ru-RU"/>
              </w:rPr>
            </w:pPr>
            <w:r w:rsidRPr="00F87963">
              <w:rPr>
                <w:lang w:val="ru-RU"/>
              </w:rPr>
              <w:t>от-2 147 483 648 до 2 147 483 647</w:t>
            </w:r>
          </w:p>
        </w:tc>
      </w:tr>
      <w:tr w:rsidR="00266E2B" w:rsidRPr="00F87963" w14:paraId="3752DF91" w14:textId="77777777" w:rsidTr="00A314EC">
        <w:tc>
          <w:tcPr>
            <w:tcW w:w="2802" w:type="dxa"/>
          </w:tcPr>
          <w:p w14:paraId="3752DF8E" w14:textId="77777777" w:rsidR="00266E2B" w:rsidRPr="00F87963" w:rsidRDefault="00266E2B" w:rsidP="00A314EC">
            <w:pPr>
              <w:pStyle w:val="Main"/>
              <w:ind w:firstLine="142"/>
              <w:jc w:val="left"/>
              <w:rPr>
                <w:lang w:val="ru-RU"/>
              </w:rPr>
            </w:pPr>
            <w:r w:rsidRPr="00F87963">
              <w:rPr>
                <w:lang w:val="ru-RU"/>
              </w:rPr>
              <w:t>int (16 разрядов)</w:t>
            </w:r>
          </w:p>
        </w:tc>
        <w:tc>
          <w:tcPr>
            <w:tcW w:w="1559" w:type="dxa"/>
          </w:tcPr>
          <w:p w14:paraId="3752DF8F" w14:textId="77777777" w:rsidR="00266E2B" w:rsidRPr="00F87963" w:rsidRDefault="00266E2B" w:rsidP="00A314EC">
            <w:pPr>
              <w:pStyle w:val="Main"/>
              <w:jc w:val="left"/>
              <w:rPr>
                <w:lang w:val="ru-RU"/>
              </w:rPr>
            </w:pPr>
            <w:r w:rsidRPr="00F87963">
              <w:rPr>
                <w:lang w:val="ru-RU"/>
              </w:rPr>
              <w:t>2</w:t>
            </w:r>
          </w:p>
        </w:tc>
        <w:tc>
          <w:tcPr>
            <w:tcW w:w="3969" w:type="dxa"/>
          </w:tcPr>
          <w:p w14:paraId="3752DF90" w14:textId="77777777" w:rsidR="00266E2B" w:rsidRPr="00F87963" w:rsidRDefault="00266E2B" w:rsidP="00A314EC">
            <w:pPr>
              <w:pStyle w:val="Main"/>
              <w:ind w:firstLine="175"/>
              <w:jc w:val="left"/>
              <w:rPr>
                <w:lang w:val="ru-RU"/>
              </w:rPr>
            </w:pPr>
            <w:r w:rsidRPr="00F87963">
              <w:rPr>
                <w:lang w:val="ru-RU"/>
              </w:rPr>
              <w:t>от -32 768 до 32 767</w:t>
            </w:r>
          </w:p>
        </w:tc>
      </w:tr>
      <w:tr w:rsidR="00266E2B" w:rsidRPr="00F87963" w14:paraId="3752DF95" w14:textId="77777777" w:rsidTr="00A314EC">
        <w:tc>
          <w:tcPr>
            <w:tcW w:w="2802" w:type="dxa"/>
          </w:tcPr>
          <w:p w14:paraId="3752DF92" w14:textId="77777777" w:rsidR="00266E2B" w:rsidRPr="00F87963" w:rsidRDefault="00266E2B" w:rsidP="00A314EC">
            <w:pPr>
              <w:pStyle w:val="Main"/>
              <w:ind w:firstLine="142"/>
              <w:jc w:val="left"/>
              <w:rPr>
                <w:lang w:val="ru-RU"/>
              </w:rPr>
            </w:pPr>
            <w:r w:rsidRPr="00F87963">
              <w:rPr>
                <w:lang w:val="ru-RU"/>
              </w:rPr>
              <w:t>int (32 разряда)</w:t>
            </w:r>
          </w:p>
        </w:tc>
        <w:tc>
          <w:tcPr>
            <w:tcW w:w="1559" w:type="dxa"/>
          </w:tcPr>
          <w:p w14:paraId="3752DF93" w14:textId="77777777" w:rsidR="00266E2B" w:rsidRPr="00F87963" w:rsidRDefault="00266E2B" w:rsidP="00A314EC">
            <w:pPr>
              <w:pStyle w:val="Main"/>
              <w:jc w:val="left"/>
              <w:rPr>
                <w:lang w:val="ru-RU"/>
              </w:rPr>
            </w:pPr>
            <w:r w:rsidRPr="00F87963">
              <w:rPr>
                <w:lang w:val="ru-RU"/>
              </w:rPr>
              <w:t>4</w:t>
            </w:r>
          </w:p>
        </w:tc>
        <w:tc>
          <w:tcPr>
            <w:tcW w:w="3969" w:type="dxa"/>
          </w:tcPr>
          <w:p w14:paraId="3752DF94" w14:textId="77777777" w:rsidR="00266E2B" w:rsidRPr="00F87963" w:rsidRDefault="00266E2B" w:rsidP="00A314EC">
            <w:pPr>
              <w:pStyle w:val="Main"/>
              <w:ind w:firstLine="175"/>
              <w:jc w:val="left"/>
              <w:rPr>
                <w:lang w:val="ru-RU"/>
              </w:rPr>
            </w:pPr>
            <w:r w:rsidRPr="00F87963">
              <w:rPr>
                <w:lang w:val="ru-RU"/>
              </w:rPr>
              <w:t>от-2 147 483 648 до 2 147 483 647</w:t>
            </w:r>
          </w:p>
        </w:tc>
      </w:tr>
      <w:tr w:rsidR="00266E2B" w:rsidRPr="00F87963" w14:paraId="3752DF99" w14:textId="77777777" w:rsidTr="00A314EC">
        <w:tc>
          <w:tcPr>
            <w:tcW w:w="2802" w:type="dxa"/>
          </w:tcPr>
          <w:p w14:paraId="3752DF96" w14:textId="77777777" w:rsidR="00266E2B" w:rsidRPr="00F87963" w:rsidRDefault="00266E2B" w:rsidP="00A314EC">
            <w:pPr>
              <w:pStyle w:val="Main"/>
              <w:ind w:firstLine="142"/>
              <w:jc w:val="left"/>
              <w:rPr>
                <w:lang w:val="ru-RU"/>
              </w:rPr>
            </w:pPr>
            <w:r w:rsidRPr="00F87963">
              <w:rPr>
                <w:lang w:val="ru-RU"/>
              </w:rPr>
              <w:t>unsigned int (16 разрядов)</w:t>
            </w:r>
          </w:p>
        </w:tc>
        <w:tc>
          <w:tcPr>
            <w:tcW w:w="1559" w:type="dxa"/>
          </w:tcPr>
          <w:p w14:paraId="3752DF97" w14:textId="77777777" w:rsidR="00266E2B" w:rsidRPr="00F87963" w:rsidRDefault="00266E2B" w:rsidP="00A314EC">
            <w:pPr>
              <w:pStyle w:val="Main"/>
              <w:jc w:val="left"/>
              <w:rPr>
                <w:lang w:val="ru-RU"/>
              </w:rPr>
            </w:pPr>
            <w:r w:rsidRPr="00F87963">
              <w:rPr>
                <w:lang w:val="ru-RU"/>
              </w:rPr>
              <w:t>2</w:t>
            </w:r>
          </w:p>
        </w:tc>
        <w:tc>
          <w:tcPr>
            <w:tcW w:w="3969" w:type="dxa"/>
          </w:tcPr>
          <w:p w14:paraId="3752DF98" w14:textId="77777777" w:rsidR="00266E2B" w:rsidRPr="00F87963" w:rsidRDefault="00266E2B" w:rsidP="00A314EC">
            <w:pPr>
              <w:pStyle w:val="Main"/>
              <w:ind w:firstLine="175"/>
              <w:jc w:val="left"/>
              <w:rPr>
                <w:lang w:val="ru-RU"/>
              </w:rPr>
            </w:pPr>
            <w:r w:rsidRPr="00F87963">
              <w:rPr>
                <w:lang w:val="ru-RU"/>
              </w:rPr>
              <w:t>от 0 до 65 535</w:t>
            </w:r>
          </w:p>
        </w:tc>
      </w:tr>
      <w:tr w:rsidR="00266E2B" w:rsidRPr="00F87963" w14:paraId="3752DF9D" w14:textId="77777777" w:rsidTr="00A314EC">
        <w:trPr>
          <w:trHeight w:val="183"/>
        </w:trPr>
        <w:tc>
          <w:tcPr>
            <w:tcW w:w="2802" w:type="dxa"/>
          </w:tcPr>
          <w:p w14:paraId="3752DF9A" w14:textId="77777777" w:rsidR="00266E2B" w:rsidRPr="00F87963" w:rsidRDefault="00266E2B" w:rsidP="00A314EC">
            <w:pPr>
              <w:pStyle w:val="Main"/>
              <w:ind w:firstLine="142"/>
              <w:jc w:val="left"/>
              <w:rPr>
                <w:lang w:val="ru-RU"/>
              </w:rPr>
            </w:pPr>
            <w:r w:rsidRPr="00F87963">
              <w:rPr>
                <w:lang w:val="ru-RU"/>
              </w:rPr>
              <w:t>unsigned int (32 разряда)</w:t>
            </w:r>
          </w:p>
        </w:tc>
        <w:tc>
          <w:tcPr>
            <w:tcW w:w="1559" w:type="dxa"/>
          </w:tcPr>
          <w:p w14:paraId="3752DF9B" w14:textId="77777777" w:rsidR="00266E2B" w:rsidRPr="00F87963" w:rsidRDefault="00266E2B" w:rsidP="00A314EC">
            <w:pPr>
              <w:pStyle w:val="Main"/>
              <w:jc w:val="left"/>
              <w:rPr>
                <w:lang w:val="ru-RU"/>
              </w:rPr>
            </w:pPr>
            <w:r w:rsidRPr="00F87963">
              <w:rPr>
                <w:lang w:val="ru-RU"/>
              </w:rPr>
              <w:t>4</w:t>
            </w:r>
          </w:p>
        </w:tc>
        <w:tc>
          <w:tcPr>
            <w:tcW w:w="3969" w:type="dxa"/>
          </w:tcPr>
          <w:p w14:paraId="3752DF9C" w14:textId="77777777" w:rsidR="00266E2B" w:rsidRPr="00F87963" w:rsidRDefault="00266E2B" w:rsidP="00A314EC">
            <w:pPr>
              <w:pStyle w:val="Main"/>
              <w:ind w:firstLine="175"/>
              <w:jc w:val="left"/>
              <w:rPr>
                <w:lang w:val="ru-RU"/>
              </w:rPr>
            </w:pPr>
            <w:r w:rsidRPr="00F87963">
              <w:rPr>
                <w:lang w:val="ru-RU"/>
              </w:rPr>
              <w:t>от 0 до 4 294 967 295</w:t>
            </w:r>
          </w:p>
        </w:tc>
      </w:tr>
      <w:tr w:rsidR="00266E2B" w:rsidRPr="00F87963" w14:paraId="3752DFA1" w14:textId="77777777" w:rsidTr="00A314EC">
        <w:tc>
          <w:tcPr>
            <w:tcW w:w="2802" w:type="dxa"/>
          </w:tcPr>
          <w:p w14:paraId="3752DF9E" w14:textId="77777777" w:rsidR="00266E2B" w:rsidRPr="00F87963" w:rsidRDefault="00266E2B" w:rsidP="00A314EC">
            <w:pPr>
              <w:pStyle w:val="Main"/>
              <w:ind w:firstLine="142"/>
              <w:jc w:val="left"/>
              <w:rPr>
                <w:lang w:val="ru-RU"/>
              </w:rPr>
            </w:pPr>
            <w:r w:rsidRPr="00F87963">
              <w:rPr>
                <w:lang w:val="ru-RU"/>
              </w:rPr>
              <w:t>char</w:t>
            </w:r>
          </w:p>
        </w:tc>
        <w:tc>
          <w:tcPr>
            <w:tcW w:w="1559" w:type="dxa"/>
          </w:tcPr>
          <w:p w14:paraId="3752DF9F" w14:textId="77777777" w:rsidR="00266E2B" w:rsidRPr="00F87963" w:rsidRDefault="00266E2B" w:rsidP="00A314EC">
            <w:pPr>
              <w:pStyle w:val="Main"/>
              <w:jc w:val="left"/>
              <w:rPr>
                <w:lang w:val="ru-RU"/>
              </w:rPr>
            </w:pPr>
            <w:r w:rsidRPr="00F87963">
              <w:rPr>
                <w:lang w:val="ru-RU"/>
              </w:rPr>
              <w:t>1</w:t>
            </w:r>
          </w:p>
        </w:tc>
        <w:tc>
          <w:tcPr>
            <w:tcW w:w="3969" w:type="dxa"/>
          </w:tcPr>
          <w:p w14:paraId="3752DFA0" w14:textId="77777777" w:rsidR="00266E2B" w:rsidRPr="00F87963" w:rsidRDefault="00266E2B" w:rsidP="00A314EC">
            <w:pPr>
              <w:pStyle w:val="Main"/>
              <w:ind w:firstLine="175"/>
              <w:jc w:val="left"/>
              <w:rPr>
                <w:lang w:val="ru-RU"/>
              </w:rPr>
            </w:pPr>
            <w:r w:rsidRPr="00F87963">
              <w:rPr>
                <w:lang w:val="ru-RU"/>
              </w:rPr>
              <w:t>от 0 до 256</w:t>
            </w:r>
          </w:p>
        </w:tc>
      </w:tr>
      <w:tr w:rsidR="00266E2B" w:rsidRPr="00F87963" w14:paraId="3752DFA5" w14:textId="77777777" w:rsidTr="00A314EC">
        <w:tc>
          <w:tcPr>
            <w:tcW w:w="2802" w:type="dxa"/>
          </w:tcPr>
          <w:p w14:paraId="3752DFA2" w14:textId="77777777" w:rsidR="00266E2B" w:rsidRPr="00F87963" w:rsidRDefault="00266E2B" w:rsidP="00A314EC">
            <w:pPr>
              <w:pStyle w:val="Main"/>
              <w:ind w:firstLine="142"/>
              <w:jc w:val="left"/>
              <w:rPr>
                <w:lang w:val="ru-RU"/>
              </w:rPr>
            </w:pPr>
            <w:r w:rsidRPr="00F87963">
              <w:rPr>
                <w:lang w:val="ru-RU"/>
              </w:rPr>
              <w:t>float</w:t>
            </w:r>
          </w:p>
        </w:tc>
        <w:tc>
          <w:tcPr>
            <w:tcW w:w="1559" w:type="dxa"/>
          </w:tcPr>
          <w:p w14:paraId="3752DFA3" w14:textId="77777777" w:rsidR="00266E2B" w:rsidRPr="00F87963" w:rsidRDefault="00266E2B" w:rsidP="00A314EC">
            <w:pPr>
              <w:pStyle w:val="Main"/>
              <w:jc w:val="left"/>
              <w:rPr>
                <w:lang w:val="ru-RU"/>
              </w:rPr>
            </w:pPr>
            <w:r w:rsidRPr="00F87963">
              <w:rPr>
                <w:lang w:val="ru-RU"/>
              </w:rPr>
              <w:t>4</w:t>
            </w:r>
          </w:p>
        </w:tc>
        <w:tc>
          <w:tcPr>
            <w:tcW w:w="3969" w:type="dxa"/>
          </w:tcPr>
          <w:p w14:paraId="3752DFA4" w14:textId="77777777" w:rsidR="00266E2B" w:rsidRPr="00F87963" w:rsidRDefault="00266E2B" w:rsidP="00A314EC">
            <w:pPr>
              <w:pStyle w:val="Main"/>
              <w:ind w:firstLine="175"/>
              <w:jc w:val="left"/>
              <w:rPr>
                <w:lang w:val="ru-RU"/>
              </w:rPr>
            </w:pPr>
            <w:r w:rsidRPr="00F87963">
              <w:rPr>
                <w:lang w:val="ru-RU"/>
              </w:rPr>
              <w:t>от 1.2е-38 до 3.4е38</w:t>
            </w:r>
          </w:p>
        </w:tc>
      </w:tr>
      <w:tr w:rsidR="00266E2B" w:rsidRPr="00F87963" w14:paraId="3752DFA9" w14:textId="77777777" w:rsidTr="00A314EC">
        <w:tc>
          <w:tcPr>
            <w:tcW w:w="2802" w:type="dxa"/>
          </w:tcPr>
          <w:p w14:paraId="3752DFA6" w14:textId="77777777" w:rsidR="00266E2B" w:rsidRPr="00F87963" w:rsidRDefault="00266E2B" w:rsidP="00A314EC">
            <w:pPr>
              <w:pStyle w:val="Main"/>
              <w:ind w:firstLine="142"/>
              <w:jc w:val="left"/>
              <w:rPr>
                <w:lang w:val="ru-RU"/>
              </w:rPr>
            </w:pPr>
            <w:r w:rsidRPr="00F87963">
              <w:rPr>
                <w:lang w:val="ru-RU"/>
              </w:rPr>
              <w:t>double</w:t>
            </w:r>
          </w:p>
        </w:tc>
        <w:tc>
          <w:tcPr>
            <w:tcW w:w="1559" w:type="dxa"/>
          </w:tcPr>
          <w:p w14:paraId="3752DFA7" w14:textId="77777777" w:rsidR="00266E2B" w:rsidRPr="00F87963" w:rsidRDefault="00266E2B" w:rsidP="00A314EC">
            <w:pPr>
              <w:pStyle w:val="Main"/>
              <w:jc w:val="left"/>
              <w:rPr>
                <w:lang w:val="ru-RU"/>
              </w:rPr>
            </w:pPr>
            <w:r w:rsidRPr="00F87963">
              <w:rPr>
                <w:lang w:val="ru-RU"/>
              </w:rPr>
              <w:t>8</w:t>
            </w:r>
          </w:p>
        </w:tc>
        <w:tc>
          <w:tcPr>
            <w:tcW w:w="3969" w:type="dxa"/>
          </w:tcPr>
          <w:p w14:paraId="3752DFA8" w14:textId="77777777" w:rsidR="00266E2B" w:rsidRPr="00F87963" w:rsidRDefault="00266E2B" w:rsidP="00A314EC">
            <w:pPr>
              <w:pStyle w:val="Main"/>
              <w:ind w:firstLine="175"/>
              <w:jc w:val="left"/>
              <w:rPr>
                <w:lang w:val="ru-RU"/>
              </w:rPr>
            </w:pPr>
            <w:r w:rsidRPr="00F87963">
              <w:rPr>
                <w:lang w:val="ru-RU"/>
              </w:rPr>
              <w:t>от</w:t>
            </w:r>
            <w:r w:rsidRPr="00F87963">
              <w:t xml:space="preserve"> </w:t>
            </w:r>
            <w:r w:rsidRPr="00F87963">
              <w:rPr>
                <w:lang w:val="ru-RU"/>
              </w:rPr>
              <w:t>2.2е-308</w:t>
            </w:r>
            <w:r>
              <w:t xml:space="preserve"> </w:t>
            </w:r>
            <w:r w:rsidRPr="00F87963">
              <w:rPr>
                <w:lang w:val="ru-RU"/>
              </w:rPr>
              <w:t>до</w:t>
            </w:r>
            <w:r>
              <w:t xml:space="preserve"> </w:t>
            </w:r>
            <w:r w:rsidRPr="00F87963">
              <w:rPr>
                <w:lang w:val="ru-RU"/>
              </w:rPr>
              <w:t>1.8е308</w:t>
            </w:r>
          </w:p>
        </w:tc>
      </w:tr>
      <w:tr w:rsidR="00266E2B" w:rsidRPr="00F87963" w14:paraId="3752DFAD" w14:textId="77777777" w:rsidTr="00A314EC">
        <w:tc>
          <w:tcPr>
            <w:tcW w:w="2802" w:type="dxa"/>
          </w:tcPr>
          <w:p w14:paraId="3752DFAA" w14:textId="77777777" w:rsidR="00266E2B" w:rsidRPr="00F87963" w:rsidRDefault="00266E2B" w:rsidP="00A314EC">
            <w:pPr>
              <w:pStyle w:val="Main"/>
              <w:ind w:firstLine="142"/>
              <w:jc w:val="left"/>
              <w:rPr>
                <w:lang w:val="ru-RU"/>
              </w:rPr>
            </w:pPr>
            <w:r w:rsidRPr="00F87963">
              <w:rPr>
                <w:lang w:val="ru-RU"/>
              </w:rPr>
              <w:t>void</w:t>
            </w:r>
          </w:p>
        </w:tc>
        <w:tc>
          <w:tcPr>
            <w:tcW w:w="1559" w:type="dxa"/>
          </w:tcPr>
          <w:p w14:paraId="3752DFAB" w14:textId="77777777" w:rsidR="00266E2B" w:rsidRPr="00F87963" w:rsidRDefault="00266E2B" w:rsidP="00A314EC">
            <w:pPr>
              <w:pStyle w:val="Main"/>
              <w:jc w:val="left"/>
              <w:rPr>
                <w:lang w:val="ru-RU"/>
              </w:rPr>
            </w:pPr>
            <w:r w:rsidRPr="00F87963">
              <w:rPr>
                <w:lang w:val="ru-RU"/>
              </w:rPr>
              <w:t>2 или 4</w:t>
            </w:r>
          </w:p>
        </w:tc>
        <w:tc>
          <w:tcPr>
            <w:tcW w:w="3969" w:type="dxa"/>
          </w:tcPr>
          <w:p w14:paraId="3752DFAC" w14:textId="77777777" w:rsidR="00266E2B" w:rsidRPr="00F87963" w:rsidRDefault="00266E2B" w:rsidP="00A314EC">
            <w:pPr>
              <w:pStyle w:val="Main"/>
              <w:ind w:firstLine="175"/>
              <w:jc w:val="left"/>
              <w:rPr>
                <w:lang w:val="ru-RU"/>
              </w:rPr>
            </w:pPr>
            <w:r w:rsidRPr="00F87963">
              <w:rPr>
                <w:lang w:val="ru-RU"/>
              </w:rPr>
              <w:t>-</w:t>
            </w:r>
          </w:p>
        </w:tc>
      </w:tr>
    </w:tbl>
    <w:p w14:paraId="3752DFAE" w14:textId="77777777" w:rsidR="00266E2B" w:rsidRDefault="00266E2B" w:rsidP="00266E2B">
      <w:pPr>
        <w:pStyle w:val="Main"/>
      </w:pPr>
    </w:p>
    <w:p w14:paraId="3752DFAF" w14:textId="77777777" w:rsidR="00266E2B" w:rsidRPr="00266E2B" w:rsidRDefault="00266E2B" w:rsidP="00266E2B">
      <w:pPr>
        <w:pStyle w:val="Main"/>
        <w:rPr>
          <w:lang w:val="ru-RU"/>
        </w:rPr>
      </w:pPr>
      <w:r w:rsidRPr="00F87963">
        <w:rPr>
          <w:lang w:val="ru-RU"/>
        </w:rPr>
        <w:t xml:space="preserve">Помимо различия между переменными и константами существует еще различие между типами данных. </w:t>
      </w:r>
      <w:r w:rsidRPr="00266E2B">
        <w:rPr>
          <w:highlight w:val="yellow"/>
          <w:lang w:val="ru-RU"/>
        </w:rPr>
        <w:t>Некоторые данные в программе являются числами, некоторые — буквами, или, более обобщенно, символами.</w:t>
      </w:r>
      <w:r w:rsidRPr="00266E2B">
        <w:rPr>
          <w:lang w:val="ru-RU"/>
        </w:rPr>
        <w:t xml:space="preserve"> Компьютер должен иметь возможность идентифицировать и обрабатывать требуемым образом данные любого из этих типов. В языке Си предусмотрено использование нескольких основных типов данных. Если величина есть константа, то компилятор обычно может распознать ее тип только по тому виду, в каком она присутствует в программе. Однако в случае переменной необходимо, чтобы ее тип был объявлен в операторе описания. Дополнительные детали, относящиеся к типам данных, мы будем сообщать вам по мере изложения. Рассмотрим основные типы данных, имеющиеся в языке Си. </w:t>
      </w:r>
      <w:r w:rsidRPr="00266E2B">
        <w:rPr>
          <w:highlight w:val="yellow"/>
          <w:lang w:val="ru-RU"/>
        </w:rPr>
        <w:t>В стандарте языка Си используется семь ключевых слов, указывающих на различные типы данных.</w:t>
      </w:r>
      <w:r w:rsidRPr="00266E2B">
        <w:rPr>
          <w:lang w:val="ru-RU"/>
        </w:rPr>
        <w:t xml:space="preserve"> Приведем список этих ключевых слов:</w:t>
      </w:r>
    </w:p>
    <w:p w14:paraId="3752DFB0" w14:textId="77777777" w:rsidR="00266E2B" w:rsidRPr="00266E2B" w:rsidRDefault="00266E2B" w:rsidP="00266E2B">
      <w:pPr>
        <w:pStyle w:val="Main"/>
        <w:rPr>
          <w:lang w:val="ru-RU"/>
        </w:rPr>
      </w:pPr>
    </w:p>
    <w:p w14:paraId="3752DFB1" w14:textId="77777777" w:rsidR="00266E2B" w:rsidRPr="0027114B" w:rsidRDefault="00266E2B" w:rsidP="00266E2B">
      <w:pPr>
        <w:pStyle w:val="Program"/>
        <w:ind w:left="284"/>
        <w:rPr>
          <w:color w:val="0000FF"/>
          <w:lang w:val="ru-RU"/>
        </w:rPr>
      </w:pPr>
      <w:r w:rsidRPr="0027114B">
        <w:rPr>
          <w:color w:val="0000FF"/>
          <w:lang w:val="ru-RU"/>
        </w:rPr>
        <w:t>int</w:t>
      </w:r>
    </w:p>
    <w:p w14:paraId="3752DFB2" w14:textId="77777777" w:rsidR="00266E2B" w:rsidRPr="0027114B" w:rsidRDefault="00266E2B" w:rsidP="00266E2B">
      <w:pPr>
        <w:pStyle w:val="Program"/>
        <w:ind w:left="284"/>
        <w:rPr>
          <w:color w:val="0000FF"/>
          <w:lang w:val="ru-RU"/>
        </w:rPr>
      </w:pPr>
      <w:r w:rsidRPr="0027114B">
        <w:rPr>
          <w:color w:val="0000FF"/>
          <w:lang w:val="ru-RU"/>
        </w:rPr>
        <w:t>long</w:t>
      </w:r>
    </w:p>
    <w:p w14:paraId="3752DFB3" w14:textId="77777777" w:rsidR="00266E2B" w:rsidRPr="0027114B" w:rsidRDefault="00266E2B" w:rsidP="00266E2B">
      <w:pPr>
        <w:pStyle w:val="Program"/>
        <w:ind w:left="284"/>
        <w:rPr>
          <w:color w:val="0000FF"/>
          <w:lang w:val="ru-RU"/>
        </w:rPr>
      </w:pPr>
      <w:r w:rsidRPr="0027114B">
        <w:rPr>
          <w:color w:val="0000FF"/>
          <w:lang w:val="ru-RU"/>
        </w:rPr>
        <w:t>short</w:t>
      </w:r>
    </w:p>
    <w:p w14:paraId="3752DFB4" w14:textId="77777777" w:rsidR="00266E2B" w:rsidRPr="0027114B" w:rsidRDefault="00266E2B" w:rsidP="00266E2B">
      <w:pPr>
        <w:pStyle w:val="Program"/>
        <w:ind w:left="284"/>
        <w:rPr>
          <w:color w:val="0000FF"/>
          <w:lang w:val="ru-RU"/>
        </w:rPr>
      </w:pPr>
      <w:r w:rsidRPr="0027114B">
        <w:rPr>
          <w:color w:val="0000FF"/>
          <w:lang w:val="ru-RU"/>
        </w:rPr>
        <w:t>unsigned</w:t>
      </w:r>
    </w:p>
    <w:p w14:paraId="3752DFB5" w14:textId="77777777" w:rsidR="00266E2B" w:rsidRPr="0027114B" w:rsidRDefault="00266E2B" w:rsidP="00266E2B">
      <w:pPr>
        <w:pStyle w:val="Program"/>
        <w:ind w:left="284"/>
        <w:rPr>
          <w:color w:val="0000FF"/>
          <w:lang w:val="ru-RU"/>
        </w:rPr>
      </w:pPr>
      <w:r w:rsidRPr="0027114B">
        <w:rPr>
          <w:color w:val="0000FF"/>
          <w:lang w:val="ru-RU"/>
        </w:rPr>
        <w:t>char</w:t>
      </w:r>
    </w:p>
    <w:p w14:paraId="3752DFB6" w14:textId="77777777" w:rsidR="00266E2B" w:rsidRPr="0027114B" w:rsidRDefault="00266E2B" w:rsidP="00266E2B">
      <w:pPr>
        <w:pStyle w:val="Program"/>
        <w:ind w:left="284"/>
        <w:rPr>
          <w:color w:val="0000FF"/>
          <w:lang w:val="ru-RU"/>
        </w:rPr>
      </w:pPr>
      <w:r w:rsidRPr="0027114B">
        <w:rPr>
          <w:color w:val="0000FF"/>
          <w:lang w:val="ru-RU"/>
        </w:rPr>
        <w:t>float</w:t>
      </w:r>
    </w:p>
    <w:p w14:paraId="3752DFB7" w14:textId="77777777" w:rsidR="00266E2B" w:rsidRPr="0027114B" w:rsidRDefault="00266E2B" w:rsidP="00266E2B">
      <w:pPr>
        <w:pStyle w:val="Program"/>
        <w:ind w:left="284"/>
        <w:rPr>
          <w:color w:val="0000FF"/>
          <w:lang w:val="ru-RU"/>
        </w:rPr>
      </w:pPr>
      <w:r w:rsidRPr="0027114B">
        <w:rPr>
          <w:color w:val="0000FF"/>
          <w:lang w:val="ru-RU"/>
        </w:rPr>
        <w:t>double</w:t>
      </w:r>
    </w:p>
    <w:p w14:paraId="3752DFB8" w14:textId="77777777" w:rsidR="00266E2B" w:rsidRPr="00266E2B" w:rsidRDefault="00266E2B" w:rsidP="00266E2B">
      <w:pPr>
        <w:pStyle w:val="Main"/>
        <w:rPr>
          <w:lang w:val="ru-RU"/>
        </w:rPr>
      </w:pPr>
    </w:p>
    <w:p w14:paraId="3752DFB9" w14:textId="77777777" w:rsidR="00266E2B" w:rsidRPr="00266E2B" w:rsidRDefault="00266E2B" w:rsidP="00266E2B">
      <w:pPr>
        <w:pStyle w:val="Main"/>
        <w:rPr>
          <w:lang w:val="ru-RU"/>
        </w:rPr>
      </w:pPr>
      <w:bookmarkStart w:id="24" w:name="AP00608"/>
      <w:r w:rsidRPr="00266E2B">
        <w:rPr>
          <w:highlight w:val="yellow"/>
          <w:lang w:val="ru-RU"/>
        </w:rPr>
        <w:t>Первые четыре ключевых слова используются для представления целых, т. е. целых чисел без десятичной дробной части.</w:t>
      </w:r>
      <w:bookmarkEnd w:id="24"/>
      <w:r w:rsidRPr="00266E2B">
        <w:rPr>
          <w:highlight w:val="yellow"/>
          <w:lang w:val="ru-RU"/>
        </w:rPr>
        <w:t xml:space="preserve"> Они могут появляться в программе по отдельности или в некоторых сочетаниях, как, например, </w:t>
      </w:r>
      <w:r w:rsidRPr="00A75121">
        <w:rPr>
          <w:highlight w:val="yellow"/>
        </w:rPr>
        <w:t>unsigned</w:t>
      </w:r>
      <w:r w:rsidRPr="00266E2B">
        <w:rPr>
          <w:highlight w:val="yellow"/>
          <w:lang w:val="ru-RU"/>
        </w:rPr>
        <w:t xml:space="preserve"> </w:t>
      </w:r>
      <w:r w:rsidRPr="00A75121">
        <w:rPr>
          <w:highlight w:val="yellow"/>
        </w:rPr>
        <w:t>short</w:t>
      </w:r>
      <w:r w:rsidRPr="00266E2B">
        <w:rPr>
          <w:highlight w:val="yellow"/>
          <w:lang w:val="ru-RU"/>
        </w:rPr>
        <w:t xml:space="preserve">. Следующее слово </w:t>
      </w:r>
      <w:r w:rsidRPr="00A75121">
        <w:rPr>
          <w:highlight w:val="yellow"/>
        </w:rPr>
        <w:t>char</w:t>
      </w:r>
      <w:r w:rsidRPr="00266E2B">
        <w:rPr>
          <w:highlight w:val="yellow"/>
          <w:lang w:val="ru-RU"/>
        </w:rPr>
        <w:t xml:space="preserve"> предназначено для указания на буквы и некоторые другие символы, такие, как #, $, % и &amp;. Последние два ключевых слова используются для представления чисел с десятичной точкой.</w:t>
      </w:r>
      <w:r w:rsidRPr="00266E2B">
        <w:rPr>
          <w:lang w:val="ru-RU"/>
        </w:rPr>
        <w:t xml:space="preserve"> Типы, обозначаемые этими ключевыми словами, можно разделить на два класса по принципу размещения в памяти машины. Первые пять ключевых слов определяют «целые» типы данных, в то время как последние два — типы данных с «плавающей точкой».</w:t>
      </w:r>
    </w:p>
    <w:p w14:paraId="3752DFBA" w14:textId="77777777" w:rsidR="00266E2B" w:rsidRPr="00266E2B" w:rsidRDefault="00266E2B" w:rsidP="00266E2B">
      <w:pPr>
        <w:pStyle w:val="Main"/>
        <w:rPr>
          <w:lang w:val="ru-RU"/>
        </w:rPr>
      </w:pPr>
      <w:r w:rsidRPr="00266E2B">
        <w:rPr>
          <w:lang w:val="ru-RU"/>
        </w:rPr>
        <w:t>В этом месте у некоторых из вас могут появиться недоуменные вопросы: «Целые типы данных? Типы данных с плавающей точкой?» Не пугайтесь. Если эти термины кажутся вас непривычными или непонятными, мы дадим краткое объяснение их смысла.</w:t>
      </w:r>
    </w:p>
    <w:p w14:paraId="3752DFBB" w14:textId="77777777" w:rsidR="00266E2B" w:rsidRPr="00266E2B" w:rsidRDefault="00266E2B" w:rsidP="00266E2B">
      <w:pPr>
        <w:pStyle w:val="Main"/>
        <w:rPr>
          <w:lang w:val="ru-RU"/>
        </w:rPr>
      </w:pPr>
      <w:r w:rsidRPr="00266E2B">
        <w:rPr>
          <w:lang w:val="ru-RU"/>
        </w:rPr>
        <w:lastRenderedPageBreak/>
        <w:t>Биты, байты и слова. Термины «бит», «байт» и «слово» обычно используются для описания как элементов данных, которые обрабатывает компьютер, так и элементов памяти. Здесь мы займемся рассмотрением второго смысла этих терминов.</w:t>
      </w:r>
    </w:p>
    <w:p w14:paraId="3752DFBC" w14:textId="77777777" w:rsidR="00266E2B" w:rsidRPr="00266E2B" w:rsidRDefault="00266E2B" w:rsidP="00266E2B">
      <w:pPr>
        <w:pStyle w:val="Main"/>
        <w:rPr>
          <w:lang w:val="ru-RU"/>
        </w:rPr>
      </w:pPr>
      <w:r w:rsidRPr="00A75121">
        <w:rPr>
          <w:lang w:val="ru-RU"/>
        </w:rPr>
        <w:t xml:space="preserve">Наименьшая единица памяти называется </w:t>
      </w:r>
      <w:r w:rsidRPr="00A75121">
        <w:rPr>
          <w:highlight w:val="cyan"/>
          <w:lang w:val="ru-RU"/>
        </w:rPr>
        <w:t>бит</w:t>
      </w:r>
      <w:r w:rsidRPr="00A75121">
        <w:rPr>
          <w:lang w:val="ru-RU"/>
        </w:rPr>
        <w:t xml:space="preserve">. </w:t>
      </w:r>
      <w:r w:rsidRPr="00266E2B">
        <w:rPr>
          <w:lang w:val="ru-RU"/>
        </w:rPr>
        <w:t>Она может принимать одно из двух значений: 0 или 1. (Иначе говоря, бит может находиться в состояниях «включен» или «выключен»; эта фраза совершенно аналогична первому высказыванию.) В один бит нельзя поместить достаточное количество информации, но в машине содержится большое число битов; дело в том, что бит — основной «строительный блок», из которых создается память компьютера.</w:t>
      </w:r>
    </w:p>
    <w:p w14:paraId="3752DFBD" w14:textId="77777777" w:rsidR="00266E2B" w:rsidRPr="00266E2B" w:rsidRDefault="00266E2B" w:rsidP="00266E2B">
      <w:pPr>
        <w:pStyle w:val="Main"/>
        <w:rPr>
          <w:lang w:val="ru-RU"/>
        </w:rPr>
      </w:pPr>
      <w:bookmarkStart w:id="25" w:name="AP00609"/>
      <w:r w:rsidRPr="00A75121">
        <w:rPr>
          <w:highlight w:val="cyan"/>
          <w:lang w:val="ru-RU"/>
        </w:rPr>
        <w:t>Байт</w:t>
      </w:r>
      <w:bookmarkEnd w:id="25"/>
      <w:r w:rsidRPr="00A75121">
        <w:rPr>
          <w:highlight w:val="cyan"/>
          <w:lang w:val="ru-RU"/>
        </w:rPr>
        <w:t xml:space="preserve"> </w:t>
      </w:r>
      <w:r w:rsidRPr="00A75121">
        <w:rPr>
          <w:highlight w:val="yellow"/>
          <w:lang w:val="ru-RU"/>
        </w:rPr>
        <w:t xml:space="preserve">— более удобный элемент памяти. </w:t>
      </w:r>
      <w:r w:rsidRPr="00266E2B">
        <w:rPr>
          <w:highlight w:val="yellow"/>
          <w:lang w:val="ru-RU"/>
        </w:rPr>
        <w:t>В большинстве машин байт состоит из 8 бит. Поскольку каждый бит можно установить либо в состояние 0, либо в состояние 1, всего в байтовом формате можно представить 256 (два в восьмой степени) различных комбинаций из нулей и единиц.</w:t>
      </w:r>
      <w:r w:rsidRPr="00266E2B">
        <w:rPr>
          <w:lang w:val="ru-RU"/>
        </w:rPr>
        <w:t xml:space="preserve"> Такие комбинации можно использовать, например, для представления целых чисел в диапазоне от 0 до 255 или для кодирования набора символов. Это можно получить при помощи «двоичного кода», в котором для представления чисел используются только нули и единицы.</w:t>
      </w:r>
    </w:p>
    <w:p w14:paraId="3752DFBE" w14:textId="77777777" w:rsidR="00266E2B" w:rsidRPr="00266E2B" w:rsidRDefault="00266E2B" w:rsidP="00266E2B">
      <w:pPr>
        <w:pStyle w:val="Main"/>
        <w:rPr>
          <w:lang w:val="ru-RU"/>
        </w:rPr>
      </w:pPr>
      <w:r w:rsidRPr="00266E2B">
        <w:rPr>
          <w:lang w:val="ru-RU"/>
        </w:rPr>
        <w:t xml:space="preserve">При современном подходе к проектированию компьютеров </w:t>
      </w:r>
      <w:r w:rsidRPr="00A75121">
        <w:rPr>
          <w:highlight w:val="cyan"/>
          <w:lang w:val="ru-RU"/>
        </w:rPr>
        <w:t>слово</w:t>
      </w:r>
      <w:r w:rsidRPr="00266E2B">
        <w:rPr>
          <w:highlight w:val="cyan"/>
          <w:lang w:val="ru-RU"/>
        </w:rPr>
        <w:t xml:space="preserve"> </w:t>
      </w:r>
      <w:r w:rsidRPr="00266E2B">
        <w:rPr>
          <w:highlight w:val="yellow"/>
          <w:lang w:val="ru-RU"/>
        </w:rPr>
        <w:t>является самым естественным элементом памяти.</w:t>
      </w:r>
      <w:r w:rsidRPr="00266E2B">
        <w:rPr>
          <w:lang w:val="ru-RU"/>
        </w:rPr>
        <w:t xml:space="preserve"> В 8-разрядных микрокомпьютерах, таких, как ЭВМ фирмы </w:t>
      </w:r>
      <w:proofErr w:type="spellStart"/>
      <w:r w:rsidRPr="00ED6363">
        <w:t>Sinklair</w:t>
      </w:r>
      <w:proofErr w:type="spellEnd"/>
      <w:r w:rsidRPr="00266E2B">
        <w:rPr>
          <w:lang w:val="ru-RU"/>
        </w:rPr>
        <w:t xml:space="preserve"> или первые модели машин фирмы </w:t>
      </w:r>
      <w:r w:rsidRPr="00ED6363">
        <w:t>Apple</w:t>
      </w:r>
      <w:r w:rsidRPr="00266E2B">
        <w:rPr>
          <w:lang w:val="ru-RU"/>
        </w:rPr>
        <w:t xml:space="preserve">, слово занимает как раз 1 байт. Многие более новые персональные вычислительные системы, такие, как </w:t>
      </w:r>
      <w:r w:rsidRPr="00ED6363">
        <w:t>IBM</w:t>
      </w:r>
      <w:r w:rsidRPr="00266E2B">
        <w:rPr>
          <w:lang w:val="ru-RU"/>
        </w:rPr>
        <w:t xml:space="preserve"> </w:t>
      </w:r>
      <w:r w:rsidRPr="00ED6363">
        <w:t>PC</w:t>
      </w:r>
      <w:r w:rsidRPr="00266E2B">
        <w:rPr>
          <w:lang w:val="ru-RU"/>
        </w:rPr>
        <w:t xml:space="preserve"> и </w:t>
      </w:r>
      <w:r w:rsidRPr="00ED6363">
        <w:t>Lisa</w:t>
      </w:r>
      <w:r w:rsidRPr="00266E2B">
        <w:rPr>
          <w:lang w:val="ru-RU"/>
        </w:rPr>
        <w:t xml:space="preserve"> фирмы </w:t>
      </w:r>
      <w:r w:rsidRPr="00ED6363">
        <w:t>Apple</w:t>
      </w:r>
      <w:r w:rsidRPr="00266E2B">
        <w:rPr>
          <w:lang w:val="ru-RU"/>
        </w:rPr>
        <w:t>, являются 16-разрядными. Это означает, что размер слова у них 16 бит, т. е. 2 байта. Большие компьютеры могут иметь 32-, 64-разрядные слова или даже более длинные. Совершенно очевидно, что чем длиннее слово, тем больше информации можно туда поместить. Обычно в компьютерах предусмотрена возможность объединять вместе два или более слов для того, чтобы помещать в память элементы данных большей длины, но этот процесс сильно замедляет работу компьютера.</w:t>
      </w:r>
    </w:p>
    <w:p w14:paraId="3752DFBF" w14:textId="77777777" w:rsidR="00266E2B" w:rsidRPr="00266E2B" w:rsidRDefault="00266E2B" w:rsidP="00266E2B">
      <w:pPr>
        <w:pStyle w:val="Main"/>
        <w:rPr>
          <w:lang w:val="ru-RU"/>
        </w:rPr>
      </w:pPr>
      <w:r w:rsidRPr="00266E2B">
        <w:rPr>
          <w:lang w:val="ru-RU"/>
        </w:rPr>
        <w:t>В наших примерах мы предполагаем, что длина слова равна 16 бит, если мы не оговорили противного.</w:t>
      </w:r>
    </w:p>
    <w:p w14:paraId="3752DFC0" w14:textId="77777777" w:rsidR="00266E2B" w:rsidRPr="00266E2B" w:rsidRDefault="00266E2B" w:rsidP="00266E2B">
      <w:pPr>
        <w:pStyle w:val="Main"/>
        <w:rPr>
          <w:lang w:val="ru-RU"/>
        </w:rPr>
      </w:pPr>
      <w:r w:rsidRPr="00266E2B">
        <w:rPr>
          <w:lang w:val="ru-RU"/>
        </w:rPr>
        <w:t>Для человека различие между целым числом и числом с плавающей точкой выражается в способе записи. Для компьютера различие выражается в способе занесения этих чисел в память. Давайте рассмотрим по очереди каждый из двух классов чисел.</w:t>
      </w:r>
    </w:p>
    <w:p w14:paraId="3752DFC1" w14:textId="77777777" w:rsidR="00266E2B" w:rsidRPr="00266E2B" w:rsidRDefault="00266E2B" w:rsidP="00266E2B">
      <w:pPr>
        <w:pStyle w:val="Main"/>
        <w:rPr>
          <w:lang w:val="ru-RU"/>
        </w:rPr>
      </w:pPr>
    </w:p>
    <w:p w14:paraId="3752DFC2" w14:textId="77777777" w:rsidR="00266E2B" w:rsidRPr="00F87963" w:rsidRDefault="00266E2B" w:rsidP="00266E2B">
      <w:pPr>
        <w:pStyle w:val="Main"/>
        <w:rPr>
          <w:lang w:val="ru-RU"/>
        </w:rPr>
      </w:pPr>
      <w:r w:rsidRPr="00F87963">
        <w:rPr>
          <w:b/>
          <w:lang w:val="ru-RU"/>
        </w:rPr>
        <w:t>Замечание</w:t>
      </w:r>
      <w:r>
        <w:rPr>
          <w:lang w:val="ru-RU"/>
        </w:rPr>
        <w:t xml:space="preserve">. </w:t>
      </w:r>
      <w:r w:rsidRPr="00F87963">
        <w:rPr>
          <w:lang w:val="ru-RU"/>
        </w:rPr>
        <w:t>Переменная типа void не имеет значения и служит для согласования синтаксиса.</w:t>
      </w:r>
    </w:p>
    <w:p w14:paraId="3752DFC3" w14:textId="77777777" w:rsidR="00266E2B" w:rsidRPr="00F87963" w:rsidRDefault="00266E2B" w:rsidP="00266E2B">
      <w:pPr>
        <w:pStyle w:val="Main"/>
        <w:rPr>
          <w:lang w:val="ru-RU"/>
        </w:rPr>
      </w:pPr>
    </w:p>
    <w:p w14:paraId="3752DFC4" w14:textId="77777777" w:rsidR="00266E2B" w:rsidRPr="00266E2B" w:rsidRDefault="00266E2B" w:rsidP="00266E2B">
      <w:pPr>
        <w:pStyle w:val="Heading3"/>
        <w:keepNext w:val="0"/>
        <w:spacing w:before="0" w:after="0"/>
        <w:ind w:left="709" w:firstLine="0"/>
        <w:rPr>
          <w:sz w:val="20"/>
          <w:szCs w:val="20"/>
        </w:rPr>
      </w:pPr>
      <w:bookmarkStart w:id="26" w:name="_Toc303710869"/>
      <w:bookmarkStart w:id="27" w:name="_Toc515769979"/>
      <w:r w:rsidRPr="00266E2B">
        <w:rPr>
          <w:sz w:val="20"/>
          <w:szCs w:val="20"/>
        </w:rPr>
        <w:t>Три целочисленных типа.</w:t>
      </w:r>
      <w:bookmarkEnd w:id="26"/>
      <w:bookmarkEnd w:id="27"/>
    </w:p>
    <w:p w14:paraId="3752DFC5" w14:textId="77777777" w:rsidR="00266E2B" w:rsidRPr="00266E2B" w:rsidRDefault="00266E2B" w:rsidP="00266E2B">
      <w:pPr>
        <w:pStyle w:val="Main"/>
        <w:rPr>
          <w:lang w:val="ru-RU"/>
        </w:rPr>
      </w:pPr>
      <w:r w:rsidRPr="00266E2B">
        <w:rPr>
          <w:lang w:val="ru-RU"/>
        </w:rPr>
        <w:t>Давайте теперь рассмотрим некоторые специфические особенности основных типов данных, используемых в языке Си. Для каждого типа мы покажем, как описать переменную, как представить константу и как лучше всего использовать данные этого типа. В некоторых компиляторах с языка Си не реализована обработка всех типов данных; поэтому вам необходимо свериться с руководством по языку Си, имеющимся в комплекте вашей машины, чтобы посмотреть, какие из типов доступны для использования.</w:t>
      </w:r>
    </w:p>
    <w:p w14:paraId="3752DFC6" w14:textId="77777777" w:rsidR="00266E2B" w:rsidRPr="00266E2B" w:rsidRDefault="00266E2B" w:rsidP="00266E2B">
      <w:pPr>
        <w:pStyle w:val="Main"/>
        <w:rPr>
          <w:lang w:val="ru-RU"/>
        </w:rPr>
      </w:pPr>
      <w:r w:rsidRPr="00266E2B">
        <w:rPr>
          <w:highlight w:val="yellow"/>
          <w:lang w:val="ru-RU"/>
        </w:rPr>
        <w:t xml:space="preserve">В языке Си имеется несколько целых типов, поэтому у вас есть возможность вносить изменения в свою программу, чтобы она удовлетворяла требованиям конкретной машины или определенного задания. Если вы не хотите заботиться о таких деталях, то, вообще говоря, вы можете просто остановиться на типе </w:t>
      </w:r>
      <w:r w:rsidRPr="00A75121">
        <w:rPr>
          <w:highlight w:val="yellow"/>
        </w:rPr>
        <w:t>int</w:t>
      </w:r>
      <w:r w:rsidRPr="00266E2B">
        <w:rPr>
          <w:highlight w:val="yellow"/>
          <w:lang w:val="ru-RU"/>
        </w:rPr>
        <w:t xml:space="preserve"> и не думать больше о других возможностях</w:t>
      </w:r>
      <w:r w:rsidRPr="00266E2B">
        <w:rPr>
          <w:lang w:val="ru-RU"/>
        </w:rPr>
        <w:t>.</w:t>
      </w:r>
    </w:p>
    <w:p w14:paraId="3752DFC7" w14:textId="77777777" w:rsidR="00266E2B" w:rsidRPr="00266E2B" w:rsidRDefault="00266E2B" w:rsidP="00266E2B">
      <w:pPr>
        <w:pStyle w:val="Main"/>
        <w:rPr>
          <w:lang w:val="ru-RU"/>
        </w:rPr>
      </w:pPr>
      <w:bookmarkStart w:id="28" w:name="AP00610"/>
      <w:r w:rsidRPr="00266E2B">
        <w:rPr>
          <w:highlight w:val="yellow"/>
          <w:lang w:val="ru-RU"/>
        </w:rPr>
        <w:t xml:space="preserve">Все данные типов </w:t>
      </w:r>
      <w:r w:rsidRPr="00A75121">
        <w:rPr>
          <w:highlight w:val="yellow"/>
        </w:rPr>
        <w:t>int</w:t>
      </w:r>
      <w:bookmarkEnd w:id="28"/>
      <w:r w:rsidRPr="00266E2B">
        <w:rPr>
          <w:highlight w:val="yellow"/>
          <w:lang w:val="ru-RU"/>
        </w:rPr>
        <w:t xml:space="preserve">, </w:t>
      </w:r>
      <w:r w:rsidRPr="00A75121">
        <w:rPr>
          <w:highlight w:val="yellow"/>
        </w:rPr>
        <w:t>short</w:t>
      </w:r>
      <w:r w:rsidRPr="00266E2B">
        <w:rPr>
          <w:highlight w:val="yellow"/>
          <w:lang w:val="ru-RU"/>
        </w:rPr>
        <w:t xml:space="preserve"> и </w:t>
      </w:r>
      <w:r w:rsidRPr="00A75121">
        <w:rPr>
          <w:highlight w:val="yellow"/>
        </w:rPr>
        <w:t>long</w:t>
      </w:r>
      <w:r w:rsidRPr="00266E2B">
        <w:rPr>
          <w:highlight w:val="yellow"/>
          <w:lang w:val="ru-RU"/>
        </w:rPr>
        <w:t xml:space="preserve"> являются «числами со знаком», т. е. допустимыми значениями переменных этих типов могут быть только целые числа — положительные, отрицательные и нуль. Один бит используется для указания знака числа, поэтому максимальное число со знаком, которое можно представить в слове, меньше, чем максимальное число без знака. Например, в формате 16-битного слова можно представить любые целые числа без знака из диапазона </w:t>
      </w:r>
      <w:r w:rsidRPr="00A75121">
        <w:rPr>
          <w:highlight w:val="yellow"/>
          <w:lang w:val="ru-RU"/>
        </w:rPr>
        <w:t>от 0 до 65535</w:t>
      </w:r>
      <w:r w:rsidRPr="00266E2B">
        <w:rPr>
          <w:highlight w:val="yellow"/>
          <w:lang w:val="ru-RU"/>
        </w:rPr>
        <w:t>.</w:t>
      </w:r>
      <w:r w:rsidRPr="00266E2B">
        <w:rPr>
          <w:lang w:val="ru-RU"/>
        </w:rPr>
        <w:t xml:space="preserve"> Точно так же 16-битное слово можно использовать для представления целых чисел со знаком из диапазона от — 32768 до + 32767. Заметим, что длины диапазонов в обоих случаях одинаковые.</w:t>
      </w:r>
    </w:p>
    <w:p w14:paraId="3752DFC8" w14:textId="77777777" w:rsidR="00266E2B" w:rsidRPr="00266E2B" w:rsidRDefault="00266E2B" w:rsidP="00266E2B">
      <w:pPr>
        <w:pStyle w:val="Main"/>
        <w:rPr>
          <w:lang w:val="ru-RU"/>
        </w:rPr>
      </w:pPr>
      <w:r w:rsidRPr="00266E2B">
        <w:rPr>
          <w:lang w:val="ru-RU"/>
        </w:rPr>
        <w:t xml:space="preserve">Язык Си предоставляет пользователям возможность выбора размера элемента памяти (одного из трех) для представления целых чисел. </w:t>
      </w:r>
      <w:r w:rsidRPr="00266E2B">
        <w:rPr>
          <w:highlight w:val="yellow"/>
          <w:lang w:val="ru-RU"/>
        </w:rPr>
        <w:t xml:space="preserve">Типу </w:t>
      </w:r>
      <w:r w:rsidRPr="00A75121">
        <w:rPr>
          <w:highlight w:val="yellow"/>
        </w:rPr>
        <w:t>int</w:t>
      </w:r>
      <w:r w:rsidRPr="00266E2B">
        <w:rPr>
          <w:highlight w:val="yellow"/>
          <w:lang w:val="ru-RU"/>
        </w:rPr>
        <w:t xml:space="preserve"> обычно соответствует стандартная длина слова, принятая на используемой машине. При этом гарантируется, что размер элементов памяти, отводимых под данные типа </w:t>
      </w:r>
      <w:r w:rsidRPr="00A75121">
        <w:rPr>
          <w:highlight w:val="yellow"/>
        </w:rPr>
        <w:t>short</w:t>
      </w:r>
      <w:r w:rsidRPr="00266E2B">
        <w:rPr>
          <w:highlight w:val="yellow"/>
          <w:lang w:val="ru-RU"/>
        </w:rPr>
        <w:t xml:space="preserve"> и </w:t>
      </w:r>
      <w:r w:rsidRPr="00A75121">
        <w:rPr>
          <w:highlight w:val="yellow"/>
        </w:rPr>
        <w:t>long</w:t>
      </w:r>
      <w:r w:rsidRPr="00266E2B">
        <w:rPr>
          <w:highlight w:val="yellow"/>
          <w:lang w:val="ru-RU"/>
        </w:rPr>
        <w:t xml:space="preserve">, будет соответственно не больше и не меньше длины элемента памяти, выделяемого типу </w:t>
      </w:r>
      <w:r w:rsidRPr="00A75121">
        <w:rPr>
          <w:highlight w:val="yellow"/>
        </w:rPr>
        <w:t>int</w:t>
      </w:r>
      <w:r w:rsidRPr="00266E2B">
        <w:rPr>
          <w:highlight w:val="yellow"/>
          <w:lang w:val="ru-RU"/>
        </w:rPr>
        <w:t>.</w:t>
      </w:r>
      <w:r w:rsidRPr="00266E2B">
        <w:rPr>
          <w:lang w:val="ru-RU"/>
        </w:rPr>
        <w:t xml:space="preserve"> В некоторых вычислительных системах один или оба этих типа реализованы точно так же, как </w:t>
      </w:r>
      <w:r w:rsidRPr="00ED6363">
        <w:t>int</w:t>
      </w:r>
      <w:r w:rsidRPr="00266E2B">
        <w:rPr>
          <w:lang w:val="ru-RU"/>
        </w:rPr>
        <w:t>. Все зависит от того, какое представление лучше соответствует архитектуре конкретной ЭВМ.</w:t>
      </w:r>
    </w:p>
    <w:p w14:paraId="3752DFC9" w14:textId="77777777" w:rsidR="00266E2B" w:rsidRPr="00266E2B" w:rsidRDefault="00266E2B" w:rsidP="00266E2B">
      <w:pPr>
        <w:pStyle w:val="Main"/>
        <w:rPr>
          <w:lang w:val="ru-RU"/>
        </w:rPr>
      </w:pPr>
      <w:r w:rsidRPr="00266E2B">
        <w:rPr>
          <w:lang w:val="ru-RU"/>
        </w:rPr>
        <w:t xml:space="preserve">В </w:t>
      </w:r>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 xml:space="preserve">++ имеется три типа целых чисел. Кроме стандартного типа </w:t>
      </w:r>
      <w:r w:rsidRPr="00ED6363">
        <w:t>int</w:t>
      </w:r>
      <w:r w:rsidRPr="00266E2B">
        <w:rPr>
          <w:lang w:val="ru-RU"/>
        </w:rPr>
        <w:t xml:space="preserve">, компилятор поддерживает также </w:t>
      </w:r>
      <w:r w:rsidRPr="00ED6363">
        <w:t>short</w:t>
      </w:r>
      <w:r w:rsidRPr="00266E2B">
        <w:rPr>
          <w:lang w:val="ru-RU"/>
        </w:rPr>
        <w:t xml:space="preserve"> </w:t>
      </w:r>
      <w:r w:rsidRPr="00ED6363">
        <w:t>int</w:t>
      </w:r>
      <w:r w:rsidRPr="00266E2B">
        <w:rPr>
          <w:lang w:val="ru-RU"/>
        </w:rPr>
        <w:t xml:space="preserve"> и </w:t>
      </w:r>
      <w:r w:rsidRPr="00ED6363">
        <w:t>long</w:t>
      </w:r>
      <w:r w:rsidRPr="00266E2B">
        <w:rPr>
          <w:lang w:val="ru-RU"/>
        </w:rPr>
        <w:t xml:space="preserve"> </w:t>
      </w:r>
      <w:r w:rsidRPr="00ED6363">
        <w:t>int</w:t>
      </w:r>
      <w:r w:rsidRPr="00266E2B">
        <w:rPr>
          <w:lang w:val="ru-RU"/>
        </w:rPr>
        <w:t xml:space="preserve">. Последние чаще всего сокращаются до </w:t>
      </w:r>
      <w:r w:rsidRPr="00ED6363">
        <w:t>short</w:t>
      </w:r>
      <w:r w:rsidRPr="00266E2B">
        <w:rPr>
          <w:lang w:val="ru-RU"/>
        </w:rPr>
        <w:t xml:space="preserve"> и </w:t>
      </w:r>
      <w:r w:rsidRPr="00ED6363">
        <w:t>long</w:t>
      </w:r>
      <w:r w:rsidRPr="00266E2B">
        <w:rPr>
          <w:lang w:val="ru-RU"/>
        </w:rPr>
        <w:t xml:space="preserve">. Хотя язык С не зависит от аппаратных средств (если говорить о синтаксисе и подобных вещах), типы данных, используемые в С, являются машинно-зависимыми. Следовательно, на практике длина </w:t>
      </w:r>
      <w:r w:rsidRPr="00ED6363">
        <w:t>short</w:t>
      </w:r>
      <w:r w:rsidRPr="00266E2B">
        <w:rPr>
          <w:lang w:val="ru-RU"/>
        </w:rPr>
        <w:t xml:space="preserve">, </w:t>
      </w:r>
      <w:r w:rsidRPr="00ED6363">
        <w:t>int</w:t>
      </w:r>
      <w:r w:rsidRPr="00266E2B">
        <w:rPr>
          <w:lang w:val="ru-RU"/>
        </w:rPr>
        <w:t xml:space="preserve"> и </w:t>
      </w:r>
      <w:r w:rsidRPr="00ED6363">
        <w:t>long</w:t>
      </w:r>
      <w:r w:rsidRPr="00266E2B">
        <w:rPr>
          <w:lang w:val="ru-RU"/>
        </w:rPr>
        <w:t xml:space="preserve"> зависит от реализации. Единственное, что гарантируется во всех компиляторах С, — то, что переменные типа </w:t>
      </w:r>
      <w:r w:rsidRPr="00ED6363">
        <w:t>short</w:t>
      </w:r>
      <w:r w:rsidRPr="00266E2B">
        <w:rPr>
          <w:lang w:val="ru-RU"/>
        </w:rPr>
        <w:t xml:space="preserve"> не могут быть больше (по значению) переменных типа </w:t>
      </w:r>
      <w:r w:rsidRPr="00ED6363">
        <w:t>long</w:t>
      </w:r>
      <w:r w:rsidRPr="00266E2B">
        <w:rPr>
          <w:lang w:val="ru-RU"/>
        </w:rPr>
        <w:t xml:space="preserve">. В </w:t>
      </w:r>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w:t>
      </w:r>
      <w:r w:rsidRPr="00ED6363">
        <w:t>C</w:t>
      </w:r>
      <w:r w:rsidRPr="00266E2B">
        <w:rPr>
          <w:lang w:val="ru-RU"/>
        </w:rPr>
        <w:t xml:space="preserve">++ и для </w:t>
      </w:r>
      <w:r w:rsidRPr="00ED6363">
        <w:t>short</w:t>
      </w:r>
      <w:r w:rsidRPr="00266E2B">
        <w:rPr>
          <w:lang w:val="ru-RU"/>
        </w:rPr>
        <w:t xml:space="preserve">, и для </w:t>
      </w:r>
      <w:r w:rsidRPr="00ED6363">
        <w:t>fat</w:t>
      </w:r>
      <w:r w:rsidRPr="00266E2B">
        <w:rPr>
          <w:lang w:val="ru-RU"/>
        </w:rPr>
        <w:t xml:space="preserve"> отводится 2 байта. (В </w:t>
      </w:r>
      <w:r w:rsidRPr="00ED6363">
        <w:t>Windows</w:t>
      </w:r>
      <w:r w:rsidRPr="00266E2B">
        <w:rPr>
          <w:lang w:val="ru-RU"/>
        </w:rPr>
        <w:t xml:space="preserve"> 95 и </w:t>
      </w:r>
      <w:r w:rsidRPr="00ED6363">
        <w:t>Windows</w:t>
      </w:r>
      <w:r w:rsidRPr="00266E2B">
        <w:rPr>
          <w:lang w:val="ru-RU"/>
        </w:rPr>
        <w:t xml:space="preserve"> </w:t>
      </w:r>
      <w:r w:rsidRPr="00ED6363">
        <w:t>NT</w:t>
      </w:r>
      <w:r w:rsidRPr="00266E2B">
        <w:rPr>
          <w:lang w:val="ru-RU"/>
        </w:rPr>
        <w:t xml:space="preserve"> целые имеют длину 32 разряда.) Для хранения переменной типа </w:t>
      </w:r>
      <w:r w:rsidRPr="00ED6363">
        <w:t>long</w:t>
      </w:r>
      <w:r w:rsidRPr="00266E2B">
        <w:rPr>
          <w:lang w:val="ru-RU"/>
        </w:rPr>
        <w:t xml:space="preserve"> отводится 4 байта.</w:t>
      </w:r>
    </w:p>
    <w:p w14:paraId="3752DFCA" w14:textId="77777777" w:rsidR="00266E2B" w:rsidRPr="00266E2B" w:rsidRDefault="00266E2B" w:rsidP="00266E2B">
      <w:pPr>
        <w:pStyle w:val="Main"/>
        <w:rPr>
          <w:lang w:val="ru-RU"/>
        </w:rPr>
      </w:pPr>
      <w:r w:rsidRPr="00266E2B">
        <w:rPr>
          <w:lang w:val="ru-RU"/>
        </w:rPr>
        <w:t xml:space="preserve">У целого числа никогда не бывает дробной части и, согласно правилам языка Си, десятичная точка в его записи всегда отсутствует. В качестве примера можно привести числа 2, —23 и 2456. Числа вида 3.14 и </w:t>
      </w:r>
      <w:r w:rsidRPr="00266E2B">
        <w:rPr>
          <w:lang w:val="ru-RU"/>
        </w:rPr>
        <w:lastRenderedPageBreak/>
        <w:t>2/3 не являются целыми. Представив целое число в двоичном виде, его нетрудно разместить в памяти машины.</w:t>
      </w:r>
    </w:p>
    <w:p w14:paraId="3752DFCB" w14:textId="77777777" w:rsidR="00266E2B" w:rsidRPr="00266E2B" w:rsidRDefault="00266E2B" w:rsidP="00266E2B">
      <w:pPr>
        <w:pStyle w:val="Main"/>
        <w:rPr>
          <w:lang w:val="ru-RU"/>
        </w:rPr>
      </w:pPr>
      <w:r w:rsidRPr="00266E2B">
        <w:rPr>
          <w:highlight w:val="yellow"/>
          <w:lang w:val="ru-RU"/>
        </w:rPr>
        <w:t>Например, число 7 в двоичном виде выглядит как 111.</w:t>
      </w:r>
      <w:r w:rsidRPr="00266E2B">
        <w:rPr>
          <w:lang w:val="ru-RU"/>
        </w:rPr>
        <w:t xml:space="preserve"> Поэтому, чтобы поместить это число в 1-байт слово, необходимо первые 5 бит установить в 0, а последние 3 бит — в 1.</w:t>
      </w:r>
    </w:p>
    <w:p w14:paraId="3752DFCC" w14:textId="77777777" w:rsidR="00266E2B" w:rsidRPr="00ED6363" w:rsidRDefault="00266E2B" w:rsidP="00266E2B">
      <w:pPr>
        <w:pStyle w:val="Center"/>
      </w:pPr>
    </w:p>
    <w:p w14:paraId="3752DFCD" w14:textId="77777777" w:rsidR="00266E2B" w:rsidRPr="00ED6363" w:rsidRDefault="00266E2B" w:rsidP="00266E2B">
      <w:pPr>
        <w:pStyle w:val="Center"/>
      </w:pPr>
      <w:r>
        <w:rPr>
          <w:noProof/>
          <w:lang w:val="en-US" w:eastAsia="en-US"/>
        </w:rPr>
        <w:drawing>
          <wp:inline distT="0" distB="0" distL="0" distR="0" wp14:anchorId="3752E30D" wp14:editId="3752E30E">
            <wp:extent cx="4126865" cy="1285240"/>
            <wp:effectExtent l="19050" t="0" r="0" b="0"/>
            <wp:docPr id="1" name="Рисунок 1" descr="0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_01"/>
                    <pic:cNvPicPr>
                      <a:picLocks noChangeAspect="1" noChangeArrowheads="1"/>
                    </pic:cNvPicPr>
                  </pic:nvPicPr>
                  <pic:blipFill>
                    <a:blip r:embed="rId8" cstate="print"/>
                    <a:srcRect/>
                    <a:stretch>
                      <a:fillRect/>
                    </a:stretch>
                  </pic:blipFill>
                  <pic:spPr bwMode="auto">
                    <a:xfrm>
                      <a:off x="0" y="0"/>
                      <a:ext cx="4126865" cy="1285240"/>
                    </a:xfrm>
                    <a:prstGeom prst="rect">
                      <a:avLst/>
                    </a:prstGeom>
                    <a:noFill/>
                    <a:ln w="9525">
                      <a:noFill/>
                      <a:miter lim="800000"/>
                      <a:headEnd/>
                      <a:tailEnd/>
                    </a:ln>
                  </pic:spPr>
                </pic:pic>
              </a:graphicData>
            </a:graphic>
          </wp:inline>
        </w:drawing>
      </w:r>
    </w:p>
    <w:p w14:paraId="3752DFCE" w14:textId="77777777" w:rsidR="00266E2B" w:rsidRPr="00ED6363" w:rsidRDefault="00266E2B" w:rsidP="00266E2B">
      <w:pPr>
        <w:pStyle w:val="Center"/>
      </w:pPr>
    </w:p>
    <w:p w14:paraId="3752DFCF" w14:textId="77777777" w:rsidR="00266E2B" w:rsidRPr="003824DF" w:rsidRDefault="00266E2B" w:rsidP="00266E2B">
      <w:pPr>
        <w:pStyle w:val="40"/>
        <w:spacing w:before="0" w:after="0"/>
        <w:ind w:left="992" w:firstLine="0"/>
      </w:pPr>
      <w:bookmarkStart w:id="29" w:name="_Toc303710870"/>
      <w:bookmarkStart w:id="30" w:name="_Toc515769980"/>
      <w:r w:rsidRPr="003824DF">
        <w:t>Описание данных целого типа.</w:t>
      </w:r>
      <w:bookmarkEnd w:id="29"/>
      <w:bookmarkEnd w:id="30"/>
    </w:p>
    <w:p w14:paraId="3752DFD0" w14:textId="77777777" w:rsidR="00266E2B" w:rsidRPr="00266E2B" w:rsidRDefault="00266E2B" w:rsidP="00266E2B">
      <w:pPr>
        <w:pStyle w:val="Main"/>
        <w:rPr>
          <w:lang w:val="ru-RU"/>
        </w:rPr>
      </w:pPr>
      <w:r w:rsidRPr="00266E2B">
        <w:rPr>
          <w:highlight w:val="yellow"/>
          <w:lang w:val="ru-RU"/>
        </w:rPr>
        <w:t>При описании данных необходимо ввести только тип, за которым должен следовать список имен переменных.</w:t>
      </w:r>
      <w:r w:rsidRPr="00266E2B">
        <w:rPr>
          <w:lang w:val="ru-RU"/>
        </w:rPr>
        <w:t xml:space="preserve"> Ниже приведены некоторые возможные примеры описаний:</w:t>
      </w:r>
    </w:p>
    <w:p w14:paraId="3752DFD1" w14:textId="77777777" w:rsidR="00266E2B" w:rsidRPr="00266E2B" w:rsidRDefault="00266E2B" w:rsidP="00266E2B">
      <w:pPr>
        <w:pStyle w:val="Main"/>
        <w:rPr>
          <w:lang w:val="ru-RU"/>
        </w:rPr>
      </w:pPr>
    </w:p>
    <w:p w14:paraId="3752DFD2" w14:textId="77777777" w:rsidR="00266E2B" w:rsidRPr="00973D8F" w:rsidRDefault="00266E2B" w:rsidP="00266E2B">
      <w:pPr>
        <w:pStyle w:val="Program"/>
        <w:ind w:left="284"/>
        <w:rPr>
          <w:lang w:val="ru-RU"/>
        </w:rPr>
      </w:pPr>
      <w:r w:rsidRPr="0027114B">
        <w:rPr>
          <w:color w:val="0000FF"/>
          <w:lang w:val="ru-RU"/>
        </w:rPr>
        <w:t>int</w:t>
      </w:r>
      <w:r w:rsidRPr="00973D8F">
        <w:rPr>
          <w:lang w:val="ru-RU"/>
        </w:rPr>
        <w:t xml:space="preserve"> erns;</w:t>
      </w:r>
    </w:p>
    <w:p w14:paraId="3752DFD3" w14:textId="77777777" w:rsidR="00266E2B" w:rsidRPr="00973D8F" w:rsidRDefault="00266E2B" w:rsidP="00266E2B">
      <w:pPr>
        <w:pStyle w:val="Program"/>
        <w:ind w:left="284"/>
        <w:rPr>
          <w:lang w:val="ru-RU"/>
        </w:rPr>
      </w:pPr>
      <w:r w:rsidRPr="0027114B">
        <w:rPr>
          <w:color w:val="0000FF"/>
          <w:lang w:val="ru-RU"/>
        </w:rPr>
        <w:t>short</w:t>
      </w:r>
      <w:r w:rsidRPr="00973D8F">
        <w:rPr>
          <w:lang w:val="ru-RU"/>
        </w:rPr>
        <w:t xml:space="preserve"> stops;</w:t>
      </w:r>
    </w:p>
    <w:p w14:paraId="3752DFD4" w14:textId="77777777" w:rsidR="00266E2B" w:rsidRPr="00266E2B" w:rsidRDefault="00266E2B" w:rsidP="00266E2B">
      <w:pPr>
        <w:pStyle w:val="Program"/>
        <w:ind w:left="284"/>
      </w:pPr>
      <w:r w:rsidRPr="00266E2B">
        <w:rPr>
          <w:color w:val="0000FF"/>
        </w:rPr>
        <w:t>long</w:t>
      </w:r>
      <w:r w:rsidRPr="00266E2B">
        <w:t xml:space="preserve"> Johns;</w:t>
      </w:r>
    </w:p>
    <w:p w14:paraId="3752DFD5" w14:textId="77777777" w:rsidR="00266E2B" w:rsidRPr="00266E2B" w:rsidRDefault="00266E2B" w:rsidP="00266E2B">
      <w:pPr>
        <w:pStyle w:val="Program"/>
        <w:ind w:left="284"/>
      </w:pPr>
      <w:r w:rsidRPr="00266E2B">
        <w:rPr>
          <w:color w:val="0000FF"/>
        </w:rPr>
        <w:t>int</w:t>
      </w:r>
      <w:r w:rsidRPr="00266E2B">
        <w:t xml:space="preserve"> hogs, cows, goats;</w:t>
      </w:r>
    </w:p>
    <w:p w14:paraId="3752DFD6" w14:textId="77777777" w:rsidR="00266E2B" w:rsidRPr="00ED6363" w:rsidRDefault="00266E2B" w:rsidP="00266E2B">
      <w:pPr>
        <w:pStyle w:val="Main"/>
      </w:pPr>
    </w:p>
    <w:p w14:paraId="3752DFD7" w14:textId="77777777" w:rsidR="00266E2B" w:rsidRPr="00266E2B" w:rsidRDefault="00266E2B" w:rsidP="00266E2B">
      <w:pPr>
        <w:pStyle w:val="Main"/>
        <w:rPr>
          <w:lang w:val="ru-RU"/>
        </w:rPr>
      </w:pPr>
      <w:bookmarkStart w:id="31" w:name="AP00611"/>
      <w:r w:rsidRPr="00266E2B">
        <w:rPr>
          <w:highlight w:val="yellow"/>
          <w:lang w:val="ru-RU"/>
        </w:rPr>
        <w:t xml:space="preserve">В качестве разделителя </w:t>
      </w:r>
      <w:bookmarkEnd w:id="31"/>
      <w:r w:rsidRPr="00266E2B">
        <w:rPr>
          <w:highlight w:val="yellow"/>
          <w:lang w:val="ru-RU"/>
        </w:rPr>
        <w:t>между именами переменных необходимо использовать запятую; весь список должен оканчиваться символом «точка с запятой». Вы можете собрать в один оператор описания переменных с одним и тем же типом или, наоборот, разбить одно описание на несколько операторов. Например, описание</w:t>
      </w:r>
    </w:p>
    <w:p w14:paraId="3752DFD8" w14:textId="77777777" w:rsidR="00266E2B" w:rsidRPr="00266E2B" w:rsidRDefault="00266E2B" w:rsidP="00266E2B">
      <w:pPr>
        <w:pStyle w:val="Main"/>
        <w:rPr>
          <w:lang w:val="ru-RU"/>
        </w:rPr>
      </w:pPr>
    </w:p>
    <w:p w14:paraId="3752DFD9" w14:textId="77777777" w:rsidR="00266E2B" w:rsidRPr="00D36B22" w:rsidRDefault="00266E2B" w:rsidP="00266E2B">
      <w:pPr>
        <w:pStyle w:val="Main"/>
      </w:pPr>
      <w:r w:rsidRPr="00284BF8">
        <w:rPr>
          <w:color w:val="0000FF"/>
        </w:rPr>
        <w:t>int</w:t>
      </w:r>
      <w:r w:rsidRPr="00D36B22">
        <w:t xml:space="preserve"> </w:t>
      </w:r>
      <w:r w:rsidRPr="00ED6363">
        <w:t>erns</w:t>
      </w:r>
      <w:r w:rsidRPr="00D36B22">
        <w:t xml:space="preserve">, </w:t>
      </w:r>
      <w:r w:rsidRPr="00ED6363">
        <w:t>hogs</w:t>
      </w:r>
      <w:r w:rsidRPr="00D36B22">
        <w:t xml:space="preserve">, </w:t>
      </w:r>
      <w:r w:rsidRPr="00ED6363">
        <w:t>cows</w:t>
      </w:r>
      <w:r w:rsidRPr="00D36B22">
        <w:t xml:space="preserve">, </w:t>
      </w:r>
      <w:r w:rsidRPr="00ED6363">
        <w:t>goats</w:t>
      </w:r>
      <w:r w:rsidRPr="00D36B22">
        <w:t>;</w:t>
      </w:r>
    </w:p>
    <w:p w14:paraId="3752DFDA" w14:textId="77777777" w:rsidR="00266E2B" w:rsidRPr="00D36B22" w:rsidRDefault="00266E2B" w:rsidP="00266E2B">
      <w:pPr>
        <w:pStyle w:val="Main"/>
      </w:pPr>
    </w:p>
    <w:p w14:paraId="3752DFDB" w14:textId="77777777" w:rsidR="00266E2B" w:rsidRPr="00266E2B" w:rsidRDefault="00266E2B" w:rsidP="00266E2B">
      <w:pPr>
        <w:pStyle w:val="Main"/>
        <w:rPr>
          <w:lang w:val="ru-RU"/>
        </w:rPr>
      </w:pPr>
      <w:r w:rsidRPr="00266E2B">
        <w:rPr>
          <w:lang w:val="ru-RU"/>
        </w:rPr>
        <w:t xml:space="preserve">будет давать тот же самый эффект, что и два отдельных описания типа </w:t>
      </w:r>
      <w:r w:rsidRPr="00ED6363">
        <w:t>int</w:t>
      </w:r>
      <w:r w:rsidRPr="00266E2B">
        <w:rPr>
          <w:lang w:val="ru-RU"/>
        </w:rPr>
        <w:t xml:space="preserve"> в предшествующем примере. При желании вы даже могли бы использовать четыре различных описания данных типа </w:t>
      </w:r>
      <w:r w:rsidRPr="00ED6363">
        <w:t>int</w:t>
      </w:r>
      <w:r w:rsidRPr="00266E2B">
        <w:rPr>
          <w:lang w:val="ru-RU"/>
        </w:rPr>
        <w:t xml:space="preserve"> — по одному для каждой переменной. Иногда вам могут встретиться сочетания ключевых слов, как, например, </w:t>
      </w:r>
      <w:r w:rsidRPr="00ED6363">
        <w:t>long</w:t>
      </w:r>
      <w:r w:rsidRPr="00266E2B">
        <w:rPr>
          <w:lang w:val="ru-RU"/>
        </w:rPr>
        <w:t xml:space="preserve"> </w:t>
      </w:r>
      <w:r w:rsidRPr="00ED6363">
        <w:t>int</w:t>
      </w:r>
      <w:r w:rsidRPr="00266E2B">
        <w:rPr>
          <w:lang w:val="ru-RU"/>
        </w:rPr>
        <w:t xml:space="preserve"> или </w:t>
      </w:r>
      <w:r w:rsidRPr="00ED6363">
        <w:t>short</w:t>
      </w:r>
      <w:r w:rsidRPr="00266E2B">
        <w:rPr>
          <w:lang w:val="ru-RU"/>
        </w:rPr>
        <w:t xml:space="preserve"> </w:t>
      </w:r>
      <w:r w:rsidRPr="00ED6363">
        <w:t>int</w:t>
      </w:r>
      <w:r w:rsidRPr="00266E2B">
        <w:rPr>
          <w:lang w:val="ru-RU"/>
        </w:rPr>
        <w:t xml:space="preserve">. Эти комбинации являются просто более длинной записью ключевых слов </w:t>
      </w:r>
      <w:r w:rsidRPr="00ED6363">
        <w:t>long</w:t>
      </w:r>
      <w:r w:rsidRPr="00266E2B">
        <w:rPr>
          <w:lang w:val="ru-RU"/>
        </w:rPr>
        <w:t xml:space="preserve"> и </w:t>
      </w:r>
      <w:r w:rsidRPr="00ED6363">
        <w:t>short</w:t>
      </w:r>
      <w:r w:rsidRPr="00266E2B">
        <w:rPr>
          <w:lang w:val="ru-RU"/>
        </w:rPr>
        <w:t>.</w:t>
      </w:r>
    </w:p>
    <w:p w14:paraId="3752DFDC" w14:textId="77777777" w:rsidR="00266E2B" w:rsidRPr="00266E2B" w:rsidRDefault="00266E2B" w:rsidP="00266E2B">
      <w:pPr>
        <w:pStyle w:val="Main"/>
        <w:rPr>
          <w:lang w:val="ru-RU"/>
        </w:rPr>
      </w:pPr>
    </w:p>
    <w:p w14:paraId="3752DFDD" w14:textId="77777777" w:rsidR="00266E2B" w:rsidRPr="003824DF" w:rsidRDefault="00266E2B" w:rsidP="00266E2B">
      <w:pPr>
        <w:pStyle w:val="40"/>
        <w:spacing w:before="0" w:after="0"/>
        <w:ind w:left="992" w:firstLine="0"/>
      </w:pPr>
      <w:bookmarkStart w:id="32" w:name="_Toc303710871"/>
      <w:bookmarkStart w:id="33" w:name="_Toc515769981"/>
      <w:r w:rsidRPr="003824DF">
        <w:t>Целые константы.</w:t>
      </w:r>
      <w:bookmarkEnd w:id="32"/>
      <w:bookmarkEnd w:id="33"/>
    </w:p>
    <w:p w14:paraId="3752DFDE" w14:textId="77777777" w:rsidR="00266E2B" w:rsidRPr="00266E2B" w:rsidRDefault="00266E2B" w:rsidP="00266E2B">
      <w:pPr>
        <w:pStyle w:val="Main"/>
        <w:rPr>
          <w:lang w:val="ru-RU"/>
        </w:rPr>
      </w:pPr>
      <w:bookmarkStart w:id="34" w:name="AP00612"/>
      <w:r w:rsidRPr="00266E2B">
        <w:rPr>
          <w:lang w:val="ru-RU"/>
        </w:rPr>
        <w:t xml:space="preserve">Согласно правилам </w:t>
      </w:r>
      <w:bookmarkEnd w:id="34"/>
      <w:r w:rsidRPr="00266E2B">
        <w:rPr>
          <w:lang w:val="ru-RU"/>
        </w:rPr>
        <w:t>языка Си, число без десятичной точки и без показателя степени рассматривается как целое. Поэтому 22 и -273 — целые константы. Но число 22.0 нецелое, потому что в его записи имеется десятичная точка, и число 22ЕЗ тоже нецелое, поскольку в записи использован порядок. Кроме того, указывая целое число, нельзя использовать запятые. Нужно записать 23456 вместо 23,456.</w:t>
      </w:r>
    </w:p>
    <w:p w14:paraId="3752DFDF" w14:textId="77777777" w:rsidR="00266E2B" w:rsidRPr="00266E2B" w:rsidRDefault="00266E2B" w:rsidP="00266E2B">
      <w:pPr>
        <w:pStyle w:val="Main"/>
        <w:rPr>
          <w:lang w:val="ru-RU"/>
        </w:rPr>
      </w:pPr>
      <w:r w:rsidRPr="00266E2B">
        <w:rPr>
          <w:highlight w:val="yellow"/>
          <w:lang w:val="ru-RU"/>
        </w:rPr>
        <w:t xml:space="preserve">Если вы хотите ввести некоторую константу типа </w:t>
      </w:r>
      <w:r w:rsidRPr="00A75121">
        <w:rPr>
          <w:highlight w:val="yellow"/>
        </w:rPr>
        <w:t>long</w:t>
      </w:r>
      <w:r w:rsidRPr="00266E2B">
        <w:rPr>
          <w:highlight w:val="yellow"/>
          <w:lang w:val="ru-RU"/>
        </w:rPr>
        <w:t xml:space="preserve">, то можете это сделать, указав признак </w:t>
      </w:r>
      <w:r w:rsidRPr="00A75121">
        <w:rPr>
          <w:highlight w:val="yellow"/>
        </w:rPr>
        <w:t>L</w:t>
      </w:r>
      <w:r w:rsidRPr="00266E2B">
        <w:rPr>
          <w:highlight w:val="yellow"/>
          <w:lang w:val="ru-RU"/>
        </w:rPr>
        <w:t xml:space="preserve"> или </w:t>
      </w:r>
      <w:r w:rsidRPr="00A75121">
        <w:rPr>
          <w:highlight w:val="yellow"/>
        </w:rPr>
        <w:t>l</w:t>
      </w:r>
      <w:r w:rsidRPr="00266E2B">
        <w:rPr>
          <w:highlight w:val="yellow"/>
          <w:lang w:val="ru-RU"/>
        </w:rPr>
        <w:t xml:space="preserve"> в конце числа. Использование прописной буквы </w:t>
      </w:r>
      <w:r w:rsidRPr="00A75121">
        <w:rPr>
          <w:highlight w:val="yellow"/>
        </w:rPr>
        <w:t>L</w:t>
      </w:r>
      <w:r w:rsidRPr="00266E2B">
        <w:rPr>
          <w:highlight w:val="yellow"/>
          <w:lang w:val="ru-RU"/>
        </w:rPr>
        <w:t xml:space="preserve"> более предпочтительно, поскольку ее труднее спутать с цифрой 1. Примером такой константы служит число 212</w:t>
      </w:r>
      <w:r w:rsidRPr="00A75121">
        <w:rPr>
          <w:highlight w:val="yellow"/>
        </w:rPr>
        <w:t>L</w:t>
      </w:r>
      <w:r w:rsidRPr="00266E2B">
        <w:rPr>
          <w:highlight w:val="yellow"/>
          <w:lang w:val="ru-RU"/>
        </w:rPr>
        <w:t>.</w:t>
      </w:r>
      <w:r w:rsidRPr="00266E2B">
        <w:rPr>
          <w:lang w:val="ru-RU"/>
        </w:rPr>
        <w:t xml:space="preserve"> Очевидно, что само по себе число 212 не очень большое, но добавление признака </w:t>
      </w:r>
      <w:r w:rsidRPr="00ED6363">
        <w:t>L</w:t>
      </w:r>
      <w:r w:rsidRPr="00266E2B">
        <w:rPr>
          <w:lang w:val="ru-RU"/>
        </w:rPr>
        <w:t xml:space="preserve"> гарантирует, что в памяти для него будет отведено необходимое число байтов. Это может оказаться важным для достижения совместимости, если данное число должно использоваться вместе с другими переменными и константами типа </w:t>
      </w:r>
      <w:r w:rsidRPr="00ED6363">
        <w:t>long</w:t>
      </w:r>
      <w:r w:rsidRPr="00266E2B">
        <w:rPr>
          <w:lang w:val="ru-RU"/>
        </w:rPr>
        <w:t>.</w:t>
      </w:r>
    </w:p>
    <w:p w14:paraId="3752DFE0" w14:textId="77777777" w:rsidR="00266E2B" w:rsidRPr="00266E2B" w:rsidRDefault="00266E2B" w:rsidP="00266E2B">
      <w:pPr>
        <w:pStyle w:val="Main"/>
        <w:rPr>
          <w:lang w:val="ru-RU"/>
        </w:rPr>
      </w:pPr>
      <w:r w:rsidRPr="00266E2B">
        <w:rPr>
          <w:lang w:val="ru-RU"/>
        </w:rPr>
        <w:t>Вполне возможно, что вам уже ничего больше не нужно знать про то, как записывают константы, но в языке Си имеются еще и два других способа.</w:t>
      </w:r>
    </w:p>
    <w:p w14:paraId="3752DFE1" w14:textId="77777777" w:rsidR="00266E2B" w:rsidRPr="00266E2B" w:rsidRDefault="00266E2B" w:rsidP="00266E2B">
      <w:pPr>
        <w:pStyle w:val="Main"/>
        <w:rPr>
          <w:lang w:val="ru-RU"/>
        </w:rPr>
      </w:pPr>
      <w:r w:rsidRPr="00266E2B">
        <w:rPr>
          <w:highlight w:val="yellow"/>
          <w:lang w:val="ru-RU"/>
        </w:rPr>
        <w:t>Первый: если целое начинается с цифры 0, оно интерпретируется как «восьмеричное» число. Восьмеричные числа — это числа, представляемые «по основанию восемь»</w:t>
      </w:r>
      <w:r>
        <w:rPr>
          <w:lang w:val="ru-RU"/>
        </w:rPr>
        <w:t xml:space="preserve"> </w:t>
      </w:r>
      <w:r w:rsidRPr="00266E2B">
        <w:rPr>
          <w:lang w:val="ru-RU"/>
        </w:rPr>
        <w:t>(т. е. их запись состоит из комбинаций степеней числа восемь). Например, 020 — это удвоенная первая степень основания восемь, т. е. восьмеричный эквивалент числа 16. При отсутствии в первой позиции нуля это просто обыкновенное (десятичное) число 20.</w:t>
      </w:r>
    </w:p>
    <w:p w14:paraId="3752DFE2" w14:textId="77777777" w:rsidR="00266E2B" w:rsidRPr="00266E2B" w:rsidRDefault="00266E2B" w:rsidP="00266E2B">
      <w:pPr>
        <w:pStyle w:val="Main"/>
        <w:rPr>
          <w:lang w:val="ru-RU"/>
        </w:rPr>
      </w:pPr>
      <w:r w:rsidRPr="00266E2B">
        <w:rPr>
          <w:highlight w:val="yellow"/>
          <w:lang w:val="ru-RU"/>
        </w:rPr>
        <w:t>Второй: целое, начинающееся с символом 0х или 0Х интерпретируется как шестнадцатеричное число, т. е. число, записываемое по основанию 16.</w:t>
      </w:r>
      <w:r w:rsidRPr="00266E2B">
        <w:rPr>
          <w:lang w:val="ru-RU"/>
        </w:rPr>
        <w:t xml:space="preserve"> Поэтому запись 0</w:t>
      </w:r>
      <w:r w:rsidRPr="00ED6363">
        <w:t>x</w:t>
      </w:r>
      <w:r w:rsidRPr="00266E2B">
        <w:rPr>
          <w:lang w:val="ru-RU"/>
        </w:rPr>
        <w:t>20 представляет собой удвоенную первую степень числа 16, или 32.</w:t>
      </w:r>
    </w:p>
    <w:p w14:paraId="3752DFE3" w14:textId="77777777" w:rsidR="00266E2B" w:rsidRPr="00266E2B" w:rsidRDefault="00266E2B" w:rsidP="00266E2B">
      <w:pPr>
        <w:pStyle w:val="Main"/>
        <w:rPr>
          <w:lang w:val="ru-RU"/>
        </w:rPr>
      </w:pPr>
      <w:r w:rsidRPr="00266E2B">
        <w:rPr>
          <w:lang w:val="ru-RU"/>
        </w:rPr>
        <w:t>Восьмеричные и шестнадцатеричные числа чрезвычайно популярны среди программистов. Поскольку 8 и 16 являются степенями числа 2, а 10 — нет, использование этих систем счисления при работе на машине является вполне естественным. Например, число 65536, которое часто возникает при программировании на 16-Разрядных компьютерах, в шестнадцатеричной записи имеет вид 10000.</w:t>
      </w:r>
    </w:p>
    <w:p w14:paraId="3752DFE4" w14:textId="77777777" w:rsidR="00266E2B" w:rsidRPr="00266E2B" w:rsidRDefault="00266E2B" w:rsidP="00266E2B">
      <w:pPr>
        <w:pStyle w:val="Main"/>
        <w:rPr>
          <w:lang w:val="ru-RU"/>
        </w:rPr>
      </w:pPr>
    </w:p>
    <w:p w14:paraId="3752DFE5" w14:textId="77777777" w:rsidR="00266E2B" w:rsidRPr="00973D8F" w:rsidRDefault="00266E2B" w:rsidP="00266E2B">
      <w:pPr>
        <w:pStyle w:val="40"/>
        <w:spacing w:before="0" w:after="0"/>
        <w:ind w:left="992" w:firstLine="0"/>
      </w:pPr>
      <w:bookmarkStart w:id="35" w:name="_Toc303710872"/>
      <w:bookmarkStart w:id="36" w:name="_Toc515769982"/>
      <w:r w:rsidRPr="00973D8F">
        <w:t>Инициализация переменных целого типа.</w:t>
      </w:r>
      <w:bookmarkEnd w:id="35"/>
      <w:bookmarkEnd w:id="36"/>
    </w:p>
    <w:p w14:paraId="3752DFE6" w14:textId="77777777" w:rsidR="00266E2B" w:rsidRPr="00266E2B" w:rsidRDefault="00266E2B" w:rsidP="00266E2B">
      <w:pPr>
        <w:pStyle w:val="Main"/>
        <w:rPr>
          <w:lang w:val="ru-RU"/>
        </w:rPr>
      </w:pPr>
      <w:r w:rsidRPr="00266E2B">
        <w:rPr>
          <w:lang w:val="ru-RU"/>
        </w:rPr>
        <w:t>Константы часто применяются при «инициализации» переменных. Это означает присваивание переменной некоторого значения перед началом обработки. Ниже приводятся примеры использования инициализации:</w:t>
      </w:r>
    </w:p>
    <w:p w14:paraId="3752DFE7" w14:textId="77777777" w:rsidR="00266E2B" w:rsidRPr="00266E2B" w:rsidRDefault="00266E2B" w:rsidP="00266E2B">
      <w:pPr>
        <w:pStyle w:val="Main"/>
        <w:rPr>
          <w:lang w:val="ru-RU"/>
        </w:rPr>
      </w:pPr>
    </w:p>
    <w:p w14:paraId="3752DFE8" w14:textId="77777777" w:rsidR="00266E2B" w:rsidRPr="00973D8F" w:rsidRDefault="00266E2B" w:rsidP="00266E2B">
      <w:pPr>
        <w:pStyle w:val="Program"/>
        <w:ind w:left="284"/>
        <w:rPr>
          <w:lang w:val="ru-RU"/>
        </w:rPr>
      </w:pPr>
      <w:r w:rsidRPr="00973D8F">
        <w:rPr>
          <w:lang w:val="ru-RU"/>
        </w:rPr>
        <w:lastRenderedPageBreak/>
        <w:t>erns = 1024;</w:t>
      </w:r>
    </w:p>
    <w:p w14:paraId="3752DFE9" w14:textId="77777777" w:rsidR="00266E2B" w:rsidRPr="00973D8F" w:rsidRDefault="00266E2B" w:rsidP="00266E2B">
      <w:pPr>
        <w:pStyle w:val="Program"/>
        <w:ind w:left="284"/>
        <w:rPr>
          <w:lang w:val="ru-RU"/>
        </w:rPr>
      </w:pPr>
      <w:r w:rsidRPr="00973D8F">
        <w:rPr>
          <w:lang w:val="ru-RU"/>
        </w:rPr>
        <w:t>stops = -3;</w:t>
      </w:r>
    </w:p>
    <w:p w14:paraId="3752DFEA" w14:textId="77777777" w:rsidR="00266E2B" w:rsidRPr="00973D8F" w:rsidRDefault="00266E2B" w:rsidP="00266E2B">
      <w:pPr>
        <w:pStyle w:val="Program"/>
        <w:ind w:left="284"/>
        <w:rPr>
          <w:lang w:val="ru-RU"/>
        </w:rPr>
      </w:pPr>
      <w:r w:rsidRPr="00973D8F">
        <w:rPr>
          <w:lang w:val="ru-RU"/>
        </w:rPr>
        <w:t>Johns = 12345678;</w:t>
      </w:r>
    </w:p>
    <w:p w14:paraId="3752DFEB" w14:textId="77777777" w:rsidR="00266E2B" w:rsidRPr="00266E2B" w:rsidRDefault="00266E2B" w:rsidP="00266E2B">
      <w:pPr>
        <w:pStyle w:val="Main"/>
        <w:rPr>
          <w:lang w:val="ru-RU"/>
        </w:rPr>
      </w:pPr>
    </w:p>
    <w:p w14:paraId="3752DFEC" w14:textId="77777777" w:rsidR="00266E2B" w:rsidRPr="00266E2B" w:rsidRDefault="00266E2B" w:rsidP="00266E2B">
      <w:pPr>
        <w:pStyle w:val="Main"/>
        <w:rPr>
          <w:lang w:val="ru-RU"/>
        </w:rPr>
      </w:pPr>
      <w:r w:rsidRPr="00266E2B">
        <w:rPr>
          <w:lang w:val="ru-RU"/>
        </w:rPr>
        <w:t>Если захотите, вы можете инициализировать переменную в операторе описания. Например:</w:t>
      </w:r>
    </w:p>
    <w:p w14:paraId="3752DFED" w14:textId="77777777" w:rsidR="00266E2B" w:rsidRPr="00266E2B" w:rsidRDefault="00266E2B" w:rsidP="00266E2B">
      <w:pPr>
        <w:pStyle w:val="Main"/>
        <w:rPr>
          <w:lang w:val="ru-RU"/>
        </w:rPr>
      </w:pPr>
    </w:p>
    <w:p w14:paraId="3752DFEE" w14:textId="77777777" w:rsidR="00266E2B" w:rsidRPr="00973D8F" w:rsidRDefault="00266E2B" w:rsidP="00266E2B">
      <w:pPr>
        <w:pStyle w:val="Program"/>
        <w:ind w:left="284"/>
        <w:rPr>
          <w:lang w:val="ru-RU"/>
        </w:rPr>
      </w:pPr>
      <w:r w:rsidRPr="00284BF8">
        <w:rPr>
          <w:color w:val="0000FF"/>
          <w:lang w:val="ru-RU"/>
        </w:rPr>
        <w:t>int</w:t>
      </w:r>
      <w:r w:rsidRPr="00973D8F">
        <w:rPr>
          <w:lang w:val="ru-RU"/>
        </w:rPr>
        <w:t xml:space="preserve"> hogs = 23;</w:t>
      </w:r>
    </w:p>
    <w:p w14:paraId="3752DFEF" w14:textId="77777777" w:rsidR="00266E2B" w:rsidRPr="00973D8F" w:rsidRDefault="00266E2B" w:rsidP="00266E2B">
      <w:pPr>
        <w:pStyle w:val="Program"/>
        <w:ind w:left="284"/>
        <w:rPr>
          <w:lang w:val="ru-RU"/>
        </w:rPr>
      </w:pPr>
      <w:r w:rsidRPr="00284BF8">
        <w:rPr>
          <w:color w:val="0000FF"/>
          <w:lang w:val="ru-RU"/>
        </w:rPr>
        <w:t>int</w:t>
      </w:r>
      <w:r w:rsidRPr="00973D8F">
        <w:rPr>
          <w:lang w:val="ru-RU"/>
        </w:rPr>
        <w:t xml:space="preserve"> cows = 32, goats =14;</w:t>
      </w:r>
    </w:p>
    <w:p w14:paraId="3752DFF0" w14:textId="77777777" w:rsidR="00266E2B" w:rsidRPr="00973D8F" w:rsidRDefault="00266E2B" w:rsidP="00266E2B">
      <w:pPr>
        <w:pStyle w:val="Program"/>
        <w:ind w:left="284"/>
        <w:rPr>
          <w:lang w:val="ru-RU"/>
        </w:rPr>
      </w:pPr>
      <w:r w:rsidRPr="00284BF8">
        <w:rPr>
          <w:color w:val="0000FF"/>
          <w:lang w:val="ru-RU"/>
        </w:rPr>
        <w:t>short</w:t>
      </w:r>
      <w:r w:rsidRPr="00973D8F">
        <w:rPr>
          <w:lang w:val="ru-RU"/>
        </w:rPr>
        <w:t xml:space="preserve"> dogs, cats = 92;</w:t>
      </w:r>
    </w:p>
    <w:p w14:paraId="3752DFF1" w14:textId="77777777" w:rsidR="00266E2B" w:rsidRPr="00266E2B" w:rsidRDefault="00266E2B" w:rsidP="00266E2B">
      <w:pPr>
        <w:pStyle w:val="Main"/>
        <w:rPr>
          <w:lang w:val="ru-RU"/>
        </w:rPr>
      </w:pPr>
    </w:p>
    <w:p w14:paraId="3752DFF2" w14:textId="77777777" w:rsidR="00266E2B" w:rsidRPr="00266E2B" w:rsidRDefault="00266E2B" w:rsidP="00266E2B">
      <w:pPr>
        <w:pStyle w:val="Main"/>
        <w:rPr>
          <w:lang w:val="ru-RU"/>
        </w:rPr>
      </w:pPr>
      <w:r w:rsidRPr="00266E2B">
        <w:rPr>
          <w:lang w:val="ru-RU"/>
        </w:rPr>
        <w:t xml:space="preserve">Заметим, что в последней строке была инициализирована только переменная </w:t>
      </w:r>
      <w:r w:rsidRPr="00ED6363">
        <w:t>cats</w:t>
      </w:r>
      <w:r w:rsidRPr="00266E2B">
        <w:rPr>
          <w:lang w:val="ru-RU"/>
        </w:rPr>
        <w:t xml:space="preserve">. При невнимательном чтении может создаться впечатление, что переменная </w:t>
      </w:r>
      <w:r w:rsidRPr="00ED6363">
        <w:t>dogs</w:t>
      </w:r>
      <w:r w:rsidRPr="00266E2B">
        <w:rPr>
          <w:lang w:val="ru-RU"/>
        </w:rPr>
        <w:t xml:space="preserve"> тоже инициализирована значением 92, поэтому лучше избегать смешивания инициализируемых и неинициализируемых переменных в одном операторе описания.</w:t>
      </w:r>
    </w:p>
    <w:p w14:paraId="3752DFF3" w14:textId="77777777" w:rsidR="00266E2B" w:rsidRPr="00266E2B" w:rsidRDefault="00266E2B" w:rsidP="00266E2B">
      <w:pPr>
        <w:pStyle w:val="Main"/>
        <w:rPr>
          <w:lang w:val="ru-RU"/>
        </w:rPr>
      </w:pPr>
      <w:r w:rsidRPr="00266E2B">
        <w:rPr>
          <w:lang w:val="ru-RU"/>
        </w:rPr>
        <w:t xml:space="preserve">Рекомендации. Какие переменные целого типа со знаком лучше всего использовать? Одной из целей введения в язык трех классов целых чисел, имеющих различные размеры, было предоставить возможность согласования типа переменной с требованиями задачи. Например, если переменная типа </w:t>
      </w:r>
      <w:r w:rsidRPr="00ED6363">
        <w:t>int</w:t>
      </w:r>
      <w:r w:rsidRPr="00266E2B">
        <w:rPr>
          <w:lang w:val="ru-RU"/>
        </w:rPr>
        <w:t xml:space="preserve"> занимает одно слово, а переменная типа </w:t>
      </w:r>
      <w:r w:rsidRPr="00ED6363">
        <w:t>long</w:t>
      </w:r>
      <w:r w:rsidRPr="00266E2B">
        <w:rPr>
          <w:lang w:val="ru-RU"/>
        </w:rPr>
        <w:t xml:space="preserve"> — два, то тип </w:t>
      </w:r>
      <w:r w:rsidRPr="00ED6363">
        <w:t>long</w:t>
      </w:r>
      <w:r w:rsidRPr="00266E2B">
        <w:rPr>
          <w:lang w:val="ru-RU"/>
        </w:rPr>
        <w:t xml:space="preserve"> позволяет обрабатывать большие числа. Если в вашей задаче такие большие числа не используются, то незачем и вводить в программу переменную типа </w:t>
      </w:r>
      <w:r w:rsidRPr="00ED6363">
        <w:t>long</w:t>
      </w:r>
      <w:r w:rsidRPr="00266E2B">
        <w:rPr>
          <w:lang w:val="ru-RU"/>
        </w:rPr>
        <w:t xml:space="preserve">, так как, если вместо числа, занимающего одно слово памяти, используется число, занимающее два слова, работа машины замедляется. Вообще говоря, необходимость введения данных типа </w:t>
      </w:r>
      <w:r w:rsidRPr="00ED6363">
        <w:t>long</w:t>
      </w:r>
      <w:r w:rsidRPr="00266E2B">
        <w:rPr>
          <w:lang w:val="ru-RU"/>
        </w:rPr>
        <w:t xml:space="preserve"> целиком зависит от вашей вычислительной системы, поскольку под данные типа </w:t>
      </w:r>
      <w:r w:rsidRPr="00ED6363">
        <w:t>int</w:t>
      </w:r>
      <w:r w:rsidRPr="00266E2B">
        <w:rPr>
          <w:lang w:val="ru-RU"/>
        </w:rPr>
        <w:t xml:space="preserve"> на одной машине может отводиться больше памяти, чем под данные типа </w:t>
      </w:r>
      <w:r w:rsidRPr="00ED6363">
        <w:t>long</w:t>
      </w:r>
      <w:r w:rsidRPr="00266E2B">
        <w:rPr>
          <w:lang w:val="ru-RU"/>
        </w:rPr>
        <w:t xml:space="preserve"> на другой. В конце мы еще раз хотим напомнить вам, что обычно вполне достаточно использовать переменную типа </w:t>
      </w:r>
      <w:r w:rsidRPr="00ED6363">
        <w:t>int</w:t>
      </w:r>
      <w:r w:rsidRPr="00266E2B">
        <w:rPr>
          <w:lang w:val="ru-RU"/>
        </w:rPr>
        <w:t>.</w:t>
      </w:r>
    </w:p>
    <w:p w14:paraId="3752DFF4" w14:textId="77777777" w:rsidR="00266E2B" w:rsidRPr="00266E2B" w:rsidRDefault="00266E2B" w:rsidP="00266E2B">
      <w:pPr>
        <w:pStyle w:val="Main"/>
        <w:rPr>
          <w:lang w:val="ru-RU"/>
        </w:rPr>
      </w:pPr>
      <w:r w:rsidRPr="00266E2B">
        <w:rPr>
          <w:lang w:val="ru-RU"/>
        </w:rPr>
        <w:t xml:space="preserve">Переполнение, возникающее при обработке целых чисел. Что происходит, когда в процессе обработки данных появляется значение, лежащее вне того диапазона чисел, которому соответствует данный целый тип? </w:t>
      </w:r>
      <w:r w:rsidRPr="00266E2B">
        <w:rPr>
          <w:highlight w:val="yellow"/>
          <w:lang w:val="ru-RU"/>
        </w:rPr>
        <w:t>Давайте присвоим некоторой переменной целого типа наибольшее возможное значение, выполним операцию сложения и посмотрим, что произойдет</w:t>
      </w:r>
      <w:r w:rsidRPr="00266E2B">
        <w:rPr>
          <w:lang w:val="ru-RU"/>
        </w:rPr>
        <w:t>.</w:t>
      </w:r>
    </w:p>
    <w:p w14:paraId="3752DFF5" w14:textId="77777777" w:rsidR="00266E2B" w:rsidRPr="00266E2B" w:rsidRDefault="00266E2B" w:rsidP="00266E2B">
      <w:pPr>
        <w:pStyle w:val="Main"/>
        <w:rPr>
          <w:lang w:val="ru-RU"/>
        </w:rPr>
      </w:pPr>
    </w:p>
    <w:p w14:paraId="3752DFF6" w14:textId="77777777" w:rsidR="00266E2B" w:rsidRPr="00266E2B" w:rsidRDefault="00266E2B" w:rsidP="00266E2B">
      <w:pPr>
        <w:pStyle w:val="Program"/>
        <w:ind w:left="284"/>
        <w:rPr>
          <w:color w:val="008000"/>
        </w:rPr>
      </w:pPr>
      <w:r w:rsidRPr="00266E2B">
        <w:rPr>
          <w:color w:val="008000"/>
        </w:rPr>
        <w:t xml:space="preserve">/* </w:t>
      </w:r>
      <w:r w:rsidRPr="00284BF8">
        <w:rPr>
          <w:color w:val="008000"/>
          <w:lang w:val="ru-RU"/>
        </w:rPr>
        <w:t>переполнение</w:t>
      </w:r>
      <w:r w:rsidRPr="00266E2B">
        <w:rPr>
          <w:color w:val="008000"/>
        </w:rPr>
        <w:t xml:space="preserve"> */</w:t>
      </w:r>
    </w:p>
    <w:p w14:paraId="3752DFF7" w14:textId="77777777" w:rsidR="00266E2B" w:rsidRPr="00266E2B" w:rsidRDefault="00266E2B" w:rsidP="00266E2B">
      <w:pPr>
        <w:pStyle w:val="Program"/>
        <w:ind w:left="284"/>
      </w:pPr>
      <w:proofErr w:type="gramStart"/>
      <w:r w:rsidRPr="00266E2B">
        <w:t>main(</w:t>
      </w:r>
      <w:proofErr w:type="gramEnd"/>
      <w:r w:rsidRPr="00266E2B">
        <w:t>)</w:t>
      </w:r>
    </w:p>
    <w:p w14:paraId="3752DFF8" w14:textId="77777777" w:rsidR="00266E2B" w:rsidRPr="00266E2B" w:rsidRDefault="00266E2B" w:rsidP="00266E2B">
      <w:pPr>
        <w:pStyle w:val="Program"/>
        <w:ind w:left="284"/>
      </w:pPr>
      <w:r w:rsidRPr="00266E2B">
        <w:t>{</w:t>
      </w:r>
    </w:p>
    <w:p w14:paraId="3752DFF9" w14:textId="77777777" w:rsidR="00266E2B" w:rsidRPr="00266E2B" w:rsidRDefault="00266E2B" w:rsidP="00266E2B">
      <w:pPr>
        <w:pStyle w:val="Program"/>
        <w:ind w:left="567"/>
      </w:pPr>
      <w:r w:rsidRPr="00266E2B">
        <w:rPr>
          <w:color w:val="0000FF"/>
        </w:rPr>
        <w:t>int</w:t>
      </w:r>
      <w:r w:rsidRPr="00266E2B">
        <w:t xml:space="preserve"> i = 32767;</w:t>
      </w:r>
    </w:p>
    <w:p w14:paraId="3752DFFA" w14:textId="77777777" w:rsidR="00266E2B" w:rsidRPr="007722EF" w:rsidRDefault="00266E2B" w:rsidP="00266E2B">
      <w:pPr>
        <w:pStyle w:val="Program"/>
        <w:ind w:left="567"/>
      </w:pPr>
      <w:proofErr w:type="spellStart"/>
      <w:proofErr w:type="gramStart"/>
      <w:r w:rsidRPr="007722EF">
        <w:t>printf</w:t>
      </w:r>
      <w:proofErr w:type="spellEnd"/>
      <w:r w:rsidRPr="007722EF">
        <w:t>(</w:t>
      </w:r>
      <w:proofErr w:type="gramEnd"/>
      <w:r w:rsidRPr="007722EF">
        <w:t xml:space="preserve">"%d %d %d\n", </w:t>
      </w:r>
      <w:proofErr w:type="spellStart"/>
      <w:r w:rsidRPr="007722EF">
        <w:t>i</w:t>
      </w:r>
      <w:proofErr w:type="spellEnd"/>
      <w:r w:rsidRPr="007722EF">
        <w:t>, i+1, i+2);</w:t>
      </w:r>
    </w:p>
    <w:p w14:paraId="3752DFFB" w14:textId="77777777" w:rsidR="00266E2B" w:rsidRPr="00973D8F" w:rsidRDefault="00266E2B" w:rsidP="00266E2B">
      <w:pPr>
        <w:pStyle w:val="Program"/>
        <w:ind w:left="284"/>
        <w:rPr>
          <w:lang w:val="ru-RU"/>
        </w:rPr>
      </w:pPr>
      <w:r w:rsidRPr="00973D8F">
        <w:rPr>
          <w:lang w:val="ru-RU"/>
        </w:rPr>
        <w:t>}</w:t>
      </w:r>
    </w:p>
    <w:p w14:paraId="3752DFFC" w14:textId="77777777" w:rsidR="00266E2B" w:rsidRPr="00973D8F" w:rsidRDefault="00266E2B" w:rsidP="00266E2B">
      <w:pPr>
        <w:pStyle w:val="Program"/>
        <w:ind w:left="284"/>
        <w:rPr>
          <w:lang w:val="ru-RU"/>
        </w:rPr>
      </w:pPr>
    </w:p>
    <w:p w14:paraId="3752DFFD" w14:textId="77777777" w:rsidR="00266E2B" w:rsidRDefault="00266E2B" w:rsidP="00266E2B">
      <w:pPr>
        <w:pStyle w:val="Program"/>
        <w:ind w:left="284"/>
        <w:rPr>
          <w:lang w:val="ru-RU"/>
        </w:rPr>
      </w:pPr>
      <w:r w:rsidRPr="00973D8F">
        <w:rPr>
          <w:lang w:val="ru-RU"/>
        </w:rPr>
        <w:t>Ниже приведен результат работы этой программы, выполненной на нашей вычислительной системе:</w:t>
      </w:r>
    </w:p>
    <w:p w14:paraId="3752DFFE" w14:textId="77777777" w:rsidR="00266E2B" w:rsidRPr="00973D8F" w:rsidRDefault="00266E2B" w:rsidP="00266E2B">
      <w:pPr>
        <w:pStyle w:val="Program"/>
        <w:ind w:left="284"/>
        <w:rPr>
          <w:lang w:val="ru-RU"/>
        </w:rPr>
      </w:pPr>
    </w:p>
    <w:p w14:paraId="3752DFFF" w14:textId="77777777" w:rsidR="00266E2B" w:rsidRDefault="00266E2B" w:rsidP="00266E2B">
      <w:pPr>
        <w:pStyle w:val="Main"/>
        <w:rPr>
          <w:lang w:val="ru-RU"/>
        </w:rPr>
      </w:pPr>
      <w:r>
        <w:rPr>
          <w:noProof/>
          <w:lang w:eastAsia="en-US"/>
        </w:rPr>
        <w:drawing>
          <wp:inline distT="0" distB="0" distL="0" distR="0" wp14:anchorId="3752E30F" wp14:editId="3752E310">
            <wp:extent cx="2487930" cy="864870"/>
            <wp:effectExtent l="1905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487930" cy="864870"/>
                    </a:xfrm>
                    <a:prstGeom prst="rect">
                      <a:avLst/>
                    </a:prstGeom>
                    <a:noFill/>
                    <a:ln w="9525">
                      <a:noFill/>
                      <a:miter lim="800000"/>
                      <a:headEnd/>
                      <a:tailEnd/>
                    </a:ln>
                  </pic:spPr>
                </pic:pic>
              </a:graphicData>
            </a:graphic>
          </wp:inline>
        </w:drawing>
      </w:r>
    </w:p>
    <w:p w14:paraId="3752E000" w14:textId="77777777" w:rsidR="00266E2B" w:rsidRPr="00711421" w:rsidRDefault="00266E2B" w:rsidP="00266E2B">
      <w:pPr>
        <w:pStyle w:val="Main"/>
        <w:rPr>
          <w:lang w:val="ru-RU"/>
        </w:rPr>
      </w:pPr>
    </w:p>
    <w:p w14:paraId="3752E001" w14:textId="77777777" w:rsidR="00266E2B" w:rsidRPr="00266E2B" w:rsidRDefault="00266E2B" w:rsidP="00266E2B">
      <w:pPr>
        <w:pStyle w:val="Main"/>
        <w:rPr>
          <w:lang w:val="ru-RU"/>
        </w:rPr>
      </w:pPr>
      <w:r w:rsidRPr="00284BF8">
        <w:rPr>
          <w:lang w:val="ru-RU"/>
        </w:rPr>
        <w:t xml:space="preserve">Целая переменная </w:t>
      </w:r>
      <w:proofErr w:type="spellStart"/>
      <w:r w:rsidRPr="00ED6363">
        <w:t>i</w:t>
      </w:r>
      <w:proofErr w:type="spellEnd"/>
      <w:r w:rsidRPr="00284BF8">
        <w:rPr>
          <w:lang w:val="ru-RU"/>
        </w:rPr>
        <w:t xml:space="preserve"> ведет себя здесь как одометр в машине (прибор для определения пройденного расстояния). </w:t>
      </w:r>
      <w:r w:rsidRPr="00266E2B">
        <w:rPr>
          <w:lang w:val="ru-RU"/>
        </w:rPr>
        <w:t xml:space="preserve">Когда его показания достигают максимума, данная величина «сбрасывается», и все начинается сначала. Основное отличие состоит в том, что показания одометра растут, начиная с нуля, а значения нашей переменной типа </w:t>
      </w:r>
      <w:r w:rsidRPr="00ED6363">
        <w:t>int</w:t>
      </w:r>
      <w:r w:rsidRPr="00266E2B">
        <w:rPr>
          <w:lang w:val="ru-RU"/>
        </w:rPr>
        <w:t xml:space="preserve"> — с величины — 32768.</w:t>
      </w:r>
    </w:p>
    <w:p w14:paraId="3752E002" w14:textId="77777777" w:rsidR="00266E2B" w:rsidRPr="00266E2B" w:rsidRDefault="00266E2B" w:rsidP="00266E2B">
      <w:pPr>
        <w:pStyle w:val="Main"/>
        <w:rPr>
          <w:lang w:val="ru-RU"/>
        </w:rPr>
      </w:pPr>
      <w:r w:rsidRPr="00266E2B">
        <w:rPr>
          <w:highlight w:val="yellow"/>
          <w:lang w:val="ru-RU"/>
        </w:rPr>
        <w:t xml:space="preserve">Заметим, что при этом вам не сообщают, что переменная </w:t>
      </w:r>
      <w:proofErr w:type="spellStart"/>
      <w:r w:rsidRPr="00A75121">
        <w:rPr>
          <w:highlight w:val="yellow"/>
        </w:rPr>
        <w:t>i</w:t>
      </w:r>
      <w:proofErr w:type="spellEnd"/>
      <w:r w:rsidRPr="00266E2B">
        <w:rPr>
          <w:highlight w:val="yellow"/>
          <w:lang w:val="ru-RU"/>
        </w:rPr>
        <w:t xml:space="preserve"> превысила максимальное значение. Для регистрации подобных событий вы должны использовать свои программные средства.</w:t>
      </w:r>
    </w:p>
    <w:p w14:paraId="3752E003" w14:textId="77777777" w:rsidR="00266E2B" w:rsidRPr="00266E2B" w:rsidRDefault="00266E2B" w:rsidP="00266E2B">
      <w:pPr>
        <w:pStyle w:val="Main"/>
        <w:rPr>
          <w:lang w:val="ru-RU"/>
        </w:rPr>
      </w:pPr>
      <w:r w:rsidRPr="00266E2B">
        <w:rPr>
          <w:lang w:val="ru-RU"/>
        </w:rPr>
        <w:t>Описанный подход не вытекает непосредственно из правил языка Си, а является довольно распространенным способом реализации.</w:t>
      </w:r>
    </w:p>
    <w:p w14:paraId="3752E004" w14:textId="77777777" w:rsidR="00266E2B" w:rsidRPr="00266E2B" w:rsidRDefault="00266E2B" w:rsidP="00266E2B">
      <w:pPr>
        <w:pStyle w:val="Main"/>
        <w:rPr>
          <w:lang w:val="ru-RU"/>
        </w:rPr>
      </w:pPr>
    </w:p>
    <w:p w14:paraId="3752E005" w14:textId="77777777" w:rsidR="00266E2B" w:rsidRPr="00973D8F" w:rsidRDefault="00266E2B" w:rsidP="00266E2B">
      <w:pPr>
        <w:pStyle w:val="40"/>
        <w:spacing w:before="0" w:after="0"/>
        <w:ind w:left="992" w:firstLine="0"/>
      </w:pPr>
      <w:bookmarkStart w:id="37" w:name="_Toc303710873"/>
      <w:bookmarkStart w:id="38" w:name="_Toc515769983"/>
      <w:r w:rsidRPr="00973D8F">
        <w:t>Модификатор unsigned.</w:t>
      </w:r>
      <w:bookmarkEnd w:id="37"/>
      <w:bookmarkEnd w:id="38"/>
    </w:p>
    <w:p w14:paraId="3752E006" w14:textId="77777777" w:rsidR="00266E2B" w:rsidRPr="00266E2B" w:rsidRDefault="00266E2B" w:rsidP="00266E2B">
      <w:pPr>
        <w:pStyle w:val="Main"/>
        <w:rPr>
          <w:lang w:val="ru-RU"/>
        </w:rPr>
      </w:pPr>
      <w:bookmarkStart w:id="39" w:name="AP00613"/>
      <w:r w:rsidRPr="00266E2B">
        <w:rPr>
          <w:lang w:val="ru-RU"/>
        </w:rPr>
        <w:t xml:space="preserve">Все компиляторы </w:t>
      </w:r>
      <w:bookmarkEnd w:id="39"/>
      <w:r w:rsidRPr="00266E2B">
        <w:rPr>
          <w:lang w:val="ru-RU"/>
        </w:rPr>
        <w:t xml:space="preserve">С и </w:t>
      </w:r>
      <w:r w:rsidRPr="00ED6363">
        <w:t>C</w:t>
      </w:r>
      <w:r w:rsidRPr="00266E2B">
        <w:rPr>
          <w:lang w:val="ru-RU"/>
        </w:rPr>
        <w:t xml:space="preserve">++ позволяют объявлять некоторые типы как беззнаковые. В настоящее время модификатор </w:t>
      </w:r>
      <w:r w:rsidRPr="00ED6363">
        <w:t>unsigned</w:t>
      </w:r>
      <w:r w:rsidRPr="00266E2B">
        <w:rPr>
          <w:lang w:val="ru-RU"/>
        </w:rPr>
        <w:t xml:space="preserve"> (без знака) можно использовать с четырьмя типами данных: </w:t>
      </w:r>
      <w:r w:rsidRPr="00ED6363">
        <w:t>char</w:t>
      </w:r>
      <w:r w:rsidRPr="00266E2B">
        <w:rPr>
          <w:lang w:val="ru-RU"/>
        </w:rPr>
        <w:t xml:space="preserve">, </w:t>
      </w:r>
      <w:r w:rsidRPr="00ED6363">
        <w:t>short</w:t>
      </w:r>
      <w:r w:rsidRPr="00266E2B">
        <w:rPr>
          <w:lang w:val="ru-RU"/>
        </w:rPr>
        <w:t xml:space="preserve"> </w:t>
      </w:r>
      <w:r w:rsidRPr="00ED6363">
        <w:t>int</w:t>
      </w:r>
      <w:r w:rsidRPr="00266E2B">
        <w:rPr>
          <w:lang w:val="ru-RU"/>
        </w:rPr>
        <w:t xml:space="preserve"> и </w:t>
      </w:r>
      <w:r w:rsidRPr="00ED6363">
        <w:t>long</w:t>
      </w:r>
      <w:r w:rsidRPr="00266E2B">
        <w:rPr>
          <w:lang w:val="ru-RU"/>
        </w:rPr>
        <w:t xml:space="preserve"> </w:t>
      </w:r>
      <w:r w:rsidRPr="00ED6363">
        <w:t>int</w:t>
      </w:r>
      <w:r w:rsidRPr="00266E2B">
        <w:rPr>
          <w:lang w:val="ru-RU"/>
        </w:rPr>
        <w:t>. Когда один из этих типов объявляется беззнаковым, диапазон представляемых им значений можно рассматривать как цифры на счетчике пройденного пути в автомобиле. Отсчет начинается со значения 000..., достигает максимума 999..., а затем сбрасывается в 000.... Отображаются только положительные целые числа. Подобным образом, данные беззнакового типа могут иметь только положительные значения в диапазоне от 0 до максимального для данной длины слова числа.</w:t>
      </w:r>
    </w:p>
    <w:p w14:paraId="3752E007" w14:textId="77777777" w:rsidR="00266E2B" w:rsidRPr="00266E2B" w:rsidRDefault="00266E2B" w:rsidP="00266E2B">
      <w:pPr>
        <w:pStyle w:val="Main"/>
        <w:rPr>
          <w:lang w:val="ru-RU"/>
        </w:rPr>
      </w:pPr>
      <w:r w:rsidRPr="00266E2B">
        <w:rPr>
          <w:lang w:val="ru-RU"/>
        </w:rPr>
        <w:t xml:space="preserve">Предположим, к примеру, что разрабатывается новый тип данных </w:t>
      </w:r>
      <w:r w:rsidRPr="00ED6363">
        <w:t>my</w:t>
      </w:r>
      <w:r w:rsidRPr="00266E2B">
        <w:rPr>
          <w:lang w:val="ru-RU"/>
        </w:rPr>
        <w:t>_</w:t>
      </w:r>
      <w:r w:rsidRPr="00ED6363">
        <w:t>octal</w:t>
      </w:r>
      <w:r w:rsidRPr="00266E2B">
        <w:rPr>
          <w:lang w:val="ru-RU"/>
        </w:rPr>
        <w:t xml:space="preserve">, и переменные типа </w:t>
      </w:r>
      <w:r w:rsidRPr="00ED6363">
        <w:t>my</w:t>
      </w:r>
      <w:r w:rsidRPr="00266E2B">
        <w:rPr>
          <w:lang w:val="ru-RU"/>
        </w:rPr>
        <w:t>_</w:t>
      </w:r>
      <w:r w:rsidRPr="00ED6363">
        <w:t>octal</w:t>
      </w:r>
      <w:r w:rsidRPr="00266E2B">
        <w:rPr>
          <w:lang w:val="ru-RU"/>
        </w:rPr>
        <w:t xml:space="preserve"> могут быть только 3-разрядными. Кроме этого, пусть числа типа </w:t>
      </w:r>
      <w:r w:rsidRPr="00ED6363">
        <w:t>my</w:t>
      </w:r>
      <w:r w:rsidRPr="00266E2B">
        <w:rPr>
          <w:lang w:val="ru-RU"/>
        </w:rPr>
        <w:t>_</w:t>
      </w:r>
      <w:r w:rsidRPr="00ED6363">
        <w:t>octal</w:t>
      </w:r>
      <w:r w:rsidRPr="00266E2B">
        <w:rPr>
          <w:lang w:val="ru-RU"/>
        </w:rPr>
        <w:t xml:space="preserve"> по умолчанию имеют знак. Поскольку переменная этого типа может иметь значения разрядов от 000 до 111 (или от 0 до 7 в десятичной системе), вы можете столкнуться с проблемой, если захотите представлять и положительные, и </w:t>
      </w:r>
      <w:r w:rsidRPr="00266E2B">
        <w:rPr>
          <w:lang w:val="ru-RU"/>
        </w:rPr>
        <w:lastRenderedPageBreak/>
        <w:t xml:space="preserve">отрицательные значения. Положительные и отрицательные числа в диапазоне от 0 до 7 получить нельзя, так как один из трех разрядов необходим для представления знака числа. Поэтому диапазон типа </w:t>
      </w:r>
      <w:r w:rsidRPr="00ED6363">
        <w:t>my</w:t>
      </w:r>
      <w:r w:rsidRPr="00266E2B">
        <w:rPr>
          <w:lang w:val="ru-RU"/>
        </w:rPr>
        <w:t>_</w:t>
      </w:r>
      <w:r w:rsidRPr="00ED6363">
        <w:t>octal</w:t>
      </w:r>
      <w:r w:rsidRPr="00266E2B">
        <w:rPr>
          <w:lang w:val="ru-RU"/>
        </w:rPr>
        <w:t xml:space="preserve"> является подмножеством. Когда старший значащий разряд равен 0, число — положительное, когда 1 — отрицательное. Таким образом, диапазон переменных типа </w:t>
      </w:r>
      <w:r w:rsidRPr="00ED6363">
        <w:t>my</w:t>
      </w:r>
      <w:r w:rsidRPr="00266E2B">
        <w:rPr>
          <w:lang w:val="ru-RU"/>
        </w:rPr>
        <w:t>_</w:t>
      </w:r>
      <w:r w:rsidRPr="00ED6363">
        <w:t>octal</w:t>
      </w:r>
      <w:r w:rsidRPr="00266E2B">
        <w:rPr>
          <w:lang w:val="ru-RU"/>
        </w:rPr>
        <w:t xml:space="preserve"> от —4 до +3, что показано в таблице.</w:t>
      </w:r>
    </w:p>
    <w:p w14:paraId="3752E008" w14:textId="77777777" w:rsidR="00266E2B" w:rsidRPr="00ED6363" w:rsidRDefault="00266E2B" w:rsidP="00266E2B">
      <w:pPr>
        <w:pStyle w:val="Center"/>
      </w:pPr>
    </w:p>
    <w:tbl>
      <w:tblPr>
        <w:tblW w:w="0" w:type="auto"/>
        <w:tblInd w:w="1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0"/>
      </w:tblGrid>
      <w:tr w:rsidR="00266E2B" w:rsidRPr="003824DF" w14:paraId="3752E00D" w14:textId="77777777" w:rsidTr="00A314EC">
        <w:tc>
          <w:tcPr>
            <w:tcW w:w="2880" w:type="dxa"/>
          </w:tcPr>
          <w:p w14:paraId="3752E009" w14:textId="77777777" w:rsidR="00266E2B" w:rsidRPr="003824DF" w:rsidRDefault="00266E2B" w:rsidP="00A314EC">
            <w:pPr>
              <w:pStyle w:val="Center"/>
              <w:rPr>
                <w:b/>
              </w:rPr>
            </w:pPr>
            <w:r w:rsidRPr="003824DF">
              <w:rPr>
                <w:b/>
              </w:rPr>
              <w:t>Уникальные комбинации</w:t>
            </w:r>
          </w:p>
          <w:p w14:paraId="3752E00A" w14:textId="77777777" w:rsidR="00266E2B" w:rsidRPr="003824DF" w:rsidRDefault="00266E2B" w:rsidP="00A314EC">
            <w:pPr>
              <w:pStyle w:val="Center"/>
            </w:pPr>
            <w:r w:rsidRPr="003824DF">
              <w:rPr>
                <w:b/>
              </w:rPr>
              <w:t>нулей и единиц</w:t>
            </w:r>
          </w:p>
        </w:tc>
        <w:tc>
          <w:tcPr>
            <w:tcW w:w="2880" w:type="dxa"/>
          </w:tcPr>
          <w:p w14:paraId="3752E00B" w14:textId="77777777" w:rsidR="00266E2B" w:rsidRPr="003824DF" w:rsidRDefault="00266E2B" w:rsidP="00A314EC">
            <w:pPr>
              <w:pStyle w:val="Center"/>
              <w:rPr>
                <w:b/>
              </w:rPr>
            </w:pPr>
            <w:r w:rsidRPr="003824DF">
              <w:rPr>
                <w:b/>
              </w:rPr>
              <w:t>Десятичный</w:t>
            </w:r>
          </w:p>
          <w:p w14:paraId="3752E00C" w14:textId="77777777" w:rsidR="00266E2B" w:rsidRPr="003824DF" w:rsidRDefault="00266E2B" w:rsidP="00A314EC">
            <w:pPr>
              <w:pStyle w:val="Center"/>
            </w:pPr>
            <w:r w:rsidRPr="003824DF">
              <w:rPr>
                <w:b/>
              </w:rPr>
              <w:t>эквивалент</w:t>
            </w:r>
          </w:p>
        </w:tc>
      </w:tr>
      <w:tr w:rsidR="00266E2B" w:rsidRPr="003824DF" w14:paraId="3752E010" w14:textId="77777777" w:rsidTr="00A314EC">
        <w:tc>
          <w:tcPr>
            <w:tcW w:w="2880" w:type="dxa"/>
          </w:tcPr>
          <w:p w14:paraId="3752E00E" w14:textId="77777777" w:rsidR="00266E2B" w:rsidRPr="003824DF" w:rsidRDefault="00266E2B" w:rsidP="00A314EC">
            <w:pPr>
              <w:pStyle w:val="Center"/>
              <w:rPr>
                <w:spacing w:val="3"/>
              </w:rPr>
            </w:pPr>
            <w:r w:rsidRPr="003824DF">
              <w:rPr>
                <w:spacing w:val="3"/>
              </w:rPr>
              <w:t>000</w:t>
            </w:r>
          </w:p>
        </w:tc>
        <w:tc>
          <w:tcPr>
            <w:tcW w:w="2880" w:type="dxa"/>
          </w:tcPr>
          <w:p w14:paraId="3752E00F" w14:textId="77777777" w:rsidR="00266E2B" w:rsidRPr="003824DF" w:rsidRDefault="00266E2B" w:rsidP="00A314EC">
            <w:pPr>
              <w:pStyle w:val="Center"/>
              <w:rPr>
                <w:spacing w:val="3"/>
              </w:rPr>
            </w:pPr>
            <w:r w:rsidRPr="003824DF">
              <w:rPr>
                <w:spacing w:val="3"/>
              </w:rPr>
              <w:t>+0</w:t>
            </w:r>
          </w:p>
        </w:tc>
      </w:tr>
      <w:tr w:rsidR="00266E2B" w:rsidRPr="003824DF" w14:paraId="3752E013" w14:textId="77777777" w:rsidTr="00A314EC">
        <w:tc>
          <w:tcPr>
            <w:tcW w:w="2880" w:type="dxa"/>
          </w:tcPr>
          <w:p w14:paraId="3752E011" w14:textId="77777777" w:rsidR="00266E2B" w:rsidRPr="003824DF" w:rsidRDefault="00266E2B" w:rsidP="00A314EC">
            <w:pPr>
              <w:pStyle w:val="Center"/>
              <w:rPr>
                <w:spacing w:val="3"/>
              </w:rPr>
            </w:pPr>
            <w:r w:rsidRPr="003824DF">
              <w:rPr>
                <w:spacing w:val="3"/>
              </w:rPr>
              <w:t>001</w:t>
            </w:r>
          </w:p>
        </w:tc>
        <w:tc>
          <w:tcPr>
            <w:tcW w:w="2880" w:type="dxa"/>
          </w:tcPr>
          <w:p w14:paraId="3752E012" w14:textId="77777777" w:rsidR="00266E2B" w:rsidRPr="003824DF" w:rsidRDefault="00266E2B" w:rsidP="00A314EC">
            <w:pPr>
              <w:pStyle w:val="Center"/>
              <w:rPr>
                <w:spacing w:val="3"/>
              </w:rPr>
            </w:pPr>
            <w:r w:rsidRPr="003824DF">
              <w:rPr>
                <w:spacing w:val="3"/>
              </w:rPr>
              <w:t>+1</w:t>
            </w:r>
          </w:p>
        </w:tc>
      </w:tr>
      <w:tr w:rsidR="00266E2B" w:rsidRPr="003824DF" w14:paraId="3752E016" w14:textId="77777777" w:rsidTr="00A314EC">
        <w:tc>
          <w:tcPr>
            <w:tcW w:w="2880" w:type="dxa"/>
          </w:tcPr>
          <w:p w14:paraId="3752E014" w14:textId="77777777" w:rsidR="00266E2B" w:rsidRPr="003824DF" w:rsidRDefault="00266E2B" w:rsidP="00A314EC">
            <w:pPr>
              <w:pStyle w:val="Center"/>
              <w:rPr>
                <w:spacing w:val="3"/>
              </w:rPr>
            </w:pPr>
            <w:r w:rsidRPr="003824DF">
              <w:rPr>
                <w:spacing w:val="3"/>
              </w:rPr>
              <w:t>010</w:t>
            </w:r>
          </w:p>
        </w:tc>
        <w:tc>
          <w:tcPr>
            <w:tcW w:w="2880" w:type="dxa"/>
          </w:tcPr>
          <w:p w14:paraId="3752E015" w14:textId="77777777" w:rsidR="00266E2B" w:rsidRPr="003824DF" w:rsidRDefault="00266E2B" w:rsidP="00A314EC">
            <w:pPr>
              <w:pStyle w:val="Center"/>
              <w:rPr>
                <w:spacing w:val="3"/>
              </w:rPr>
            </w:pPr>
            <w:r w:rsidRPr="003824DF">
              <w:rPr>
                <w:spacing w:val="3"/>
              </w:rPr>
              <w:t>+2</w:t>
            </w:r>
          </w:p>
        </w:tc>
      </w:tr>
      <w:tr w:rsidR="00266E2B" w:rsidRPr="003824DF" w14:paraId="3752E019" w14:textId="77777777" w:rsidTr="00A314EC">
        <w:tc>
          <w:tcPr>
            <w:tcW w:w="2880" w:type="dxa"/>
          </w:tcPr>
          <w:p w14:paraId="3752E017" w14:textId="77777777" w:rsidR="00266E2B" w:rsidRPr="003824DF" w:rsidRDefault="00266E2B" w:rsidP="00A314EC">
            <w:pPr>
              <w:pStyle w:val="Center"/>
              <w:rPr>
                <w:spacing w:val="3"/>
              </w:rPr>
            </w:pPr>
            <w:r w:rsidRPr="003824DF">
              <w:rPr>
                <w:spacing w:val="3"/>
              </w:rPr>
              <w:t>011</w:t>
            </w:r>
          </w:p>
        </w:tc>
        <w:tc>
          <w:tcPr>
            <w:tcW w:w="2880" w:type="dxa"/>
          </w:tcPr>
          <w:p w14:paraId="3752E018" w14:textId="77777777" w:rsidR="00266E2B" w:rsidRPr="003824DF" w:rsidRDefault="00266E2B" w:rsidP="00A314EC">
            <w:pPr>
              <w:pStyle w:val="Center"/>
              <w:rPr>
                <w:spacing w:val="3"/>
              </w:rPr>
            </w:pPr>
            <w:r w:rsidRPr="003824DF">
              <w:rPr>
                <w:spacing w:val="3"/>
              </w:rPr>
              <w:t>+3</w:t>
            </w:r>
          </w:p>
        </w:tc>
      </w:tr>
      <w:tr w:rsidR="00266E2B" w:rsidRPr="003824DF" w14:paraId="3752E01C" w14:textId="77777777" w:rsidTr="00A314EC">
        <w:tc>
          <w:tcPr>
            <w:tcW w:w="2880" w:type="dxa"/>
          </w:tcPr>
          <w:p w14:paraId="3752E01A" w14:textId="77777777" w:rsidR="00266E2B" w:rsidRPr="003824DF" w:rsidRDefault="00266E2B" w:rsidP="00A314EC">
            <w:pPr>
              <w:pStyle w:val="Center"/>
              <w:rPr>
                <w:spacing w:val="3"/>
              </w:rPr>
            </w:pPr>
            <w:r w:rsidRPr="003824DF">
              <w:rPr>
                <w:spacing w:val="3"/>
              </w:rPr>
              <w:t>100</w:t>
            </w:r>
          </w:p>
        </w:tc>
        <w:tc>
          <w:tcPr>
            <w:tcW w:w="2880" w:type="dxa"/>
          </w:tcPr>
          <w:p w14:paraId="3752E01B" w14:textId="77777777" w:rsidR="00266E2B" w:rsidRPr="003824DF" w:rsidRDefault="00266E2B" w:rsidP="00A314EC">
            <w:pPr>
              <w:pStyle w:val="Center"/>
              <w:rPr>
                <w:spacing w:val="3"/>
              </w:rPr>
            </w:pPr>
            <w:r w:rsidRPr="003824DF">
              <w:rPr>
                <w:spacing w:val="3"/>
              </w:rPr>
              <w:t>-4</w:t>
            </w:r>
          </w:p>
        </w:tc>
      </w:tr>
      <w:tr w:rsidR="00266E2B" w:rsidRPr="003824DF" w14:paraId="3752E01F" w14:textId="77777777" w:rsidTr="00A314EC">
        <w:tc>
          <w:tcPr>
            <w:tcW w:w="2880" w:type="dxa"/>
          </w:tcPr>
          <w:p w14:paraId="3752E01D" w14:textId="77777777" w:rsidR="00266E2B" w:rsidRPr="003824DF" w:rsidRDefault="00266E2B" w:rsidP="00A314EC">
            <w:pPr>
              <w:pStyle w:val="Center"/>
              <w:rPr>
                <w:spacing w:val="3"/>
              </w:rPr>
            </w:pPr>
            <w:r w:rsidRPr="003824DF">
              <w:rPr>
                <w:spacing w:val="3"/>
              </w:rPr>
              <w:t>101</w:t>
            </w:r>
          </w:p>
        </w:tc>
        <w:tc>
          <w:tcPr>
            <w:tcW w:w="2880" w:type="dxa"/>
          </w:tcPr>
          <w:p w14:paraId="3752E01E" w14:textId="77777777" w:rsidR="00266E2B" w:rsidRPr="003824DF" w:rsidRDefault="00266E2B" w:rsidP="00A314EC">
            <w:pPr>
              <w:pStyle w:val="Center"/>
              <w:rPr>
                <w:spacing w:val="3"/>
              </w:rPr>
            </w:pPr>
            <w:r w:rsidRPr="003824DF">
              <w:rPr>
                <w:spacing w:val="3"/>
              </w:rPr>
              <w:t>-3</w:t>
            </w:r>
          </w:p>
        </w:tc>
      </w:tr>
      <w:tr w:rsidR="00266E2B" w:rsidRPr="003824DF" w14:paraId="3752E022" w14:textId="77777777" w:rsidTr="00A314EC">
        <w:tc>
          <w:tcPr>
            <w:tcW w:w="2880" w:type="dxa"/>
          </w:tcPr>
          <w:p w14:paraId="3752E020" w14:textId="77777777" w:rsidR="00266E2B" w:rsidRPr="003824DF" w:rsidRDefault="00266E2B" w:rsidP="00A314EC">
            <w:pPr>
              <w:pStyle w:val="Center"/>
              <w:rPr>
                <w:spacing w:val="3"/>
              </w:rPr>
            </w:pPr>
            <w:r w:rsidRPr="003824DF">
              <w:rPr>
                <w:spacing w:val="3"/>
              </w:rPr>
              <w:t>110</w:t>
            </w:r>
          </w:p>
        </w:tc>
        <w:tc>
          <w:tcPr>
            <w:tcW w:w="2880" w:type="dxa"/>
          </w:tcPr>
          <w:p w14:paraId="3752E021" w14:textId="77777777" w:rsidR="00266E2B" w:rsidRPr="003824DF" w:rsidRDefault="00266E2B" w:rsidP="00A314EC">
            <w:pPr>
              <w:pStyle w:val="Center"/>
              <w:rPr>
                <w:spacing w:val="3"/>
              </w:rPr>
            </w:pPr>
            <w:r w:rsidRPr="003824DF">
              <w:rPr>
                <w:spacing w:val="3"/>
              </w:rPr>
              <w:t>-2</w:t>
            </w:r>
          </w:p>
        </w:tc>
      </w:tr>
      <w:tr w:rsidR="00266E2B" w:rsidRPr="003824DF" w14:paraId="3752E025" w14:textId="77777777" w:rsidTr="00A314EC">
        <w:tc>
          <w:tcPr>
            <w:tcW w:w="2880" w:type="dxa"/>
          </w:tcPr>
          <w:p w14:paraId="3752E023" w14:textId="77777777" w:rsidR="00266E2B" w:rsidRPr="003824DF" w:rsidRDefault="00266E2B" w:rsidP="00A314EC">
            <w:pPr>
              <w:pStyle w:val="Center"/>
              <w:rPr>
                <w:spacing w:val="3"/>
              </w:rPr>
            </w:pPr>
            <w:r w:rsidRPr="003824DF">
              <w:rPr>
                <w:spacing w:val="3"/>
              </w:rPr>
              <w:t>111</w:t>
            </w:r>
          </w:p>
        </w:tc>
        <w:tc>
          <w:tcPr>
            <w:tcW w:w="2880" w:type="dxa"/>
          </w:tcPr>
          <w:p w14:paraId="3752E024" w14:textId="77777777" w:rsidR="00266E2B" w:rsidRPr="003824DF" w:rsidRDefault="00266E2B" w:rsidP="00A314EC">
            <w:pPr>
              <w:pStyle w:val="Center"/>
              <w:rPr>
                <w:spacing w:val="3"/>
              </w:rPr>
            </w:pPr>
            <w:r w:rsidRPr="003824DF">
              <w:rPr>
                <w:spacing w:val="3"/>
              </w:rPr>
              <w:t>-1</w:t>
            </w:r>
          </w:p>
        </w:tc>
      </w:tr>
    </w:tbl>
    <w:p w14:paraId="3752E026" w14:textId="77777777" w:rsidR="00266E2B" w:rsidRPr="00ED6363" w:rsidRDefault="00266E2B" w:rsidP="00266E2B">
      <w:pPr>
        <w:pStyle w:val="Center"/>
        <w:rPr>
          <w:rFonts w:ascii="Times New Roman" w:hAnsi="Times New Roman"/>
        </w:rPr>
      </w:pPr>
    </w:p>
    <w:p w14:paraId="3752E027" w14:textId="77777777" w:rsidR="00266E2B" w:rsidRPr="00266E2B" w:rsidRDefault="00266E2B" w:rsidP="00266E2B">
      <w:pPr>
        <w:pStyle w:val="Main"/>
        <w:rPr>
          <w:lang w:val="ru-RU"/>
        </w:rPr>
      </w:pPr>
      <w:r w:rsidRPr="00266E2B">
        <w:rPr>
          <w:lang w:val="ru-RU"/>
        </w:rPr>
        <w:t xml:space="preserve">Если же, однако, для переменной типа </w:t>
      </w:r>
      <w:r w:rsidRPr="00ED6363">
        <w:t>my</w:t>
      </w:r>
      <w:r w:rsidRPr="00266E2B">
        <w:rPr>
          <w:lang w:val="ru-RU"/>
        </w:rPr>
        <w:t>_</w:t>
      </w:r>
      <w:r w:rsidRPr="00ED6363">
        <w:t>octal</w:t>
      </w:r>
      <w:r w:rsidRPr="00266E2B">
        <w:rPr>
          <w:lang w:val="ru-RU"/>
        </w:rPr>
        <w:t xml:space="preserve"> использовать модификатор </w:t>
      </w:r>
      <w:r w:rsidRPr="00ED6363">
        <w:t>unsigned</w:t>
      </w:r>
      <w:r w:rsidRPr="00266E2B">
        <w:rPr>
          <w:lang w:val="ru-RU"/>
        </w:rPr>
        <w:t>, можно обеспечить диапазон от 0 до 7, поскольку для получения большего диапазона положительных чисел можно объединить старший разряд с двумя младшими, а не использовать его для указания знака числа (см. таблицу).</w:t>
      </w:r>
    </w:p>
    <w:p w14:paraId="3752E028" w14:textId="77777777" w:rsidR="00266E2B" w:rsidRPr="00266E2B" w:rsidRDefault="00266E2B" w:rsidP="00266E2B">
      <w:pPr>
        <w:pStyle w:val="Main"/>
        <w:rPr>
          <w:lang w:val="ru-RU"/>
        </w:rPr>
      </w:pPr>
    </w:p>
    <w:tbl>
      <w:tblPr>
        <w:tblW w:w="0" w:type="auto"/>
        <w:tblInd w:w="1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0"/>
      </w:tblGrid>
      <w:tr w:rsidR="00266E2B" w:rsidRPr="00ED6363" w14:paraId="3752E02D" w14:textId="77777777" w:rsidTr="00A314EC">
        <w:tc>
          <w:tcPr>
            <w:tcW w:w="2880" w:type="dxa"/>
          </w:tcPr>
          <w:p w14:paraId="3752E029" w14:textId="77777777" w:rsidR="00266E2B" w:rsidRPr="00ED6363" w:rsidRDefault="00266E2B" w:rsidP="00A314EC">
            <w:pPr>
              <w:pStyle w:val="Main"/>
              <w:rPr>
                <w:b/>
                <w:lang w:val="ru-RU"/>
              </w:rPr>
            </w:pPr>
            <w:r w:rsidRPr="00ED6363">
              <w:rPr>
                <w:b/>
                <w:lang w:val="ru-RU"/>
              </w:rPr>
              <w:t>Уникальные комбинации</w:t>
            </w:r>
          </w:p>
          <w:p w14:paraId="3752E02A" w14:textId="77777777" w:rsidR="00266E2B" w:rsidRPr="00ED6363" w:rsidRDefault="00266E2B" w:rsidP="00A314EC">
            <w:pPr>
              <w:pStyle w:val="Main"/>
              <w:rPr>
                <w:b/>
                <w:lang w:val="ru-RU"/>
              </w:rPr>
            </w:pPr>
            <w:r w:rsidRPr="00ED6363">
              <w:rPr>
                <w:b/>
                <w:lang w:val="ru-RU"/>
              </w:rPr>
              <w:t>нулей и единиц</w:t>
            </w:r>
          </w:p>
        </w:tc>
        <w:tc>
          <w:tcPr>
            <w:tcW w:w="2880" w:type="dxa"/>
          </w:tcPr>
          <w:p w14:paraId="3752E02B" w14:textId="77777777" w:rsidR="00266E2B" w:rsidRPr="00ED6363" w:rsidRDefault="00266E2B" w:rsidP="00A314EC">
            <w:pPr>
              <w:pStyle w:val="Main"/>
              <w:rPr>
                <w:b/>
                <w:lang w:val="ru-RU"/>
              </w:rPr>
            </w:pPr>
            <w:r w:rsidRPr="00ED6363">
              <w:rPr>
                <w:b/>
                <w:lang w:val="ru-RU"/>
              </w:rPr>
              <w:t>Десятичный</w:t>
            </w:r>
          </w:p>
          <w:p w14:paraId="3752E02C" w14:textId="77777777" w:rsidR="00266E2B" w:rsidRPr="00ED6363" w:rsidRDefault="00266E2B" w:rsidP="00A314EC">
            <w:pPr>
              <w:pStyle w:val="Main"/>
              <w:rPr>
                <w:b/>
                <w:lang w:val="ru-RU"/>
              </w:rPr>
            </w:pPr>
            <w:r w:rsidRPr="00ED6363">
              <w:rPr>
                <w:b/>
                <w:lang w:val="ru-RU"/>
              </w:rPr>
              <w:t>эквивалент</w:t>
            </w:r>
          </w:p>
        </w:tc>
      </w:tr>
      <w:tr w:rsidR="00266E2B" w:rsidRPr="00ED6363" w14:paraId="3752E030" w14:textId="77777777" w:rsidTr="00A314EC">
        <w:tc>
          <w:tcPr>
            <w:tcW w:w="2880" w:type="dxa"/>
          </w:tcPr>
          <w:p w14:paraId="3752E02E" w14:textId="77777777" w:rsidR="00266E2B" w:rsidRPr="00ED6363" w:rsidRDefault="00266E2B" w:rsidP="00A314EC">
            <w:pPr>
              <w:pStyle w:val="Main"/>
              <w:rPr>
                <w:spacing w:val="3"/>
                <w:lang w:val="ru-RU"/>
              </w:rPr>
            </w:pPr>
            <w:r w:rsidRPr="00ED6363">
              <w:rPr>
                <w:spacing w:val="3"/>
                <w:lang w:val="ru-RU"/>
              </w:rPr>
              <w:t>000</w:t>
            </w:r>
          </w:p>
        </w:tc>
        <w:tc>
          <w:tcPr>
            <w:tcW w:w="2880" w:type="dxa"/>
          </w:tcPr>
          <w:p w14:paraId="3752E02F" w14:textId="77777777" w:rsidR="00266E2B" w:rsidRPr="00ED6363" w:rsidRDefault="00266E2B" w:rsidP="00A314EC">
            <w:pPr>
              <w:pStyle w:val="Main"/>
              <w:rPr>
                <w:spacing w:val="3"/>
                <w:lang w:val="ru-RU"/>
              </w:rPr>
            </w:pPr>
            <w:r w:rsidRPr="00ED6363">
              <w:rPr>
                <w:spacing w:val="3"/>
                <w:lang w:val="ru-RU"/>
              </w:rPr>
              <w:t>+0</w:t>
            </w:r>
          </w:p>
        </w:tc>
      </w:tr>
      <w:tr w:rsidR="00266E2B" w:rsidRPr="00ED6363" w14:paraId="3752E033" w14:textId="77777777" w:rsidTr="00A314EC">
        <w:tc>
          <w:tcPr>
            <w:tcW w:w="2880" w:type="dxa"/>
          </w:tcPr>
          <w:p w14:paraId="3752E031" w14:textId="77777777" w:rsidR="00266E2B" w:rsidRPr="00ED6363" w:rsidRDefault="00266E2B" w:rsidP="00A314EC">
            <w:pPr>
              <w:pStyle w:val="Main"/>
              <w:rPr>
                <w:spacing w:val="3"/>
                <w:lang w:val="ru-RU"/>
              </w:rPr>
            </w:pPr>
            <w:r w:rsidRPr="00ED6363">
              <w:rPr>
                <w:spacing w:val="3"/>
                <w:lang w:val="ru-RU"/>
              </w:rPr>
              <w:t>001</w:t>
            </w:r>
          </w:p>
        </w:tc>
        <w:tc>
          <w:tcPr>
            <w:tcW w:w="2880" w:type="dxa"/>
          </w:tcPr>
          <w:p w14:paraId="3752E032" w14:textId="77777777" w:rsidR="00266E2B" w:rsidRPr="00ED6363" w:rsidRDefault="00266E2B" w:rsidP="00A314EC">
            <w:pPr>
              <w:pStyle w:val="Main"/>
              <w:rPr>
                <w:spacing w:val="3"/>
                <w:lang w:val="ru-RU"/>
              </w:rPr>
            </w:pPr>
            <w:r w:rsidRPr="00ED6363">
              <w:rPr>
                <w:spacing w:val="3"/>
                <w:lang w:val="ru-RU"/>
              </w:rPr>
              <w:t>+1</w:t>
            </w:r>
          </w:p>
        </w:tc>
      </w:tr>
      <w:tr w:rsidR="00266E2B" w:rsidRPr="00ED6363" w14:paraId="3752E036" w14:textId="77777777" w:rsidTr="00A314EC">
        <w:tc>
          <w:tcPr>
            <w:tcW w:w="2880" w:type="dxa"/>
          </w:tcPr>
          <w:p w14:paraId="3752E034" w14:textId="77777777" w:rsidR="00266E2B" w:rsidRPr="00ED6363" w:rsidRDefault="00266E2B" w:rsidP="00A314EC">
            <w:pPr>
              <w:pStyle w:val="Main"/>
              <w:rPr>
                <w:spacing w:val="3"/>
                <w:lang w:val="ru-RU"/>
              </w:rPr>
            </w:pPr>
            <w:r w:rsidRPr="00ED6363">
              <w:rPr>
                <w:spacing w:val="3"/>
                <w:lang w:val="ru-RU"/>
              </w:rPr>
              <w:t>010</w:t>
            </w:r>
          </w:p>
        </w:tc>
        <w:tc>
          <w:tcPr>
            <w:tcW w:w="2880" w:type="dxa"/>
          </w:tcPr>
          <w:p w14:paraId="3752E035" w14:textId="77777777" w:rsidR="00266E2B" w:rsidRPr="00ED6363" w:rsidRDefault="00266E2B" w:rsidP="00A314EC">
            <w:pPr>
              <w:pStyle w:val="Main"/>
              <w:rPr>
                <w:spacing w:val="3"/>
                <w:lang w:val="ru-RU"/>
              </w:rPr>
            </w:pPr>
            <w:r w:rsidRPr="00ED6363">
              <w:rPr>
                <w:spacing w:val="3"/>
                <w:lang w:val="ru-RU"/>
              </w:rPr>
              <w:t>+2</w:t>
            </w:r>
          </w:p>
        </w:tc>
      </w:tr>
      <w:tr w:rsidR="00266E2B" w:rsidRPr="00ED6363" w14:paraId="3752E039" w14:textId="77777777" w:rsidTr="00A314EC">
        <w:tc>
          <w:tcPr>
            <w:tcW w:w="2880" w:type="dxa"/>
          </w:tcPr>
          <w:p w14:paraId="3752E037" w14:textId="77777777" w:rsidR="00266E2B" w:rsidRPr="00ED6363" w:rsidRDefault="00266E2B" w:rsidP="00A314EC">
            <w:pPr>
              <w:pStyle w:val="Main"/>
              <w:rPr>
                <w:spacing w:val="3"/>
                <w:lang w:val="ru-RU"/>
              </w:rPr>
            </w:pPr>
            <w:r w:rsidRPr="00ED6363">
              <w:rPr>
                <w:spacing w:val="3"/>
                <w:lang w:val="ru-RU"/>
              </w:rPr>
              <w:t>011</w:t>
            </w:r>
          </w:p>
        </w:tc>
        <w:tc>
          <w:tcPr>
            <w:tcW w:w="2880" w:type="dxa"/>
          </w:tcPr>
          <w:p w14:paraId="3752E038" w14:textId="77777777" w:rsidR="00266E2B" w:rsidRPr="00ED6363" w:rsidRDefault="00266E2B" w:rsidP="00A314EC">
            <w:pPr>
              <w:pStyle w:val="Main"/>
              <w:rPr>
                <w:spacing w:val="3"/>
                <w:lang w:val="ru-RU"/>
              </w:rPr>
            </w:pPr>
            <w:r w:rsidRPr="00ED6363">
              <w:rPr>
                <w:spacing w:val="3"/>
                <w:lang w:val="ru-RU"/>
              </w:rPr>
              <w:t>+3</w:t>
            </w:r>
          </w:p>
        </w:tc>
      </w:tr>
      <w:tr w:rsidR="00266E2B" w:rsidRPr="00ED6363" w14:paraId="3752E03C" w14:textId="77777777" w:rsidTr="00A314EC">
        <w:tc>
          <w:tcPr>
            <w:tcW w:w="2880" w:type="dxa"/>
          </w:tcPr>
          <w:p w14:paraId="3752E03A" w14:textId="77777777" w:rsidR="00266E2B" w:rsidRPr="00ED6363" w:rsidRDefault="00266E2B" w:rsidP="00A314EC">
            <w:pPr>
              <w:pStyle w:val="Main"/>
              <w:rPr>
                <w:spacing w:val="3"/>
                <w:lang w:val="ru-RU"/>
              </w:rPr>
            </w:pPr>
            <w:r w:rsidRPr="00ED6363">
              <w:rPr>
                <w:spacing w:val="3"/>
                <w:lang w:val="ru-RU"/>
              </w:rPr>
              <w:t>100</w:t>
            </w:r>
          </w:p>
        </w:tc>
        <w:tc>
          <w:tcPr>
            <w:tcW w:w="2880" w:type="dxa"/>
          </w:tcPr>
          <w:p w14:paraId="3752E03B" w14:textId="77777777" w:rsidR="00266E2B" w:rsidRPr="00ED6363" w:rsidRDefault="00266E2B" w:rsidP="00A314EC">
            <w:pPr>
              <w:pStyle w:val="Main"/>
              <w:rPr>
                <w:spacing w:val="3"/>
                <w:lang w:val="ru-RU"/>
              </w:rPr>
            </w:pPr>
            <w:r w:rsidRPr="00ED6363">
              <w:rPr>
                <w:spacing w:val="3"/>
                <w:lang w:val="ru-RU"/>
              </w:rPr>
              <w:t>+4</w:t>
            </w:r>
          </w:p>
        </w:tc>
      </w:tr>
      <w:tr w:rsidR="00266E2B" w:rsidRPr="00ED6363" w14:paraId="3752E03F" w14:textId="77777777" w:rsidTr="00A314EC">
        <w:tc>
          <w:tcPr>
            <w:tcW w:w="2880" w:type="dxa"/>
          </w:tcPr>
          <w:p w14:paraId="3752E03D" w14:textId="77777777" w:rsidR="00266E2B" w:rsidRPr="00ED6363" w:rsidRDefault="00266E2B" w:rsidP="00A314EC">
            <w:pPr>
              <w:pStyle w:val="Main"/>
              <w:rPr>
                <w:spacing w:val="3"/>
                <w:lang w:val="ru-RU"/>
              </w:rPr>
            </w:pPr>
            <w:r w:rsidRPr="00ED6363">
              <w:rPr>
                <w:spacing w:val="3"/>
                <w:lang w:val="ru-RU"/>
              </w:rPr>
              <w:t>101</w:t>
            </w:r>
          </w:p>
        </w:tc>
        <w:tc>
          <w:tcPr>
            <w:tcW w:w="2880" w:type="dxa"/>
          </w:tcPr>
          <w:p w14:paraId="3752E03E" w14:textId="77777777" w:rsidR="00266E2B" w:rsidRPr="00ED6363" w:rsidRDefault="00266E2B" w:rsidP="00A314EC">
            <w:pPr>
              <w:pStyle w:val="Main"/>
              <w:rPr>
                <w:spacing w:val="3"/>
                <w:lang w:val="ru-RU"/>
              </w:rPr>
            </w:pPr>
            <w:r w:rsidRPr="00ED6363">
              <w:rPr>
                <w:spacing w:val="3"/>
                <w:lang w:val="ru-RU"/>
              </w:rPr>
              <w:t>+5</w:t>
            </w:r>
          </w:p>
        </w:tc>
      </w:tr>
      <w:tr w:rsidR="00266E2B" w:rsidRPr="00ED6363" w14:paraId="3752E042" w14:textId="77777777" w:rsidTr="00A314EC">
        <w:tc>
          <w:tcPr>
            <w:tcW w:w="2880" w:type="dxa"/>
          </w:tcPr>
          <w:p w14:paraId="3752E040" w14:textId="77777777" w:rsidR="00266E2B" w:rsidRPr="00ED6363" w:rsidRDefault="00266E2B" w:rsidP="00A314EC">
            <w:pPr>
              <w:pStyle w:val="Main"/>
              <w:rPr>
                <w:spacing w:val="3"/>
                <w:lang w:val="ru-RU"/>
              </w:rPr>
            </w:pPr>
            <w:r w:rsidRPr="00ED6363">
              <w:rPr>
                <w:spacing w:val="3"/>
                <w:lang w:val="ru-RU"/>
              </w:rPr>
              <w:t>110</w:t>
            </w:r>
          </w:p>
        </w:tc>
        <w:tc>
          <w:tcPr>
            <w:tcW w:w="2880" w:type="dxa"/>
          </w:tcPr>
          <w:p w14:paraId="3752E041" w14:textId="77777777" w:rsidR="00266E2B" w:rsidRPr="00ED6363" w:rsidRDefault="00266E2B" w:rsidP="00A314EC">
            <w:pPr>
              <w:pStyle w:val="Main"/>
              <w:rPr>
                <w:spacing w:val="3"/>
                <w:lang w:val="ru-RU"/>
              </w:rPr>
            </w:pPr>
            <w:r w:rsidRPr="00ED6363">
              <w:rPr>
                <w:spacing w:val="3"/>
                <w:lang w:val="ru-RU"/>
              </w:rPr>
              <w:t>+6</w:t>
            </w:r>
          </w:p>
        </w:tc>
      </w:tr>
      <w:tr w:rsidR="00266E2B" w:rsidRPr="00ED6363" w14:paraId="3752E045" w14:textId="77777777" w:rsidTr="00A314EC">
        <w:tc>
          <w:tcPr>
            <w:tcW w:w="2880" w:type="dxa"/>
          </w:tcPr>
          <w:p w14:paraId="3752E043" w14:textId="77777777" w:rsidR="00266E2B" w:rsidRPr="00ED6363" w:rsidRDefault="00266E2B" w:rsidP="00A314EC">
            <w:pPr>
              <w:pStyle w:val="Main"/>
              <w:rPr>
                <w:spacing w:val="3"/>
                <w:lang w:val="ru-RU"/>
              </w:rPr>
            </w:pPr>
            <w:r w:rsidRPr="00ED6363">
              <w:rPr>
                <w:spacing w:val="3"/>
                <w:lang w:val="ru-RU"/>
              </w:rPr>
              <w:t>111</w:t>
            </w:r>
          </w:p>
        </w:tc>
        <w:tc>
          <w:tcPr>
            <w:tcW w:w="2880" w:type="dxa"/>
          </w:tcPr>
          <w:p w14:paraId="3752E044" w14:textId="77777777" w:rsidR="00266E2B" w:rsidRPr="00ED6363" w:rsidRDefault="00266E2B" w:rsidP="00A314EC">
            <w:pPr>
              <w:pStyle w:val="Main"/>
              <w:rPr>
                <w:spacing w:val="3"/>
                <w:lang w:val="ru-RU"/>
              </w:rPr>
            </w:pPr>
            <w:r w:rsidRPr="00ED6363">
              <w:rPr>
                <w:spacing w:val="3"/>
                <w:lang w:val="ru-RU"/>
              </w:rPr>
              <w:t>+7</w:t>
            </w:r>
          </w:p>
        </w:tc>
      </w:tr>
    </w:tbl>
    <w:p w14:paraId="3752E046" w14:textId="77777777" w:rsidR="00266E2B" w:rsidRPr="00ED6363" w:rsidRDefault="00266E2B" w:rsidP="00266E2B">
      <w:pPr>
        <w:pStyle w:val="Main"/>
        <w:rPr>
          <w:lang w:val="ru-RU"/>
        </w:rPr>
      </w:pPr>
    </w:p>
    <w:p w14:paraId="3752E047" w14:textId="77777777" w:rsidR="00266E2B" w:rsidRPr="00266E2B" w:rsidRDefault="00266E2B" w:rsidP="00266E2B">
      <w:pPr>
        <w:pStyle w:val="Main"/>
        <w:rPr>
          <w:lang w:val="ru-RU"/>
        </w:rPr>
      </w:pPr>
      <w:r w:rsidRPr="00266E2B">
        <w:rPr>
          <w:lang w:val="ru-RU"/>
        </w:rPr>
        <w:t xml:space="preserve">Эта простая аналогия справедлива для всех допустимых типов данных С, с которыми можно использовать </w:t>
      </w:r>
      <w:r w:rsidRPr="00ED6363">
        <w:t>unsigned</w:t>
      </w:r>
      <w:r w:rsidRPr="00266E2B">
        <w:rPr>
          <w:lang w:val="ru-RU"/>
        </w:rPr>
        <w:t>. Длина и диапазон значений для основных типов данных С сведены в таблице.</w:t>
      </w:r>
    </w:p>
    <w:p w14:paraId="3752E048" w14:textId="77777777" w:rsidR="00266E2B" w:rsidRPr="00266E2B" w:rsidRDefault="00266E2B" w:rsidP="00266E2B">
      <w:pPr>
        <w:pStyle w:val="Main"/>
        <w:rPr>
          <w:lang w:val="ru-RU"/>
        </w:rPr>
      </w:pPr>
      <w:r w:rsidRPr="00266E2B">
        <w:rPr>
          <w:lang w:val="ru-RU"/>
        </w:rPr>
        <w:t>В следующей таблице перечислены модификаторы типов данных, показанные во всех допустимых полных и сокращенных вариантах.</w:t>
      </w:r>
    </w:p>
    <w:p w14:paraId="3752E049" w14:textId="77777777" w:rsidR="00266E2B" w:rsidRPr="00ED6363" w:rsidRDefault="00266E2B" w:rsidP="00266E2B">
      <w:pPr>
        <w:pStyle w:val="Main"/>
        <w:rPr>
          <w:rFonts w:ascii="Times New Roman" w:hAnsi="Times New Roman"/>
          <w:lang w:val="ru-RU"/>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5"/>
        <w:gridCol w:w="1855"/>
        <w:gridCol w:w="3600"/>
      </w:tblGrid>
      <w:tr w:rsidR="00266E2B" w:rsidRPr="003824DF" w14:paraId="3752E04D" w14:textId="77777777" w:rsidTr="00A314EC">
        <w:tc>
          <w:tcPr>
            <w:tcW w:w="2465" w:type="dxa"/>
          </w:tcPr>
          <w:p w14:paraId="3752E04A" w14:textId="77777777" w:rsidR="00266E2B" w:rsidRPr="003824DF" w:rsidRDefault="00266E2B" w:rsidP="00A314EC">
            <w:pPr>
              <w:jc w:val="both"/>
              <w:rPr>
                <w:rFonts w:ascii="Arial" w:hAnsi="Arial" w:cs="Arial"/>
                <w:b/>
                <w:sz w:val="20"/>
                <w:szCs w:val="20"/>
              </w:rPr>
            </w:pPr>
            <w:bookmarkStart w:id="40" w:name="AP00621" w:colFirst="0" w:colLast="0"/>
            <w:r w:rsidRPr="003824DF">
              <w:rPr>
                <w:rFonts w:ascii="Arial" w:hAnsi="Arial" w:cs="Arial"/>
                <w:b/>
                <w:sz w:val="20"/>
                <w:szCs w:val="20"/>
              </w:rPr>
              <w:t>Тип</w:t>
            </w:r>
          </w:p>
        </w:tc>
        <w:tc>
          <w:tcPr>
            <w:tcW w:w="1855" w:type="dxa"/>
          </w:tcPr>
          <w:p w14:paraId="3752E04B" w14:textId="77777777" w:rsidR="00266E2B" w:rsidRPr="003824DF" w:rsidRDefault="00266E2B" w:rsidP="00A314EC">
            <w:pPr>
              <w:jc w:val="both"/>
              <w:rPr>
                <w:rFonts w:ascii="Arial" w:hAnsi="Arial" w:cs="Arial"/>
                <w:b/>
                <w:sz w:val="20"/>
                <w:szCs w:val="20"/>
              </w:rPr>
            </w:pPr>
            <w:r w:rsidRPr="003824DF">
              <w:rPr>
                <w:rFonts w:ascii="Arial" w:hAnsi="Arial" w:cs="Arial"/>
                <w:b/>
                <w:sz w:val="20"/>
                <w:szCs w:val="20"/>
              </w:rPr>
              <w:t>Длина (байтов)</w:t>
            </w:r>
          </w:p>
        </w:tc>
        <w:tc>
          <w:tcPr>
            <w:tcW w:w="3600" w:type="dxa"/>
          </w:tcPr>
          <w:p w14:paraId="3752E04C" w14:textId="77777777" w:rsidR="00266E2B" w:rsidRPr="003824DF" w:rsidRDefault="00266E2B" w:rsidP="00A314EC">
            <w:pPr>
              <w:jc w:val="both"/>
              <w:rPr>
                <w:rFonts w:ascii="Arial" w:hAnsi="Arial" w:cs="Arial"/>
                <w:b/>
                <w:sz w:val="20"/>
                <w:szCs w:val="20"/>
              </w:rPr>
            </w:pPr>
            <w:r w:rsidRPr="003824DF">
              <w:rPr>
                <w:rFonts w:ascii="Arial" w:hAnsi="Arial" w:cs="Arial"/>
                <w:b/>
                <w:sz w:val="20"/>
                <w:szCs w:val="20"/>
              </w:rPr>
              <w:t>Диапазон значений</w:t>
            </w:r>
          </w:p>
        </w:tc>
      </w:tr>
      <w:bookmarkEnd w:id="40"/>
      <w:tr w:rsidR="00266E2B" w:rsidRPr="003824DF" w14:paraId="3752E051" w14:textId="77777777" w:rsidTr="00A314EC">
        <w:tc>
          <w:tcPr>
            <w:tcW w:w="2465" w:type="dxa"/>
          </w:tcPr>
          <w:p w14:paraId="3752E04E"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char</w:t>
            </w:r>
          </w:p>
        </w:tc>
        <w:tc>
          <w:tcPr>
            <w:tcW w:w="1855" w:type="dxa"/>
          </w:tcPr>
          <w:p w14:paraId="3752E04F"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 xml:space="preserve">1 </w:t>
            </w:r>
          </w:p>
        </w:tc>
        <w:tc>
          <w:tcPr>
            <w:tcW w:w="3600" w:type="dxa"/>
          </w:tcPr>
          <w:p w14:paraId="3752E050" w14:textId="77777777" w:rsidR="00266E2B" w:rsidRPr="003824DF" w:rsidRDefault="00266E2B" w:rsidP="00A314EC">
            <w:pPr>
              <w:jc w:val="both"/>
              <w:rPr>
                <w:rFonts w:ascii="Arial" w:hAnsi="Arial" w:cs="Arial"/>
                <w:b/>
                <w:sz w:val="20"/>
                <w:szCs w:val="20"/>
              </w:rPr>
            </w:pPr>
            <w:r w:rsidRPr="003824DF">
              <w:rPr>
                <w:rFonts w:ascii="Arial" w:hAnsi="Arial" w:cs="Arial"/>
                <w:spacing w:val="-3"/>
                <w:sz w:val="20"/>
                <w:szCs w:val="20"/>
              </w:rPr>
              <w:t>от -120 до 127</w:t>
            </w:r>
          </w:p>
        </w:tc>
      </w:tr>
      <w:tr w:rsidR="00266E2B" w:rsidRPr="003824DF" w14:paraId="3752E055" w14:textId="77777777" w:rsidTr="00A314EC">
        <w:tc>
          <w:tcPr>
            <w:tcW w:w="2465" w:type="dxa"/>
          </w:tcPr>
          <w:p w14:paraId="3752E052"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int</w:t>
            </w:r>
          </w:p>
        </w:tc>
        <w:tc>
          <w:tcPr>
            <w:tcW w:w="1855" w:type="dxa"/>
          </w:tcPr>
          <w:p w14:paraId="3752E053"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2</w:t>
            </w:r>
          </w:p>
        </w:tc>
        <w:tc>
          <w:tcPr>
            <w:tcW w:w="3600" w:type="dxa"/>
          </w:tcPr>
          <w:p w14:paraId="3752E054" w14:textId="77777777" w:rsidR="00266E2B" w:rsidRPr="003824DF" w:rsidRDefault="00266E2B" w:rsidP="00A314EC">
            <w:pPr>
              <w:jc w:val="both"/>
              <w:rPr>
                <w:rFonts w:ascii="Arial" w:hAnsi="Arial" w:cs="Arial"/>
                <w:b/>
                <w:sz w:val="20"/>
                <w:szCs w:val="20"/>
              </w:rPr>
            </w:pPr>
            <w:r w:rsidRPr="003824DF">
              <w:rPr>
                <w:rFonts w:ascii="Arial" w:hAnsi="Arial" w:cs="Arial"/>
                <w:spacing w:val="-3"/>
                <w:sz w:val="20"/>
                <w:szCs w:val="20"/>
              </w:rPr>
              <w:t>от -32768 до 32767</w:t>
            </w:r>
          </w:p>
        </w:tc>
      </w:tr>
      <w:tr w:rsidR="00266E2B" w:rsidRPr="003824DF" w14:paraId="3752E059" w14:textId="77777777" w:rsidTr="00A314EC">
        <w:tc>
          <w:tcPr>
            <w:tcW w:w="2465" w:type="dxa"/>
          </w:tcPr>
          <w:p w14:paraId="3752E056"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short</w:t>
            </w:r>
          </w:p>
        </w:tc>
        <w:tc>
          <w:tcPr>
            <w:tcW w:w="1855" w:type="dxa"/>
          </w:tcPr>
          <w:p w14:paraId="3752E057"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2</w:t>
            </w:r>
          </w:p>
        </w:tc>
        <w:tc>
          <w:tcPr>
            <w:tcW w:w="3600" w:type="dxa"/>
          </w:tcPr>
          <w:p w14:paraId="3752E058" w14:textId="77777777" w:rsidR="00266E2B" w:rsidRPr="003824DF" w:rsidRDefault="00266E2B" w:rsidP="00A314EC">
            <w:pPr>
              <w:jc w:val="both"/>
              <w:rPr>
                <w:rFonts w:ascii="Arial" w:hAnsi="Arial" w:cs="Arial"/>
                <w:b/>
                <w:sz w:val="20"/>
                <w:szCs w:val="20"/>
              </w:rPr>
            </w:pPr>
            <w:r w:rsidRPr="003824DF">
              <w:rPr>
                <w:rFonts w:ascii="Arial" w:hAnsi="Arial" w:cs="Arial"/>
                <w:spacing w:val="-2"/>
                <w:sz w:val="20"/>
                <w:szCs w:val="20"/>
              </w:rPr>
              <w:t>от -32768 до 32767</w:t>
            </w:r>
          </w:p>
        </w:tc>
      </w:tr>
      <w:tr w:rsidR="00266E2B" w:rsidRPr="003824DF" w14:paraId="3752E05D" w14:textId="77777777" w:rsidTr="00A314EC">
        <w:tc>
          <w:tcPr>
            <w:tcW w:w="2465" w:type="dxa"/>
          </w:tcPr>
          <w:p w14:paraId="3752E05A"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long</w:t>
            </w:r>
          </w:p>
        </w:tc>
        <w:tc>
          <w:tcPr>
            <w:tcW w:w="1855" w:type="dxa"/>
          </w:tcPr>
          <w:p w14:paraId="3752E05B"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4</w:t>
            </w:r>
          </w:p>
        </w:tc>
        <w:tc>
          <w:tcPr>
            <w:tcW w:w="3600" w:type="dxa"/>
          </w:tcPr>
          <w:p w14:paraId="3752E05C"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от –2 147 493 648 до2 147 483 647</w:t>
            </w:r>
          </w:p>
        </w:tc>
      </w:tr>
      <w:tr w:rsidR="00266E2B" w:rsidRPr="003824DF" w14:paraId="3752E061" w14:textId="77777777" w:rsidTr="00A314EC">
        <w:tc>
          <w:tcPr>
            <w:tcW w:w="2465" w:type="dxa"/>
          </w:tcPr>
          <w:p w14:paraId="3752E05E"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unsigned char</w:t>
            </w:r>
          </w:p>
        </w:tc>
        <w:tc>
          <w:tcPr>
            <w:tcW w:w="1855" w:type="dxa"/>
          </w:tcPr>
          <w:p w14:paraId="3752E05F"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1</w:t>
            </w:r>
          </w:p>
        </w:tc>
        <w:tc>
          <w:tcPr>
            <w:tcW w:w="3600" w:type="dxa"/>
          </w:tcPr>
          <w:p w14:paraId="3752E060" w14:textId="77777777" w:rsidR="00266E2B" w:rsidRPr="003824DF" w:rsidRDefault="00266E2B" w:rsidP="00A314EC">
            <w:pPr>
              <w:jc w:val="both"/>
              <w:rPr>
                <w:rFonts w:ascii="Arial" w:hAnsi="Arial" w:cs="Arial"/>
                <w:b/>
                <w:sz w:val="20"/>
                <w:szCs w:val="20"/>
              </w:rPr>
            </w:pPr>
            <w:r w:rsidRPr="003824DF">
              <w:rPr>
                <w:rFonts w:ascii="Arial" w:hAnsi="Arial" w:cs="Arial"/>
                <w:spacing w:val="1"/>
                <w:w w:val="105"/>
                <w:sz w:val="20"/>
                <w:szCs w:val="20"/>
              </w:rPr>
              <w:t>от 0 до 255</w:t>
            </w:r>
          </w:p>
        </w:tc>
      </w:tr>
      <w:tr w:rsidR="00266E2B" w:rsidRPr="003824DF" w14:paraId="3752E065" w14:textId="77777777" w:rsidTr="00A314EC">
        <w:tc>
          <w:tcPr>
            <w:tcW w:w="2465" w:type="dxa"/>
          </w:tcPr>
          <w:p w14:paraId="3752E062"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unsigned int</w:t>
            </w:r>
          </w:p>
        </w:tc>
        <w:tc>
          <w:tcPr>
            <w:tcW w:w="1855" w:type="dxa"/>
          </w:tcPr>
          <w:p w14:paraId="3752E063"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2</w:t>
            </w:r>
          </w:p>
        </w:tc>
        <w:tc>
          <w:tcPr>
            <w:tcW w:w="3600" w:type="dxa"/>
          </w:tcPr>
          <w:p w14:paraId="3752E064" w14:textId="77777777" w:rsidR="00266E2B" w:rsidRPr="003824DF" w:rsidRDefault="00266E2B" w:rsidP="00A314EC">
            <w:pPr>
              <w:jc w:val="both"/>
              <w:rPr>
                <w:rFonts w:ascii="Arial" w:hAnsi="Arial" w:cs="Arial"/>
                <w:b/>
                <w:sz w:val="20"/>
                <w:szCs w:val="20"/>
              </w:rPr>
            </w:pPr>
            <w:r w:rsidRPr="003824DF">
              <w:rPr>
                <w:rFonts w:ascii="Arial" w:hAnsi="Arial" w:cs="Arial"/>
                <w:spacing w:val="1"/>
                <w:w w:val="105"/>
                <w:sz w:val="20"/>
                <w:szCs w:val="20"/>
              </w:rPr>
              <w:t>от 0 до 65 535</w:t>
            </w:r>
          </w:p>
        </w:tc>
      </w:tr>
      <w:tr w:rsidR="00266E2B" w:rsidRPr="003824DF" w14:paraId="3752E069" w14:textId="77777777" w:rsidTr="00A314EC">
        <w:tc>
          <w:tcPr>
            <w:tcW w:w="2465" w:type="dxa"/>
          </w:tcPr>
          <w:p w14:paraId="3752E066"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unsigned short</w:t>
            </w:r>
          </w:p>
        </w:tc>
        <w:tc>
          <w:tcPr>
            <w:tcW w:w="1855" w:type="dxa"/>
          </w:tcPr>
          <w:p w14:paraId="3752E067"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2</w:t>
            </w:r>
          </w:p>
        </w:tc>
        <w:tc>
          <w:tcPr>
            <w:tcW w:w="3600" w:type="dxa"/>
          </w:tcPr>
          <w:p w14:paraId="3752E068" w14:textId="77777777" w:rsidR="00266E2B" w:rsidRPr="003824DF" w:rsidRDefault="00266E2B" w:rsidP="00A314EC">
            <w:pPr>
              <w:jc w:val="both"/>
              <w:rPr>
                <w:rFonts w:ascii="Arial" w:hAnsi="Arial" w:cs="Arial"/>
                <w:b/>
                <w:sz w:val="20"/>
                <w:szCs w:val="20"/>
              </w:rPr>
            </w:pPr>
            <w:r w:rsidRPr="003824DF">
              <w:rPr>
                <w:rFonts w:ascii="Arial" w:hAnsi="Arial" w:cs="Arial"/>
                <w:spacing w:val="1"/>
                <w:w w:val="105"/>
                <w:sz w:val="20"/>
                <w:szCs w:val="20"/>
              </w:rPr>
              <w:t>от 0 до 65 535</w:t>
            </w:r>
          </w:p>
        </w:tc>
      </w:tr>
      <w:tr w:rsidR="00266E2B" w:rsidRPr="003824DF" w14:paraId="3752E06D" w14:textId="77777777" w:rsidTr="00A314EC">
        <w:tc>
          <w:tcPr>
            <w:tcW w:w="2465" w:type="dxa"/>
          </w:tcPr>
          <w:p w14:paraId="3752E06A"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unsigned long</w:t>
            </w:r>
          </w:p>
        </w:tc>
        <w:tc>
          <w:tcPr>
            <w:tcW w:w="1855" w:type="dxa"/>
          </w:tcPr>
          <w:p w14:paraId="3752E06B"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4</w:t>
            </w:r>
          </w:p>
        </w:tc>
        <w:tc>
          <w:tcPr>
            <w:tcW w:w="3600" w:type="dxa"/>
          </w:tcPr>
          <w:p w14:paraId="3752E06C" w14:textId="77777777" w:rsidR="00266E2B" w:rsidRPr="003824DF" w:rsidRDefault="00266E2B" w:rsidP="00A314EC">
            <w:pPr>
              <w:jc w:val="both"/>
              <w:rPr>
                <w:rFonts w:ascii="Arial" w:hAnsi="Arial" w:cs="Arial"/>
                <w:b/>
                <w:sz w:val="20"/>
                <w:szCs w:val="20"/>
              </w:rPr>
            </w:pPr>
            <w:r w:rsidRPr="003824DF">
              <w:rPr>
                <w:rFonts w:ascii="Arial" w:hAnsi="Arial" w:cs="Arial"/>
                <w:w w:val="105"/>
                <w:sz w:val="20"/>
                <w:szCs w:val="20"/>
              </w:rPr>
              <w:t>от 0 до 4 294 967 295</w:t>
            </w:r>
          </w:p>
        </w:tc>
      </w:tr>
      <w:tr w:rsidR="00266E2B" w:rsidRPr="003824DF" w14:paraId="3752E071" w14:textId="77777777" w:rsidTr="00A314EC">
        <w:tc>
          <w:tcPr>
            <w:tcW w:w="2465" w:type="dxa"/>
          </w:tcPr>
          <w:p w14:paraId="3752E06E"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float</w:t>
            </w:r>
          </w:p>
        </w:tc>
        <w:tc>
          <w:tcPr>
            <w:tcW w:w="1855" w:type="dxa"/>
          </w:tcPr>
          <w:p w14:paraId="3752E06F"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4</w:t>
            </w:r>
          </w:p>
        </w:tc>
        <w:tc>
          <w:tcPr>
            <w:tcW w:w="3600" w:type="dxa"/>
          </w:tcPr>
          <w:p w14:paraId="3752E070" w14:textId="77777777" w:rsidR="00266E2B" w:rsidRPr="003824DF" w:rsidRDefault="00266E2B" w:rsidP="00A314EC">
            <w:pPr>
              <w:jc w:val="both"/>
              <w:rPr>
                <w:rFonts w:ascii="Arial" w:hAnsi="Arial" w:cs="Arial"/>
                <w:b/>
                <w:sz w:val="20"/>
                <w:szCs w:val="20"/>
              </w:rPr>
            </w:pPr>
            <w:r w:rsidRPr="003824DF">
              <w:rPr>
                <w:rFonts w:ascii="Arial" w:hAnsi="Arial" w:cs="Arial"/>
                <w:w w:val="105"/>
                <w:sz w:val="20"/>
                <w:szCs w:val="20"/>
              </w:rPr>
              <w:t>от 3.4Е-38 до 3.4Е+38</w:t>
            </w:r>
          </w:p>
        </w:tc>
      </w:tr>
      <w:tr w:rsidR="00266E2B" w:rsidRPr="003824DF" w14:paraId="3752E075" w14:textId="77777777" w:rsidTr="00A314EC">
        <w:tc>
          <w:tcPr>
            <w:tcW w:w="2465" w:type="dxa"/>
          </w:tcPr>
          <w:p w14:paraId="3752E072"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double</w:t>
            </w:r>
          </w:p>
        </w:tc>
        <w:tc>
          <w:tcPr>
            <w:tcW w:w="1855" w:type="dxa"/>
          </w:tcPr>
          <w:p w14:paraId="3752E073"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8</w:t>
            </w:r>
          </w:p>
        </w:tc>
        <w:tc>
          <w:tcPr>
            <w:tcW w:w="3600" w:type="dxa"/>
          </w:tcPr>
          <w:p w14:paraId="3752E074" w14:textId="77777777" w:rsidR="00266E2B" w:rsidRPr="003824DF" w:rsidRDefault="00266E2B" w:rsidP="00A314EC">
            <w:pPr>
              <w:jc w:val="both"/>
              <w:rPr>
                <w:rFonts w:ascii="Arial" w:hAnsi="Arial" w:cs="Arial"/>
                <w:b/>
                <w:sz w:val="20"/>
                <w:szCs w:val="20"/>
              </w:rPr>
            </w:pPr>
            <w:r w:rsidRPr="003824DF">
              <w:rPr>
                <w:rFonts w:ascii="Arial" w:hAnsi="Arial" w:cs="Arial"/>
                <w:w w:val="105"/>
                <w:sz w:val="20"/>
                <w:szCs w:val="20"/>
              </w:rPr>
              <w:t>от 1.7Е-308 до 1.7Е+308</w:t>
            </w:r>
          </w:p>
        </w:tc>
      </w:tr>
      <w:tr w:rsidR="00266E2B" w:rsidRPr="003824DF" w14:paraId="3752E079" w14:textId="77777777" w:rsidTr="00A314EC">
        <w:tc>
          <w:tcPr>
            <w:tcW w:w="2465" w:type="dxa"/>
          </w:tcPr>
          <w:p w14:paraId="3752E076"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long double</w:t>
            </w:r>
          </w:p>
        </w:tc>
        <w:tc>
          <w:tcPr>
            <w:tcW w:w="1855" w:type="dxa"/>
          </w:tcPr>
          <w:p w14:paraId="3752E077"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10</w:t>
            </w:r>
          </w:p>
        </w:tc>
        <w:tc>
          <w:tcPr>
            <w:tcW w:w="3600" w:type="dxa"/>
          </w:tcPr>
          <w:p w14:paraId="3752E078" w14:textId="77777777" w:rsidR="00266E2B" w:rsidRPr="003824DF" w:rsidRDefault="00266E2B" w:rsidP="00A314EC">
            <w:pPr>
              <w:jc w:val="both"/>
              <w:rPr>
                <w:rFonts w:ascii="Arial" w:hAnsi="Arial" w:cs="Arial"/>
                <w:b/>
                <w:sz w:val="20"/>
                <w:szCs w:val="20"/>
              </w:rPr>
            </w:pPr>
            <w:r w:rsidRPr="003824DF">
              <w:rPr>
                <w:rFonts w:ascii="Arial" w:hAnsi="Arial" w:cs="Arial"/>
                <w:spacing w:val="-2"/>
                <w:w w:val="105"/>
                <w:sz w:val="20"/>
                <w:szCs w:val="20"/>
              </w:rPr>
              <w:t>от 1.1Е-4932 до 1.1Е+4982</w:t>
            </w:r>
          </w:p>
        </w:tc>
      </w:tr>
      <w:tr w:rsidR="00266E2B" w:rsidRPr="003824DF" w14:paraId="3752E07D" w14:textId="77777777" w:rsidTr="00A314EC">
        <w:tc>
          <w:tcPr>
            <w:tcW w:w="2465" w:type="dxa"/>
          </w:tcPr>
          <w:p w14:paraId="3752E07A"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pointer</w:t>
            </w:r>
          </w:p>
        </w:tc>
        <w:tc>
          <w:tcPr>
            <w:tcW w:w="1855" w:type="dxa"/>
          </w:tcPr>
          <w:p w14:paraId="3752E07B"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2</w:t>
            </w:r>
          </w:p>
        </w:tc>
        <w:tc>
          <w:tcPr>
            <w:tcW w:w="3600" w:type="dxa"/>
          </w:tcPr>
          <w:p w14:paraId="3752E07C" w14:textId="77777777" w:rsidR="00266E2B" w:rsidRPr="003824DF" w:rsidRDefault="00266E2B" w:rsidP="00A314EC">
            <w:pPr>
              <w:jc w:val="both"/>
              <w:rPr>
                <w:rFonts w:ascii="Arial" w:hAnsi="Arial" w:cs="Arial"/>
                <w:b/>
                <w:sz w:val="20"/>
                <w:szCs w:val="20"/>
              </w:rPr>
            </w:pPr>
            <w:r w:rsidRPr="003824DF">
              <w:rPr>
                <w:rFonts w:ascii="Arial" w:hAnsi="Arial" w:cs="Arial"/>
                <w:spacing w:val="7"/>
                <w:w w:val="92"/>
                <w:sz w:val="20"/>
                <w:szCs w:val="20"/>
              </w:rPr>
              <w:t>(near,based)</w:t>
            </w:r>
          </w:p>
        </w:tc>
      </w:tr>
      <w:tr w:rsidR="00266E2B" w:rsidRPr="003824DF" w14:paraId="3752E081" w14:textId="77777777" w:rsidTr="00A314EC">
        <w:tc>
          <w:tcPr>
            <w:tcW w:w="2465" w:type="dxa"/>
          </w:tcPr>
          <w:p w14:paraId="3752E07E"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pointer</w:t>
            </w:r>
          </w:p>
        </w:tc>
        <w:tc>
          <w:tcPr>
            <w:tcW w:w="1855" w:type="dxa"/>
          </w:tcPr>
          <w:p w14:paraId="3752E07F" w14:textId="77777777" w:rsidR="00266E2B" w:rsidRPr="003824DF" w:rsidRDefault="00266E2B" w:rsidP="00A314EC">
            <w:pPr>
              <w:jc w:val="both"/>
              <w:rPr>
                <w:rFonts w:ascii="Arial" w:hAnsi="Arial" w:cs="Arial"/>
                <w:bCs/>
                <w:sz w:val="20"/>
                <w:szCs w:val="20"/>
              </w:rPr>
            </w:pPr>
            <w:r w:rsidRPr="003824DF">
              <w:rPr>
                <w:rFonts w:ascii="Arial" w:hAnsi="Arial" w:cs="Arial"/>
                <w:bCs/>
                <w:sz w:val="20"/>
                <w:szCs w:val="20"/>
              </w:rPr>
              <w:t>4</w:t>
            </w:r>
          </w:p>
        </w:tc>
        <w:tc>
          <w:tcPr>
            <w:tcW w:w="3600" w:type="dxa"/>
          </w:tcPr>
          <w:p w14:paraId="3752E080" w14:textId="77777777" w:rsidR="00266E2B" w:rsidRPr="003824DF" w:rsidRDefault="00266E2B" w:rsidP="00A314EC">
            <w:pPr>
              <w:jc w:val="both"/>
              <w:rPr>
                <w:rFonts w:ascii="Arial" w:hAnsi="Arial" w:cs="Arial"/>
                <w:b/>
                <w:sz w:val="20"/>
                <w:szCs w:val="20"/>
              </w:rPr>
            </w:pPr>
            <w:r w:rsidRPr="003824DF">
              <w:rPr>
                <w:rFonts w:ascii="Arial" w:hAnsi="Arial" w:cs="Arial"/>
                <w:spacing w:val="8"/>
                <w:w w:val="92"/>
                <w:sz w:val="20"/>
                <w:szCs w:val="20"/>
              </w:rPr>
              <w:t>(far.huge)</w:t>
            </w:r>
          </w:p>
        </w:tc>
      </w:tr>
    </w:tbl>
    <w:p w14:paraId="3752E082" w14:textId="77777777" w:rsidR="00266E2B" w:rsidRPr="00ED6363" w:rsidRDefault="00266E2B" w:rsidP="00266E2B">
      <w:pPr>
        <w:pStyle w:val="Main"/>
      </w:pPr>
    </w:p>
    <w:p w14:paraId="3752E083" w14:textId="77777777" w:rsidR="00266E2B" w:rsidRPr="00266E2B" w:rsidRDefault="00266E2B" w:rsidP="00266E2B">
      <w:pPr>
        <w:pStyle w:val="Main"/>
        <w:rPr>
          <w:lang w:val="ru-RU"/>
        </w:rPr>
      </w:pPr>
      <w:r w:rsidRPr="00266E2B">
        <w:rPr>
          <w:lang w:val="ru-RU"/>
        </w:rPr>
        <w:t xml:space="preserve">Обычно данный тип служит модификатором одного из трех ранее описанных типов. Поэтому </w:t>
      </w:r>
      <w:r w:rsidRPr="00266E2B">
        <w:rPr>
          <w:highlight w:val="yellow"/>
          <w:lang w:val="ru-RU"/>
        </w:rPr>
        <w:t xml:space="preserve">мы можем использовать комбинации ключевых слов </w:t>
      </w:r>
      <w:r w:rsidRPr="00A75121">
        <w:rPr>
          <w:highlight w:val="yellow"/>
        </w:rPr>
        <w:t>unsigned</w:t>
      </w:r>
      <w:r w:rsidRPr="00266E2B">
        <w:rPr>
          <w:highlight w:val="yellow"/>
          <w:lang w:val="ru-RU"/>
        </w:rPr>
        <w:t xml:space="preserve"> </w:t>
      </w:r>
      <w:r w:rsidRPr="00A75121">
        <w:rPr>
          <w:highlight w:val="yellow"/>
        </w:rPr>
        <w:t>int</w:t>
      </w:r>
      <w:r w:rsidRPr="00266E2B">
        <w:rPr>
          <w:highlight w:val="yellow"/>
          <w:lang w:val="ru-RU"/>
        </w:rPr>
        <w:t xml:space="preserve"> или </w:t>
      </w:r>
      <w:r w:rsidRPr="00A75121">
        <w:rPr>
          <w:highlight w:val="yellow"/>
        </w:rPr>
        <w:t>unsigned</w:t>
      </w:r>
      <w:r w:rsidRPr="00266E2B">
        <w:rPr>
          <w:highlight w:val="yellow"/>
          <w:lang w:val="ru-RU"/>
        </w:rPr>
        <w:t xml:space="preserve"> </w:t>
      </w:r>
      <w:r w:rsidRPr="00A75121">
        <w:rPr>
          <w:highlight w:val="yellow"/>
        </w:rPr>
        <w:t>long</w:t>
      </w:r>
      <w:r w:rsidRPr="00266E2B">
        <w:rPr>
          <w:highlight w:val="yellow"/>
          <w:lang w:val="ru-RU"/>
        </w:rPr>
        <w:t xml:space="preserve"> как обозначения типов. Для указания типа </w:t>
      </w:r>
      <w:r w:rsidRPr="00A75121">
        <w:rPr>
          <w:highlight w:val="yellow"/>
        </w:rPr>
        <w:t>unsigned</w:t>
      </w:r>
      <w:r w:rsidRPr="00266E2B">
        <w:rPr>
          <w:highlight w:val="yellow"/>
          <w:lang w:val="ru-RU"/>
        </w:rPr>
        <w:t xml:space="preserve"> </w:t>
      </w:r>
      <w:r w:rsidRPr="00A75121">
        <w:rPr>
          <w:highlight w:val="yellow"/>
        </w:rPr>
        <w:t>int</w:t>
      </w:r>
      <w:r w:rsidRPr="00266E2B">
        <w:rPr>
          <w:highlight w:val="yellow"/>
          <w:lang w:val="ru-RU"/>
        </w:rPr>
        <w:t xml:space="preserve"> достаточно привести только ключевое слово </w:t>
      </w:r>
      <w:r w:rsidRPr="00A75121">
        <w:rPr>
          <w:highlight w:val="yellow"/>
        </w:rPr>
        <w:t>unsigned</w:t>
      </w:r>
      <w:r w:rsidRPr="00266E2B">
        <w:rPr>
          <w:highlight w:val="yellow"/>
          <w:lang w:val="ru-RU"/>
        </w:rPr>
        <w:t>.</w:t>
      </w:r>
      <w:r w:rsidRPr="00266E2B">
        <w:rPr>
          <w:lang w:val="ru-RU"/>
        </w:rPr>
        <w:t xml:space="preserve"> Некоторые вычислительные системы никак не обеспечивают аппаратную реализацию типа </w:t>
      </w:r>
      <w:r w:rsidRPr="00ED6363">
        <w:t>unsigned</w:t>
      </w:r>
      <w:r w:rsidRPr="00266E2B">
        <w:rPr>
          <w:lang w:val="ru-RU"/>
        </w:rPr>
        <w:t xml:space="preserve"> </w:t>
      </w:r>
      <w:r w:rsidRPr="00ED6363">
        <w:t>long</w:t>
      </w:r>
      <w:r w:rsidRPr="00266E2B">
        <w:rPr>
          <w:lang w:val="ru-RU"/>
        </w:rPr>
        <w:t xml:space="preserve">; кроме того, существуют модели микропроцессоров, в которых </w:t>
      </w:r>
      <w:r w:rsidRPr="00ED6363">
        <w:t>unsigned</w:t>
      </w:r>
      <w:r w:rsidRPr="00266E2B">
        <w:rPr>
          <w:lang w:val="ru-RU"/>
        </w:rPr>
        <w:t xml:space="preserve"> - специальный тип фиксированного размера.</w:t>
      </w:r>
    </w:p>
    <w:p w14:paraId="3752E084" w14:textId="77777777" w:rsidR="00266E2B" w:rsidRPr="00266E2B" w:rsidRDefault="00266E2B" w:rsidP="00266E2B">
      <w:pPr>
        <w:pStyle w:val="Main"/>
        <w:rPr>
          <w:lang w:val="ru-RU"/>
        </w:rPr>
      </w:pPr>
      <w:r w:rsidRPr="00266E2B">
        <w:rPr>
          <w:highlight w:val="yellow"/>
          <w:lang w:val="ru-RU"/>
        </w:rPr>
        <w:t>Целые беззнаковые константы записываются точно так же, как и обычные целые константы, с тем лишь исключением, что использование знака — запрещено</w:t>
      </w:r>
      <w:r w:rsidRPr="00266E2B">
        <w:rPr>
          <w:lang w:val="ru-RU"/>
        </w:rPr>
        <w:t>.</w:t>
      </w:r>
    </w:p>
    <w:p w14:paraId="3752E085" w14:textId="77777777" w:rsidR="00266E2B" w:rsidRPr="00ED6363" w:rsidRDefault="00266E2B" w:rsidP="00266E2B">
      <w:pPr>
        <w:pStyle w:val="Main"/>
      </w:pPr>
      <w:r w:rsidRPr="00266E2B">
        <w:rPr>
          <w:lang w:val="ru-RU"/>
        </w:rPr>
        <w:t xml:space="preserve">Целые переменные без знака описываются и инициализируются совершенно аналогично тому, как это делается в случае обычных целых переменных. </w:t>
      </w:r>
      <w:proofErr w:type="spellStart"/>
      <w:r w:rsidRPr="00ED6363">
        <w:t>Ниже</w:t>
      </w:r>
      <w:proofErr w:type="spellEnd"/>
      <w:r w:rsidRPr="00ED6363">
        <w:t xml:space="preserve"> </w:t>
      </w:r>
      <w:proofErr w:type="spellStart"/>
      <w:r w:rsidRPr="00ED6363">
        <w:t>приведено</w:t>
      </w:r>
      <w:proofErr w:type="spellEnd"/>
      <w:r w:rsidRPr="00ED6363">
        <w:t xml:space="preserve"> </w:t>
      </w:r>
      <w:proofErr w:type="spellStart"/>
      <w:r w:rsidRPr="00ED6363">
        <w:t>несколько</w:t>
      </w:r>
      <w:proofErr w:type="spellEnd"/>
      <w:r w:rsidRPr="00ED6363">
        <w:t xml:space="preserve"> </w:t>
      </w:r>
      <w:proofErr w:type="spellStart"/>
      <w:r w:rsidRPr="00ED6363">
        <w:t>примеров</w:t>
      </w:r>
      <w:proofErr w:type="spellEnd"/>
      <w:r w:rsidRPr="00ED6363">
        <w:t>:</w:t>
      </w:r>
    </w:p>
    <w:p w14:paraId="3752E086" w14:textId="77777777" w:rsidR="00266E2B" w:rsidRPr="00ED6363" w:rsidRDefault="00266E2B" w:rsidP="00266E2B">
      <w:pPr>
        <w:pStyle w:val="Main"/>
      </w:pPr>
    </w:p>
    <w:p w14:paraId="3752E087" w14:textId="77777777" w:rsidR="00266E2B" w:rsidRPr="00266E2B" w:rsidRDefault="00266E2B" w:rsidP="00266E2B">
      <w:pPr>
        <w:pStyle w:val="Program"/>
        <w:ind w:left="284"/>
      </w:pPr>
      <w:r w:rsidRPr="00266E2B">
        <w:rPr>
          <w:color w:val="0000FF"/>
        </w:rPr>
        <w:t>unsigned int</w:t>
      </w:r>
      <w:r w:rsidRPr="00266E2B">
        <w:t xml:space="preserve"> students;</w:t>
      </w:r>
    </w:p>
    <w:p w14:paraId="3752E088" w14:textId="77777777" w:rsidR="00266E2B" w:rsidRPr="00266E2B" w:rsidRDefault="00266E2B" w:rsidP="00266E2B">
      <w:pPr>
        <w:pStyle w:val="Program"/>
        <w:ind w:left="284"/>
      </w:pPr>
      <w:r w:rsidRPr="00266E2B">
        <w:rPr>
          <w:color w:val="0000FF"/>
        </w:rPr>
        <w:t>unsigned</w:t>
      </w:r>
      <w:r w:rsidRPr="00266E2B">
        <w:t xml:space="preserve"> players;</w:t>
      </w:r>
    </w:p>
    <w:p w14:paraId="3752E089" w14:textId="77777777" w:rsidR="00266E2B" w:rsidRPr="00D36B22" w:rsidRDefault="00266E2B" w:rsidP="00266E2B">
      <w:pPr>
        <w:pStyle w:val="Program"/>
        <w:ind w:left="284"/>
        <w:rPr>
          <w:lang w:val="ru-RU"/>
        </w:rPr>
      </w:pPr>
      <w:r w:rsidRPr="00266E2B">
        <w:rPr>
          <w:color w:val="0000FF"/>
        </w:rPr>
        <w:lastRenderedPageBreak/>
        <w:t>unsigned</w:t>
      </w:r>
      <w:r w:rsidRPr="00D36B22">
        <w:rPr>
          <w:color w:val="0000FF"/>
          <w:lang w:val="ru-RU"/>
        </w:rPr>
        <w:t xml:space="preserve"> </w:t>
      </w:r>
      <w:r w:rsidRPr="00266E2B">
        <w:rPr>
          <w:color w:val="0000FF"/>
        </w:rPr>
        <w:t>short</w:t>
      </w:r>
      <w:r w:rsidRPr="00D36B22">
        <w:rPr>
          <w:lang w:val="ru-RU"/>
        </w:rPr>
        <w:t xml:space="preserve"> </w:t>
      </w:r>
      <w:r w:rsidRPr="00266E2B">
        <w:t>ribs</w:t>
      </w:r>
      <w:r w:rsidRPr="00D36B22">
        <w:rPr>
          <w:lang w:val="ru-RU"/>
        </w:rPr>
        <w:t xml:space="preserve"> = 6;</w:t>
      </w:r>
    </w:p>
    <w:p w14:paraId="3752E08A" w14:textId="77777777" w:rsidR="00266E2B" w:rsidRPr="00D36B22" w:rsidRDefault="00266E2B" w:rsidP="00266E2B">
      <w:pPr>
        <w:pStyle w:val="Main"/>
        <w:rPr>
          <w:lang w:val="ru-RU"/>
        </w:rPr>
      </w:pPr>
    </w:p>
    <w:p w14:paraId="3752E08B" w14:textId="4A6BFC18" w:rsidR="00266E2B" w:rsidRPr="00ED6363" w:rsidRDefault="00266E2B" w:rsidP="00266E2B">
      <w:pPr>
        <w:pStyle w:val="Main"/>
      </w:pPr>
      <w:r w:rsidRPr="00266E2B">
        <w:rPr>
          <w:lang w:val="ru-RU"/>
        </w:rPr>
        <w:t xml:space="preserve">Применение данного типа при введении в программу некоторой переменной гарантирует, что она никогда не станет отрицательной. Кроме того, если вы имеете дело только с положительными числами, вы сможете воспользоваться тем, что данные указанного типа могут принимать большие значения, чем данные эквивалентного типа со знаком. </w:t>
      </w:r>
      <w:proofErr w:type="spellStart"/>
      <w:r w:rsidRPr="00A75121">
        <w:rPr>
          <w:highlight w:val="yellow"/>
        </w:rPr>
        <w:t>Обычно</w:t>
      </w:r>
      <w:proofErr w:type="spellEnd"/>
      <w:r w:rsidRPr="00A75121">
        <w:rPr>
          <w:highlight w:val="yellow"/>
        </w:rPr>
        <w:t xml:space="preserve"> </w:t>
      </w:r>
      <w:proofErr w:type="spellStart"/>
      <w:r w:rsidRPr="00A75121">
        <w:rPr>
          <w:highlight w:val="yellow"/>
        </w:rPr>
        <w:t>это</w:t>
      </w:r>
      <w:proofErr w:type="spellEnd"/>
      <w:r w:rsidRPr="00A75121">
        <w:rPr>
          <w:highlight w:val="yellow"/>
        </w:rPr>
        <w:t xml:space="preserve"> </w:t>
      </w:r>
      <w:proofErr w:type="spellStart"/>
      <w:r w:rsidRPr="00A75121">
        <w:rPr>
          <w:highlight w:val="yellow"/>
        </w:rPr>
        <w:t>применяется</w:t>
      </w:r>
      <w:proofErr w:type="spellEnd"/>
      <w:r w:rsidRPr="00A75121">
        <w:rPr>
          <w:highlight w:val="yellow"/>
        </w:rPr>
        <w:t xml:space="preserve"> </w:t>
      </w:r>
      <w:proofErr w:type="spellStart"/>
      <w:r w:rsidRPr="00A75121">
        <w:rPr>
          <w:highlight w:val="yellow"/>
        </w:rPr>
        <w:t>при</w:t>
      </w:r>
      <w:proofErr w:type="spellEnd"/>
      <w:r w:rsidRPr="00A75121">
        <w:rPr>
          <w:highlight w:val="yellow"/>
        </w:rPr>
        <w:t xml:space="preserve"> </w:t>
      </w:r>
      <w:proofErr w:type="spellStart"/>
      <w:r w:rsidRPr="00A75121">
        <w:rPr>
          <w:highlight w:val="yellow"/>
        </w:rPr>
        <w:t>адресации</w:t>
      </w:r>
      <w:proofErr w:type="spellEnd"/>
      <w:r w:rsidRPr="00A75121">
        <w:rPr>
          <w:highlight w:val="yellow"/>
        </w:rPr>
        <w:t xml:space="preserve"> </w:t>
      </w:r>
      <w:proofErr w:type="spellStart"/>
      <w:r w:rsidRPr="00A75121">
        <w:rPr>
          <w:highlight w:val="yellow"/>
        </w:rPr>
        <w:t>памяти</w:t>
      </w:r>
      <w:proofErr w:type="spellEnd"/>
      <w:r w:rsidRPr="00A75121">
        <w:rPr>
          <w:highlight w:val="yellow"/>
        </w:rPr>
        <w:t xml:space="preserve"> и </w:t>
      </w:r>
      <w:proofErr w:type="spellStart"/>
      <w:r w:rsidRPr="00A75121">
        <w:rPr>
          <w:highlight w:val="yellow"/>
        </w:rPr>
        <w:t>организации</w:t>
      </w:r>
      <w:proofErr w:type="spellEnd"/>
      <w:r w:rsidRPr="00A75121">
        <w:rPr>
          <w:highlight w:val="yellow"/>
        </w:rPr>
        <w:t xml:space="preserve"> </w:t>
      </w:r>
      <w:proofErr w:type="spellStart"/>
      <w:r w:rsidRPr="00A75121">
        <w:rPr>
          <w:highlight w:val="yellow"/>
        </w:rPr>
        <w:t>сч</w:t>
      </w:r>
      <w:proofErr w:type="spellEnd"/>
      <w:r w:rsidR="00A314EC">
        <w:rPr>
          <w:highlight w:val="yellow"/>
          <w:lang w:val="ru-RU"/>
        </w:rPr>
        <w:t>ё</w:t>
      </w:r>
      <w:proofErr w:type="spellStart"/>
      <w:r w:rsidRPr="00A75121">
        <w:rPr>
          <w:highlight w:val="yellow"/>
        </w:rPr>
        <w:t>тчиков</w:t>
      </w:r>
      <w:proofErr w:type="spellEnd"/>
      <w:r w:rsidRPr="00A75121">
        <w:rPr>
          <w:highlight w:val="yellow"/>
        </w:rPr>
        <w:t>.</w:t>
      </w:r>
    </w:p>
    <w:p w14:paraId="3752E08C" w14:textId="77777777" w:rsidR="00266E2B" w:rsidRPr="00ED6363" w:rsidRDefault="00266E2B" w:rsidP="00266E2B">
      <w:pPr>
        <w:pStyle w:val="Main"/>
      </w:pPr>
    </w:p>
    <w:p w14:paraId="3752E08D" w14:textId="77777777" w:rsidR="00266E2B" w:rsidRPr="00266E2B" w:rsidRDefault="00266E2B" w:rsidP="00266E2B">
      <w:pPr>
        <w:pStyle w:val="Heading3"/>
        <w:keepNext w:val="0"/>
        <w:spacing w:before="0" w:after="0"/>
        <w:ind w:left="709" w:firstLine="0"/>
        <w:rPr>
          <w:sz w:val="20"/>
          <w:szCs w:val="20"/>
        </w:rPr>
      </w:pPr>
      <w:bookmarkStart w:id="41" w:name="_Toc303710874"/>
      <w:bookmarkStart w:id="42" w:name="_Toc515769984"/>
      <w:r w:rsidRPr="00266E2B">
        <w:rPr>
          <w:sz w:val="20"/>
          <w:szCs w:val="20"/>
        </w:rPr>
        <w:t>Числа с плавающей точкой.</w:t>
      </w:r>
      <w:bookmarkEnd w:id="41"/>
      <w:bookmarkEnd w:id="42"/>
    </w:p>
    <w:p w14:paraId="3752E08E" w14:textId="77777777" w:rsidR="00266E2B" w:rsidRPr="00266E2B" w:rsidRDefault="00266E2B" w:rsidP="00266E2B">
      <w:pPr>
        <w:pStyle w:val="Main"/>
        <w:rPr>
          <w:lang w:val="ru-RU"/>
        </w:rPr>
      </w:pPr>
      <w:r w:rsidRPr="00266E2B">
        <w:rPr>
          <w:lang w:val="ru-RU"/>
        </w:rPr>
        <w:t xml:space="preserve">В большинстве проектов разработки программного обеспечения оказывается вполне достаточным использовать данные целых типов. </w:t>
      </w:r>
      <w:bookmarkStart w:id="43" w:name="AP00622"/>
      <w:r w:rsidRPr="00266E2B">
        <w:rPr>
          <w:lang w:val="ru-RU"/>
        </w:rPr>
        <w:t xml:space="preserve">Однако </w:t>
      </w:r>
      <w:r w:rsidRPr="00266E2B">
        <w:rPr>
          <w:highlight w:val="yellow"/>
          <w:lang w:val="ru-RU"/>
        </w:rPr>
        <w:t>в программах вычислительного характера часто применяются числа с плавающей точкой.</w:t>
      </w:r>
      <w:r w:rsidRPr="00266E2B">
        <w:rPr>
          <w:lang w:val="ru-RU"/>
        </w:rPr>
        <w:t xml:space="preserve"> В языке Си такие данные описываются типом </w:t>
      </w:r>
      <w:r w:rsidRPr="00ED6363">
        <w:t>float</w:t>
      </w:r>
      <w:bookmarkEnd w:id="43"/>
      <w:r w:rsidRPr="00266E2B">
        <w:rPr>
          <w:lang w:val="ru-RU"/>
        </w:rPr>
        <w:t xml:space="preserve">; они соответствуют типу </w:t>
      </w:r>
      <w:r w:rsidRPr="00ED6363">
        <w:t>real</w:t>
      </w:r>
      <w:r w:rsidRPr="00266E2B">
        <w:rPr>
          <w:lang w:val="ru-RU"/>
        </w:rPr>
        <w:t xml:space="preserve"> в Фортране и Паскале. Указанный подход, как вы могли заметить при внимательном чтении, позволяет представлять числа из гораздо более широкого диапазона, включая и десятичные дроби. Числа с плавающей точкой совершенно аналогичны числам в обычной алгебраической записи, используемой при работе с очень большими или малыми числами. Давайте рассмотрим ее подробнее.</w:t>
      </w:r>
    </w:p>
    <w:p w14:paraId="3752E08F" w14:textId="77777777" w:rsidR="00266E2B" w:rsidRPr="00ED6363" w:rsidRDefault="00266E2B" w:rsidP="00266E2B">
      <w:pPr>
        <w:pStyle w:val="Main"/>
      </w:pPr>
      <w:r w:rsidRPr="00266E2B">
        <w:rPr>
          <w:lang w:val="ru-RU"/>
        </w:rPr>
        <w:t xml:space="preserve">Алгебраическая запись числа представляет собой произведение некоторого десятичного числа на степень, основание которой равно десяти. </w:t>
      </w:r>
      <w:proofErr w:type="spellStart"/>
      <w:r w:rsidRPr="00A75121">
        <w:rPr>
          <w:highlight w:val="yellow"/>
        </w:rPr>
        <w:t>Ниже</w:t>
      </w:r>
      <w:proofErr w:type="spellEnd"/>
      <w:r w:rsidRPr="00A75121">
        <w:rPr>
          <w:highlight w:val="yellow"/>
        </w:rPr>
        <w:t xml:space="preserve"> </w:t>
      </w:r>
      <w:proofErr w:type="spellStart"/>
      <w:r w:rsidRPr="00A75121">
        <w:rPr>
          <w:highlight w:val="yellow"/>
        </w:rPr>
        <w:t>приведено</w:t>
      </w:r>
      <w:proofErr w:type="spellEnd"/>
      <w:r w:rsidRPr="00A75121">
        <w:rPr>
          <w:highlight w:val="yellow"/>
        </w:rPr>
        <w:t xml:space="preserve"> </w:t>
      </w:r>
      <w:proofErr w:type="spellStart"/>
      <w:r w:rsidRPr="00A75121">
        <w:rPr>
          <w:highlight w:val="yellow"/>
        </w:rPr>
        <w:t>несколько</w:t>
      </w:r>
      <w:proofErr w:type="spellEnd"/>
      <w:r w:rsidRPr="00A75121">
        <w:rPr>
          <w:highlight w:val="yellow"/>
        </w:rPr>
        <w:t xml:space="preserve"> </w:t>
      </w:r>
      <w:proofErr w:type="spellStart"/>
      <w:r w:rsidRPr="00A75121">
        <w:rPr>
          <w:highlight w:val="yellow"/>
        </w:rPr>
        <w:t>примеров</w:t>
      </w:r>
      <w:proofErr w:type="spellEnd"/>
      <w:r w:rsidRPr="00A75121">
        <w:rPr>
          <w:highlight w:val="yellow"/>
        </w:rPr>
        <w:t>.</w:t>
      </w:r>
    </w:p>
    <w:p w14:paraId="3752E090" w14:textId="77777777" w:rsidR="00266E2B" w:rsidRPr="00ED6363" w:rsidRDefault="00266E2B" w:rsidP="00266E2B">
      <w:pPr>
        <w:pStyle w:val="Main"/>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2575"/>
        <w:gridCol w:w="2880"/>
      </w:tblGrid>
      <w:tr w:rsidR="00266E2B" w:rsidRPr="00711421" w14:paraId="3752E094" w14:textId="77777777" w:rsidTr="00A314EC">
        <w:tc>
          <w:tcPr>
            <w:tcW w:w="1925" w:type="dxa"/>
          </w:tcPr>
          <w:p w14:paraId="3752E091" w14:textId="77777777" w:rsidR="00266E2B" w:rsidRPr="00711421" w:rsidRDefault="00266E2B" w:rsidP="00A314EC">
            <w:pPr>
              <w:pStyle w:val="Main"/>
              <w:widowControl w:val="0"/>
              <w:ind w:firstLine="0"/>
              <w:rPr>
                <w:bCs/>
                <w:lang w:val="ru-RU"/>
              </w:rPr>
            </w:pPr>
            <w:r w:rsidRPr="00711421">
              <w:rPr>
                <w:bCs/>
                <w:lang w:val="ru-RU"/>
              </w:rPr>
              <w:t>Число</w:t>
            </w:r>
          </w:p>
        </w:tc>
        <w:tc>
          <w:tcPr>
            <w:tcW w:w="2575" w:type="dxa"/>
          </w:tcPr>
          <w:p w14:paraId="3752E092" w14:textId="77777777" w:rsidR="00266E2B" w:rsidRPr="00711421" w:rsidRDefault="00266E2B" w:rsidP="00A314EC">
            <w:pPr>
              <w:pStyle w:val="Main"/>
              <w:widowControl w:val="0"/>
              <w:ind w:firstLine="0"/>
              <w:rPr>
                <w:bCs/>
                <w:lang w:val="ru-RU"/>
              </w:rPr>
            </w:pPr>
            <w:r w:rsidRPr="00711421">
              <w:rPr>
                <w:bCs/>
                <w:lang w:val="ru-RU"/>
              </w:rPr>
              <w:t>Алгебраическая запись</w:t>
            </w:r>
          </w:p>
        </w:tc>
        <w:tc>
          <w:tcPr>
            <w:tcW w:w="2880" w:type="dxa"/>
          </w:tcPr>
          <w:p w14:paraId="3752E093" w14:textId="77777777" w:rsidR="00266E2B" w:rsidRPr="00711421" w:rsidRDefault="00266E2B" w:rsidP="00A314EC">
            <w:pPr>
              <w:pStyle w:val="Main"/>
              <w:widowControl w:val="0"/>
              <w:ind w:firstLine="0"/>
              <w:rPr>
                <w:bCs/>
                <w:lang w:val="ru-RU"/>
              </w:rPr>
            </w:pPr>
            <w:r w:rsidRPr="00711421">
              <w:rPr>
                <w:bCs/>
                <w:lang w:val="ru-RU"/>
              </w:rPr>
              <w:t>Запись для ввода в машину</w:t>
            </w:r>
          </w:p>
        </w:tc>
      </w:tr>
      <w:tr w:rsidR="00266E2B" w:rsidRPr="00711421" w14:paraId="3752E098" w14:textId="77777777" w:rsidTr="00A314EC">
        <w:tc>
          <w:tcPr>
            <w:tcW w:w="1925" w:type="dxa"/>
          </w:tcPr>
          <w:p w14:paraId="3752E095" w14:textId="77777777" w:rsidR="00266E2B" w:rsidRPr="00711421" w:rsidRDefault="00266E2B" w:rsidP="00A314EC">
            <w:pPr>
              <w:pStyle w:val="Main"/>
              <w:widowControl w:val="0"/>
              <w:ind w:firstLine="0"/>
              <w:rPr>
                <w:bCs/>
                <w:lang w:val="ru-RU"/>
              </w:rPr>
            </w:pPr>
            <w:r w:rsidRPr="00711421">
              <w:rPr>
                <w:bCs/>
                <w:lang w:val="ru-RU"/>
              </w:rPr>
              <w:t>1 000 000 000</w:t>
            </w:r>
          </w:p>
        </w:tc>
        <w:tc>
          <w:tcPr>
            <w:tcW w:w="2575" w:type="dxa"/>
          </w:tcPr>
          <w:p w14:paraId="3752E096" w14:textId="77777777" w:rsidR="00266E2B" w:rsidRPr="00711421" w:rsidRDefault="00266E2B" w:rsidP="00A314EC">
            <w:pPr>
              <w:pStyle w:val="Main"/>
              <w:widowControl w:val="0"/>
              <w:ind w:firstLine="0"/>
              <w:rPr>
                <w:bCs/>
                <w:lang w:val="ru-RU"/>
              </w:rPr>
            </w:pPr>
            <w:r w:rsidRPr="00711421">
              <w:rPr>
                <w:bCs/>
                <w:lang w:val="ru-RU"/>
              </w:rPr>
              <w:t>1</w:t>
            </w:r>
            <w:r w:rsidRPr="00711421">
              <w:rPr>
                <w:bCs/>
              </w:rPr>
              <w:t>,</w:t>
            </w:r>
            <w:r w:rsidRPr="00711421">
              <w:rPr>
                <w:bCs/>
                <w:lang w:val="ru-RU"/>
              </w:rPr>
              <w:t>0*10</w:t>
            </w:r>
            <w:r w:rsidRPr="00711421">
              <w:rPr>
                <w:bCs/>
                <w:vertAlign w:val="superscript"/>
                <w:lang w:val="ru-RU"/>
              </w:rPr>
              <w:t>9</w:t>
            </w:r>
          </w:p>
        </w:tc>
        <w:tc>
          <w:tcPr>
            <w:tcW w:w="2880" w:type="dxa"/>
          </w:tcPr>
          <w:p w14:paraId="3752E097" w14:textId="77777777" w:rsidR="00266E2B" w:rsidRPr="00711421" w:rsidRDefault="00266E2B" w:rsidP="00A314EC">
            <w:pPr>
              <w:pStyle w:val="Main"/>
              <w:widowControl w:val="0"/>
              <w:ind w:firstLine="0"/>
              <w:rPr>
                <w:bCs/>
                <w:lang w:val="ru-RU"/>
              </w:rPr>
            </w:pPr>
            <w:r w:rsidRPr="00711421">
              <w:rPr>
                <w:bCs/>
                <w:lang w:val="ru-RU"/>
              </w:rPr>
              <w:t>1</w:t>
            </w:r>
            <w:r w:rsidRPr="00711421">
              <w:rPr>
                <w:bCs/>
              </w:rPr>
              <w:t>.</w:t>
            </w:r>
            <w:r w:rsidRPr="00711421">
              <w:rPr>
                <w:bCs/>
                <w:lang w:val="ru-RU"/>
              </w:rPr>
              <w:t>0е9</w:t>
            </w:r>
          </w:p>
        </w:tc>
      </w:tr>
      <w:tr w:rsidR="00266E2B" w:rsidRPr="00711421" w14:paraId="3752E09C" w14:textId="77777777" w:rsidTr="00A314EC">
        <w:tc>
          <w:tcPr>
            <w:tcW w:w="1925" w:type="dxa"/>
          </w:tcPr>
          <w:p w14:paraId="3752E099" w14:textId="77777777" w:rsidR="00266E2B" w:rsidRPr="00711421" w:rsidRDefault="00266E2B" w:rsidP="00A314EC">
            <w:pPr>
              <w:pStyle w:val="Main"/>
              <w:widowControl w:val="0"/>
              <w:ind w:firstLine="0"/>
              <w:rPr>
                <w:bCs/>
                <w:lang w:val="ru-RU"/>
              </w:rPr>
            </w:pPr>
            <w:r w:rsidRPr="00711421">
              <w:rPr>
                <w:bCs/>
                <w:lang w:val="ru-RU"/>
              </w:rPr>
              <w:t>123 000</w:t>
            </w:r>
          </w:p>
        </w:tc>
        <w:tc>
          <w:tcPr>
            <w:tcW w:w="2575" w:type="dxa"/>
          </w:tcPr>
          <w:p w14:paraId="3752E09A" w14:textId="77777777" w:rsidR="00266E2B" w:rsidRPr="00711421" w:rsidRDefault="00266E2B" w:rsidP="00A314EC">
            <w:pPr>
              <w:pStyle w:val="Main"/>
              <w:widowControl w:val="0"/>
              <w:ind w:firstLine="0"/>
              <w:rPr>
                <w:bCs/>
                <w:lang w:val="ru-RU"/>
              </w:rPr>
            </w:pPr>
            <w:r w:rsidRPr="00711421">
              <w:rPr>
                <w:bCs/>
                <w:lang w:val="ru-RU"/>
              </w:rPr>
              <w:t>1,23*10</w:t>
            </w:r>
            <w:r w:rsidRPr="00711421">
              <w:rPr>
                <w:bCs/>
                <w:vertAlign w:val="superscript"/>
                <w:lang w:val="ru-RU"/>
              </w:rPr>
              <w:t>5</w:t>
            </w:r>
          </w:p>
        </w:tc>
        <w:tc>
          <w:tcPr>
            <w:tcW w:w="2880" w:type="dxa"/>
          </w:tcPr>
          <w:p w14:paraId="3752E09B" w14:textId="77777777" w:rsidR="00266E2B" w:rsidRPr="00711421" w:rsidRDefault="00266E2B" w:rsidP="00A314EC">
            <w:pPr>
              <w:pStyle w:val="Main"/>
              <w:widowControl w:val="0"/>
              <w:ind w:firstLine="0"/>
              <w:rPr>
                <w:bCs/>
                <w:lang w:val="ru-RU"/>
              </w:rPr>
            </w:pPr>
            <w:r w:rsidRPr="00711421">
              <w:rPr>
                <w:bCs/>
                <w:lang w:val="ru-RU"/>
              </w:rPr>
              <w:t>1</w:t>
            </w:r>
            <w:r w:rsidRPr="00711421">
              <w:rPr>
                <w:bCs/>
              </w:rPr>
              <w:t>.</w:t>
            </w:r>
            <w:r w:rsidRPr="00711421">
              <w:rPr>
                <w:bCs/>
                <w:lang w:val="ru-RU"/>
              </w:rPr>
              <w:t>23е5</w:t>
            </w:r>
          </w:p>
        </w:tc>
      </w:tr>
      <w:tr w:rsidR="00266E2B" w:rsidRPr="00711421" w14:paraId="3752E0A0" w14:textId="77777777" w:rsidTr="00A314EC">
        <w:tc>
          <w:tcPr>
            <w:tcW w:w="1925" w:type="dxa"/>
          </w:tcPr>
          <w:p w14:paraId="3752E09D" w14:textId="77777777" w:rsidR="00266E2B" w:rsidRPr="00711421" w:rsidRDefault="00266E2B" w:rsidP="00A314EC">
            <w:pPr>
              <w:pStyle w:val="Main"/>
              <w:widowControl w:val="0"/>
              <w:ind w:firstLine="0"/>
              <w:rPr>
                <w:bCs/>
                <w:lang w:val="ru-RU"/>
              </w:rPr>
            </w:pPr>
            <w:r w:rsidRPr="00711421">
              <w:rPr>
                <w:bCs/>
                <w:lang w:val="ru-RU"/>
              </w:rPr>
              <w:t>322.56</w:t>
            </w:r>
          </w:p>
        </w:tc>
        <w:tc>
          <w:tcPr>
            <w:tcW w:w="2575" w:type="dxa"/>
          </w:tcPr>
          <w:p w14:paraId="3752E09E" w14:textId="77777777" w:rsidR="00266E2B" w:rsidRPr="00711421" w:rsidRDefault="00266E2B" w:rsidP="00A314EC">
            <w:pPr>
              <w:pStyle w:val="Main"/>
              <w:widowControl w:val="0"/>
              <w:ind w:firstLine="0"/>
              <w:rPr>
                <w:bCs/>
                <w:lang w:val="ru-RU"/>
              </w:rPr>
            </w:pPr>
            <w:r w:rsidRPr="00711421">
              <w:rPr>
                <w:bCs/>
                <w:lang w:val="ru-RU"/>
              </w:rPr>
              <w:t>3,2256*10</w:t>
            </w:r>
            <w:r w:rsidRPr="00711421">
              <w:rPr>
                <w:bCs/>
                <w:vertAlign w:val="superscript"/>
                <w:lang w:val="ru-RU"/>
              </w:rPr>
              <w:t>2</w:t>
            </w:r>
          </w:p>
        </w:tc>
        <w:tc>
          <w:tcPr>
            <w:tcW w:w="2880" w:type="dxa"/>
          </w:tcPr>
          <w:p w14:paraId="3752E09F" w14:textId="77777777" w:rsidR="00266E2B" w:rsidRPr="00711421" w:rsidRDefault="00266E2B" w:rsidP="00A314EC">
            <w:pPr>
              <w:pStyle w:val="Main"/>
              <w:widowControl w:val="0"/>
              <w:ind w:firstLine="0"/>
              <w:rPr>
                <w:bCs/>
                <w:lang w:val="ru-RU"/>
              </w:rPr>
            </w:pPr>
            <w:r w:rsidRPr="00711421">
              <w:rPr>
                <w:bCs/>
                <w:lang w:val="ru-RU"/>
              </w:rPr>
              <w:t>3</w:t>
            </w:r>
            <w:r w:rsidRPr="00711421">
              <w:rPr>
                <w:bCs/>
              </w:rPr>
              <w:t>.</w:t>
            </w:r>
            <w:r w:rsidRPr="00711421">
              <w:rPr>
                <w:bCs/>
                <w:lang w:val="ru-RU"/>
              </w:rPr>
              <w:t>2256е2</w:t>
            </w:r>
          </w:p>
        </w:tc>
      </w:tr>
      <w:tr w:rsidR="00266E2B" w:rsidRPr="00711421" w14:paraId="3752E0A4" w14:textId="77777777" w:rsidTr="00A314EC">
        <w:tc>
          <w:tcPr>
            <w:tcW w:w="1925" w:type="dxa"/>
          </w:tcPr>
          <w:p w14:paraId="3752E0A1" w14:textId="77777777" w:rsidR="00266E2B" w:rsidRPr="00711421" w:rsidRDefault="00266E2B" w:rsidP="00A314EC">
            <w:pPr>
              <w:pStyle w:val="Main"/>
              <w:widowControl w:val="0"/>
              <w:ind w:firstLine="0"/>
              <w:rPr>
                <w:bCs/>
                <w:lang w:val="ru-RU"/>
              </w:rPr>
            </w:pPr>
            <w:r w:rsidRPr="00711421">
              <w:rPr>
                <w:bCs/>
                <w:lang w:val="ru-RU"/>
              </w:rPr>
              <w:t>0.000056</w:t>
            </w:r>
          </w:p>
        </w:tc>
        <w:tc>
          <w:tcPr>
            <w:tcW w:w="2575" w:type="dxa"/>
          </w:tcPr>
          <w:p w14:paraId="3752E0A2" w14:textId="77777777" w:rsidR="00266E2B" w:rsidRPr="00711421" w:rsidRDefault="00266E2B" w:rsidP="00A314EC">
            <w:pPr>
              <w:pStyle w:val="Main"/>
              <w:widowControl w:val="0"/>
              <w:ind w:firstLine="0"/>
              <w:rPr>
                <w:bCs/>
                <w:lang w:val="ru-RU"/>
              </w:rPr>
            </w:pPr>
            <w:r w:rsidRPr="00711421">
              <w:rPr>
                <w:bCs/>
                <w:lang w:val="ru-RU"/>
              </w:rPr>
              <w:t>5,6*10</w:t>
            </w:r>
            <w:r w:rsidRPr="00711421">
              <w:rPr>
                <w:bCs/>
                <w:vertAlign w:val="superscript"/>
                <w:lang w:val="ru-RU"/>
              </w:rPr>
              <w:t>-5</w:t>
            </w:r>
          </w:p>
        </w:tc>
        <w:tc>
          <w:tcPr>
            <w:tcW w:w="2880" w:type="dxa"/>
          </w:tcPr>
          <w:p w14:paraId="3752E0A3" w14:textId="77777777" w:rsidR="00266E2B" w:rsidRPr="00711421" w:rsidRDefault="00266E2B" w:rsidP="00A314EC">
            <w:pPr>
              <w:pStyle w:val="Main"/>
              <w:widowControl w:val="0"/>
              <w:ind w:firstLine="0"/>
              <w:rPr>
                <w:bCs/>
                <w:lang w:val="ru-RU"/>
              </w:rPr>
            </w:pPr>
            <w:r w:rsidRPr="00711421">
              <w:rPr>
                <w:bCs/>
                <w:lang w:val="ru-RU"/>
              </w:rPr>
              <w:t>5</w:t>
            </w:r>
            <w:r w:rsidRPr="00711421">
              <w:rPr>
                <w:bCs/>
              </w:rPr>
              <w:t>.</w:t>
            </w:r>
            <w:r w:rsidRPr="00711421">
              <w:rPr>
                <w:bCs/>
                <w:lang w:val="ru-RU"/>
              </w:rPr>
              <w:t>6е-5</w:t>
            </w:r>
          </w:p>
        </w:tc>
      </w:tr>
    </w:tbl>
    <w:p w14:paraId="3752E0A5" w14:textId="77777777" w:rsidR="00266E2B" w:rsidRPr="00ED6363" w:rsidRDefault="00266E2B" w:rsidP="00266E2B">
      <w:pPr>
        <w:pStyle w:val="Main"/>
        <w:rPr>
          <w:rFonts w:ascii="Times New Roman" w:hAnsi="Times New Roman"/>
          <w:b/>
          <w:bCs/>
          <w:lang w:val="ru-RU"/>
        </w:rPr>
      </w:pPr>
    </w:p>
    <w:p w14:paraId="3752E0A6" w14:textId="77777777" w:rsidR="00266E2B" w:rsidRPr="00266E2B" w:rsidRDefault="00266E2B" w:rsidP="00266E2B">
      <w:pPr>
        <w:pStyle w:val="Main"/>
        <w:rPr>
          <w:lang w:val="ru-RU"/>
        </w:rPr>
      </w:pPr>
      <w:r w:rsidRPr="00266E2B">
        <w:rPr>
          <w:lang w:val="ru-RU"/>
        </w:rPr>
        <w:t>В первом столбце числа изображены в обычной записи, во втором приведена соответствующая алгебраическая запись, а в третьем столбце числа показаны в том виде, в котором они обычно представляются при вводе в машину и при выводе из нее — с символом е, за которым следует показатель степени по основанию десять (порядок).</w:t>
      </w:r>
    </w:p>
    <w:p w14:paraId="3752E0A7" w14:textId="77777777" w:rsidR="00266E2B" w:rsidRPr="00266E2B" w:rsidRDefault="00266E2B" w:rsidP="00266E2B">
      <w:pPr>
        <w:pStyle w:val="Main"/>
        <w:rPr>
          <w:lang w:val="ru-RU"/>
        </w:rPr>
      </w:pPr>
      <w:r w:rsidRPr="00266E2B">
        <w:rPr>
          <w:highlight w:val="yellow"/>
          <w:lang w:val="ru-RU"/>
        </w:rPr>
        <w:t>Обычно для размещения в памяти числа с плавающей точкой отводится 32 бита — 8 бит для представления порядка и знака и 24 бита — для мантиссы (т. е. коэффициента при степени десяти). Важным фактом, который вам необходимо знать, является то, что такой способ дает возможность представлять числа с точностью до 6—7 десятичных цифр в диапазоне ±(10</w:t>
      </w:r>
      <w:r w:rsidRPr="00266E2B">
        <w:rPr>
          <w:highlight w:val="yellow"/>
          <w:vertAlign w:val="superscript"/>
          <w:lang w:val="ru-RU"/>
        </w:rPr>
        <w:t>37</w:t>
      </w:r>
      <w:r w:rsidRPr="00266E2B">
        <w:rPr>
          <w:highlight w:val="yellow"/>
          <w:lang w:val="ru-RU"/>
        </w:rPr>
        <w:t xml:space="preserve"> — 10</w:t>
      </w:r>
      <w:r w:rsidRPr="00266E2B">
        <w:rPr>
          <w:highlight w:val="yellow"/>
          <w:vertAlign w:val="superscript"/>
          <w:lang w:val="ru-RU"/>
        </w:rPr>
        <w:t>38</w:t>
      </w:r>
      <w:r w:rsidRPr="00266E2B">
        <w:rPr>
          <w:highlight w:val="yellow"/>
          <w:lang w:val="ru-RU"/>
        </w:rPr>
        <w:t>).</w:t>
      </w:r>
      <w:r w:rsidRPr="00266E2B">
        <w:rPr>
          <w:lang w:val="ru-RU"/>
        </w:rPr>
        <w:t xml:space="preserve"> Это может оказаться удобным, если вам понадобится обрабатывать числа того же порядка, что масса Солнца (2.0еЗ0 кг) или заряд протона (1.6е—19 Кл). (Многим нравится использовать подобные числа.)</w:t>
      </w:r>
    </w:p>
    <w:p w14:paraId="3752E0A8" w14:textId="77777777" w:rsidR="00266E2B" w:rsidRPr="00266E2B" w:rsidRDefault="00266E2B" w:rsidP="00266E2B">
      <w:pPr>
        <w:pStyle w:val="Main"/>
        <w:rPr>
          <w:lang w:val="ru-RU"/>
        </w:rPr>
      </w:pPr>
      <w:r w:rsidRPr="00266E2B">
        <w:rPr>
          <w:lang w:val="ru-RU"/>
        </w:rPr>
        <w:t xml:space="preserve">Во многих ЭВМ предусматривается обработка </w:t>
      </w:r>
      <w:r w:rsidRPr="00266E2B">
        <w:rPr>
          <w:highlight w:val="yellow"/>
          <w:lang w:val="ru-RU"/>
        </w:rPr>
        <w:t xml:space="preserve">данных типа </w:t>
      </w:r>
      <w:r w:rsidRPr="00A75121">
        <w:rPr>
          <w:highlight w:val="cyan"/>
        </w:rPr>
        <w:t>double</w:t>
      </w:r>
      <w:r w:rsidRPr="00266E2B">
        <w:rPr>
          <w:highlight w:val="cyan"/>
          <w:lang w:val="ru-RU"/>
        </w:rPr>
        <w:t xml:space="preserve"> </w:t>
      </w:r>
      <w:r w:rsidRPr="00266E2B">
        <w:rPr>
          <w:highlight w:val="yellow"/>
          <w:lang w:val="ru-RU"/>
        </w:rPr>
        <w:t>(вычислений с двойной точностью), когда для представления чисел используется удвоенное число битов, чаще всего 64. В некоторых машинах все 32 добавочных бита используются для хранения мантиссы. Это увеличивает число значащих цифр и уменьшает ошибку округления.</w:t>
      </w:r>
      <w:r w:rsidRPr="00266E2B">
        <w:rPr>
          <w:lang w:val="ru-RU"/>
        </w:rPr>
        <w:t xml:space="preserve"> В других машинах некоторое число битов из дополнительного набора используется для хранения большего порядка: это расширяет диапазон представления чисел.</w:t>
      </w:r>
    </w:p>
    <w:p w14:paraId="3752E0A9" w14:textId="77777777" w:rsidR="00266E2B" w:rsidRPr="00266E2B" w:rsidRDefault="00266E2B" w:rsidP="00266E2B">
      <w:pPr>
        <w:pStyle w:val="Main"/>
        <w:rPr>
          <w:lang w:val="ru-RU"/>
        </w:rPr>
      </w:pPr>
      <w:r w:rsidRPr="00266E2B">
        <w:rPr>
          <w:lang w:val="ru-RU"/>
        </w:rPr>
        <w:t xml:space="preserve">Другой способ определения данных типа </w:t>
      </w:r>
      <w:r w:rsidRPr="00142603">
        <w:t>double</w:t>
      </w:r>
      <w:r w:rsidRPr="00266E2B">
        <w:rPr>
          <w:lang w:val="ru-RU"/>
        </w:rPr>
        <w:t xml:space="preserve"> заключается в использовании ключевых слов </w:t>
      </w:r>
      <w:r w:rsidRPr="00142603">
        <w:t>long</w:t>
      </w:r>
      <w:r w:rsidRPr="00266E2B">
        <w:rPr>
          <w:lang w:val="ru-RU"/>
        </w:rPr>
        <w:t xml:space="preserve"> </w:t>
      </w:r>
      <w:r w:rsidRPr="00142603">
        <w:t>float</w:t>
      </w:r>
      <w:r w:rsidRPr="00266E2B">
        <w:rPr>
          <w:lang w:val="ru-RU"/>
        </w:rPr>
        <w:t>.</w:t>
      </w:r>
    </w:p>
    <w:p w14:paraId="3752E0AA" w14:textId="77777777" w:rsidR="00266E2B" w:rsidRPr="00266E2B" w:rsidRDefault="00266E2B" w:rsidP="00266E2B">
      <w:pPr>
        <w:pStyle w:val="Main"/>
        <w:rPr>
          <w:lang w:val="ru-RU"/>
        </w:rPr>
      </w:pPr>
      <w:r w:rsidRPr="00266E2B">
        <w:rPr>
          <w:lang w:val="ru-RU"/>
        </w:rPr>
        <w:t>Числа с плавающей точкой более или менее соответствуют тому, что математики называют «вещественными числами». Они включают в себя числа, расположенные между целыми. Вот некоторые из них: 2.75, 3.16Е7, 7.00 и 2е-8. Очевидно, что любое число с плавающей точкой можно записать несколькими способами. Более полное обсуждение «Е-нотации» будет проведено дальше, а мы только кратко поясним, что запись вида «3.16Е7» означает число, полученное в результате умножения 3.16 на 10 в седьмой степени, т. е. на 1 с семью нулями. Число 7 называется «порядком» (показателем степени при основании 10).</w:t>
      </w:r>
    </w:p>
    <w:p w14:paraId="3752E0AB" w14:textId="77777777" w:rsidR="00266E2B" w:rsidRPr="00266E2B" w:rsidRDefault="00266E2B" w:rsidP="00266E2B">
      <w:pPr>
        <w:pStyle w:val="Main"/>
        <w:rPr>
          <w:lang w:val="ru-RU"/>
        </w:rPr>
      </w:pPr>
      <w:r w:rsidRPr="00266E2B">
        <w:rPr>
          <w:lang w:val="ru-RU"/>
        </w:rPr>
        <w:t xml:space="preserve">Наиболее существенным моментом здесь является то, что способ кодирования, используемый для помещения в память числа с плавающей точкой, полностью отличается от аналогичной схемы для размещения целого числа. </w:t>
      </w:r>
      <w:bookmarkStart w:id="44" w:name="AP00614"/>
      <w:r w:rsidRPr="00266E2B">
        <w:rPr>
          <w:lang w:val="ru-RU"/>
        </w:rPr>
        <w:t xml:space="preserve">Формирование представления числа с плавающей точкой состоит </w:t>
      </w:r>
      <w:bookmarkEnd w:id="44"/>
      <w:r w:rsidRPr="00266E2B">
        <w:rPr>
          <w:lang w:val="ru-RU"/>
        </w:rPr>
        <w:t xml:space="preserve">в его разбиении на дробную часть и порядок; затем обе части раздельно помещаются в память. Поэтому число 7.00 из вышеприведенного списка нельзя поместить в память тем же способом, что и целое число 7, хотя оба имеют одно и то же значение. В десятичной записи (точно так же как и в двоичной) число «7.0» можно было бы записать в виде «0.7Е1»; тогда «0.7» будет дробной частью, а «1» — порядком. Для размещения чисел в памяти машины будут, конечно, использоваться двоичные числа и степени двойки вместо степеней десяти. Здесь мы </w:t>
      </w:r>
      <w:r w:rsidRPr="00266E2B">
        <w:rPr>
          <w:highlight w:val="yellow"/>
          <w:lang w:val="ru-RU"/>
        </w:rPr>
        <w:t>остановимся лишь на различиях, связанных с практическим использованием чисел этих двух типов.</w:t>
      </w:r>
    </w:p>
    <w:p w14:paraId="3752E0AC" w14:textId="77777777" w:rsidR="00266E2B" w:rsidRPr="00142603" w:rsidRDefault="00266E2B" w:rsidP="00CD098B">
      <w:pPr>
        <w:numPr>
          <w:ilvl w:val="0"/>
          <w:numId w:val="6"/>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Целые числа не имеют дробной части, в то время как числа с плавающей точкой могут представлять как целые, так и дробные числа.</w:t>
      </w:r>
    </w:p>
    <w:p w14:paraId="3752E0AD" w14:textId="77777777" w:rsidR="00266E2B" w:rsidRPr="00142603" w:rsidRDefault="00266E2B" w:rsidP="00CD098B">
      <w:pPr>
        <w:numPr>
          <w:ilvl w:val="0"/>
          <w:numId w:val="6"/>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Числа с плавающей точкой дают возможность представлять величины из более широкого диапазона, чем целые.</w:t>
      </w:r>
    </w:p>
    <w:p w14:paraId="3752E0AE" w14:textId="77777777" w:rsidR="00266E2B" w:rsidRPr="00142603" w:rsidRDefault="00266E2B" w:rsidP="00CD098B">
      <w:pPr>
        <w:numPr>
          <w:ilvl w:val="0"/>
          <w:numId w:val="6"/>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При некоторых арифметических операциях, например при вычитании одного большого числа из другого, использование чисел с плавающей точкой приводит к большей потере точности.</w:t>
      </w:r>
    </w:p>
    <w:p w14:paraId="3752E0AF" w14:textId="77777777" w:rsidR="00266E2B" w:rsidRPr="00142603" w:rsidRDefault="00266E2B" w:rsidP="00CD098B">
      <w:pPr>
        <w:numPr>
          <w:ilvl w:val="0"/>
          <w:numId w:val="6"/>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lastRenderedPageBreak/>
        <w:t>Операции над числами с плавающей точкой выполняются, как правило, медленнее, чем операции над целыми числами. Однако сейчас уже появились микропроцессоры, специально ориентированные на обработку чисел с плавающей точкой, и в них эти операции выполняются довольно быстро.</w:t>
      </w:r>
    </w:p>
    <w:p w14:paraId="3752E0B0" w14:textId="77777777" w:rsidR="00266E2B" w:rsidRPr="00ED6363" w:rsidRDefault="00266E2B" w:rsidP="00266E2B">
      <w:pPr>
        <w:pStyle w:val="Center"/>
      </w:pPr>
    </w:p>
    <w:p w14:paraId="3752E0B1" w14:textId="77777777" w:rsidR="00266E2B" w:rsidRPr="00ED6363" w:rsidRDefault="00266E2B" w:rsidP="00266E2B">
      <w:pPr>
        <w:pStyle w:val="Center"/>
      </w:pPr>
      <w:r>
        <w:rPr>
          <w:noProof/>
          <w:lang w:val="en-US" w:eastAsia="en-US"/>
        </w:rPr>
        <w:drawing>
          <wp:inline distT="0" distB="0" distL="0" distR="0" wp14:anchorId="3752E311" wp14:editId="3752E312">
            <wp:extent cx="4028440" cy="1177925"/>
            <wp:effectExtent l="19050" t="0" r="0" b="0"/>
            <wp:docPr id="3" name="Рисунок 3" descr="_04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04_02"/>
                    <pic:cNvPicPr>
                      <a:picLocks noChangeAspect="1" noChangeArrowheads="1"/>
                    </pic:cNvPicPr>
                  </pic:nvPicPr>
                  <pic:blipFill>
                    <a:blip r:embed="rId10" cstate="print"/>
                    <a:srcRect/>
                    <a:stretch>
                      <a:fillRect/>
                    </a:stretch>
                  </pic:blipFill>
                  <pic:spPr bwMode="auto">
                    <a:xfrm>
                      <a:off x="0" y="0"/>
                      <a:ext cx="4028440" cy="1177925"/>
                    </a:xfrm>
                    <a:prstGeom prst="rect">
                      <a:avLst/>
                    </a:prstGeom>
                    <a:noFill/>
                    <a:ln w="9525">
                      <a:noFill/>
                      <a:miter lim="800000"/>
                      <a:headEnd/>
                      <a:tailEnd/>
                    </a:ln>
                  </pic:spPr>
                </pic:pic>
              </a:graphicData>
            </a:graphic>
          </wp:inline>
        </w:drawing>
      </w:r>
    </w:p>
    <w:p w14:paraId="3752E0B2" w14:textId="77777777" w:rsidR="00266E2B" w:rsidRPr="00ED6363" w:rsidRDefault="00266E2B" w:rsidP="00266E2B">
      <w:pPr>
        <w:pStyle w:val="Center"/>
      </w:pPr>
    </w:p>
    <w:p w14:paraId="3752E0B3" w14:textId="77777777" w:rsidR="00266E2B" w:rsidRPr="00266E2B" w:rsidRDefault="00266E2B" w:rsidP="00266E2B">
      <w:pPr>
        <w:pStyle w:val="Main"/>
        <w:rPr>
          <w:lang w:val="ru-RU"/>
        </w:rPr>
      </w:pPr>
      <w:r w:rsidRPr="00266E2B">
        <w:rPr>
          <w:highlight w:val="yellow"/>
          <w:lang w:val="ru-RU"/>
        </w:rPr>
        <w:t>Ошибки округления чисел с плавающей точкой. Возьмите некоторое число. Добавьте к нему 1, а затем вычтите из полученной суммы исходное число. Что у вас получится? У нас получилась 1</w:t>
      </w:r>
      <w:r w:rsidRPr="00266E2B">
        <w:rPr>
          <w:lang w:val="ru-RU"/>
        </w:rPr>
        <w:t>. Но вычисления, производимые над числами с плавающей точкой, могут дать и совершенно неожиданный результат:</w:t>
      </w:r>
    </w:p>
    <w:p w14:paraId="3752E0B4" w14:textId="77777777" w:rsidR="00266E2B" w:rsidRPr="00266E2B" w:rsidRDefault="00266E2B" w:rsidP="00266E2B">
      <w:pPr>
        <w:pStyle w:val="Main"/>
        <w:rPr>
          <w:lang w:val="ru-RU"/>
        </w:rPr>
      </w:pPr>
    </w:p>
    <w:p w14:paraId="3752E0B5" w14:textId="77777777" w:rsidR="00266E2B" w:rsidRPr="00064478" w:rsidRDefault="00266E2B" w:rsidP="00266E2B">
      <w:pPr>
        <w:pStyle w:val="Program"/>
        <w:ind w:left="284"/>
        <w:rPr>
          <w:color w:val="008000"/>
          <w:lang w:val="ru-RU"/>
        </w:rPr>
      </w:pPr>
      <w:r w:rsidRPr="00064478">
        <w:rPr>
          <w:color w:val="008000"/>
          <w:lang w:val="ru-RU"/>
        </w:rPr>
        <w:t>/*ошибка вычислений*/</w:t>
      </w:r>
    </w:p>
    <w:p w14:paraId="3752E0B6" w14:textId="77777777" w:rsidR="00266E2B" w:rsidRPr="00973D8F" w:rsidRDefault="00266E2B" w:rsidP="00266E2B">
      <w:pPr>
        <w:pStyle w:val="Program"/>
        <w:ind w:left="284"/>
        <w:rPr>
          <w:lang w:val="ru-RU"/>
        </w:rPr>
      </w:pPr>
      <w:r w:rsidRPr="00973D8F">
        <w:rPr>
          <w:lang w:val="ru-RU"/>
        </w:rPr>
        <w:t>main()</w:t>
      </w:r>
    </w:p>
    <w:p w14:paraId="3752E0B7" w14:textId="77777777" w:rsidR="00266E2B" w:rsidRPr="00973D8F" w:rsidRDefault="00266E2B" w:rsidP="00266E2B">
      <w:pPr>
        <w:pStyle w:val="Program"/>
        <w:ind w:left="284"/>
        <w:rPr>
          <w:lang w:val="ru-RU"/>
        </w:rPr>
      </w:pPr>
      <w:r w:rsidRPr="00973D8F">
        <w:rPr>
          <w:lang w:val="ru-RU"/>
        </w:rPr>
        <w:t>{</w:t>
      </w:r>
    </w:p>
    <w:p w14:paraId="3752E0B8" w14:textId="77777777" w:rsidR="00266E2B" w:rsidRPr="00973D8F" w:rsidRDefault="00266E2B" w:rsidP="00266E2B">
      <w:pPr>
        <w:pStyle w:val="Program"/>
        <w:ind w:left="284"/>
        <w:rPr>
          <w:lang w:val="ru-RU"/>
        </w:rPr>
      </w:pPr>
      <w:r w:rsidRPr="00064478">
        <w:rPr>
          <w:color w:val="0000FF"/>
          <w:lang w:val="ru-RU"/>
        </w:rPr>
        <w:tab/>
        <w:t>float</w:t>
      </w:r>
      <w:r w:rsidRPr="00973D8F">
        <w:rPr>
          <w:lang w:val="ru-RU"/>
        </w:rPr>
        <w:t xml:space="preserve"> a, b;</w:t>
      </w:r>
    </w:p>
    <w:p w14:paraId="3752E0B9" w14:textId="77777777" w:rsidR="00266E2B" w:rsidRPr="00266E2B" w:rsidRDefault="00266E2B" w:rsidP="00266E2B">
      <w:pPr>
        <w:pStyle w:val="Program"/>
        <w:ind w:left="284"/>
      </w:pPr>
      <w:r w:rsidRPr="00973D8F">
        <w:rPr>
          <w:lang w:val="ru-RU"/>
        </w:rPr>
        <w:tab/>
      </w:r>
      <w:r w:rsidRPr="00266E2B">
        <w:t>b = 2.0</w:t>
      </w:r>
      <w:r w:rsidRPr="00973D8F">
        <w:rPr>
          <w:lang w:val="ru-RU"/>
        </w:rPr>
        <w:t>е</w:t>
      </w:r>
      <w:r w:rsidRPr="00266E2B">
        <w:t>20 +1.0;</w:t>
      </w:r>
    </w:p>
    <w:p w14:paraId="3752E0BA" w14:textId="77777777" w:rsidR="00266E2B" w:rsidRPr="00266E2B" w:rsidRDefault="00266E2B" w:rsidP="00266E2B">
      <w:pPr>
        <w:pStyle w:val="Program"/>
        <w:ind w:left="284"/>
      </w:pPr>
      <w:r w:rsidRPr="00266E2B">
        <w:tab/>
      </w:r>
      <w:r w:rsidRPr="00973D8F">
        <w:rPr>
          <w:lang w:val="ru-RU"/>
        </w:rPr>
        <w:t>а</w:t>
      </w:r>
      <w:r w:rsidRPr="00266E2B">
        <w:t xml:space="preserve"> = b - 2.0</w:t>
      </w:r>
      <w:r w:rsidRPr="00973D8F">
        <w:rPr>
          <w:lang w:val="ru-RU"/>
        </w:rPr>
        <w:t>е</w:t>
      </w:r>
      <w:r w:rsidRPr="00266E2B">
        <w:t>20;</w:t>
      </w:r>
    </w:p>
    <w:p w14:paraId="3752E0BB" w14:textId="77777777" w:rsidR="00266E2B" w:rsidRPr="00266E2B" w:rsidRDefault="00266E2B" w:rsidP="00266E2B">
      <w:pPr>
        <w:pStyle w:val="Program"/>
        <w:ind w:left="284"/>
      </w:pPr>
      <w:r w:rsidRPr="00266E2B">
        <w:tab/>
      </w:r>
      <w:proofErr w:type="spellStart"/>
      <w:proofErr w:type="gramStart"/>
      <w:r w:rsidRPr="00266E2B">
        <w:t>printf</w:t>
      </w:r>
      <w:proofErr w:type="spellEnd"/>
      <w:r w:rsidRPr="00266E2B">
        <w:t>(</w:t>
      </w:r>
      <w:proofErr w:type="gramEnd"/>
      <w:r w:rsidRPr="00266E2B">
        <w:t>" %f \n", a);</w:t>
      </w:r>
    </w:p>
    <w:p w14:paraId="3752E0BC" w14:textId="77777777" w:rsidR="00266E2B" w:rsidRPr="00D36B22" w:rsidRDefault="00266E2B" w:rsidP="00266E2B">
      <w:pPr>
        <w:pStyle w:val="Program"/>
        <w:ind w:left="284"/>
      </w:pPr>
      <w:r w:rsidRPr="00D36B22">
        <w:t>}</w:t>
      </w:r>
    </w:p>
    <w:p w14:paraId="3752E0BD" w14:textId="77777777" w:rsidR="00266E2B" w:rsidRPr="00D36B22" w:rsidRDefault="00266E2B" w:rsidP="00266E2B">
      <w:pPr>
        <w:pStyle w:val="Program"/>
        <w:ind w:left="284"/>
      </w:pPr>
    </w:p>
    <w:p w14:paraId="3752E0BE" w14:textId="77777777" w:rsidR="00266E2B" w:rsidRDefault="00266E2B" w:rsidP="00266E2B">
      <w:pPr>
        <w:pStyle w:val="Main"/>
        <w:rPr>
          <w:lang w:val="ru-RU"/>
        </w:rPr>
      </w:pPr>
      <w:r w:rsidRPr="00973D8F">
        <w:rPr>
          <w:lang w:val="ru-RU"/>
        </w:rPr>
        <w:t xml:space="preserve">Результат </w:t>
      </w:r>
    </w:p>
    <w:p w14:paraId="3752E0BF" w14:textId="77777777" w:rsidR="00266E2B" w:rsidRDefault="00266E2B" w:rsidP="00266E2B">
      <w:pPr>
        <w:pStyle w:val="Center"/>
      </w:pPr>
    </w:p>
    <w:p w14:paraId="3752E0C0" w14:textId="77777777" w:rsidR="00266E2B" w:rsidRDefault="00266E2B" w:rsidP="00266E2B">
      <w:pPr>
        <w:pStyle w:val="Center"/>
      </w:pPr>
      <w:r>
        <w:rPr>
          <w:noProof/>
          <w:lang w:val="en-US" w:eastAsia="en-US"/>
        </w:rPr>
        <w:drawing>
          <wp:inline distT="0" distB="0" distL="0" distR="0" wp14:anchorId="3752E313" wp14:editId="3752E314">
            <wp:extent cx="2562225" cy="86487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562225" cy="864870"/>
                    </a:xfrm>
                    <a:prstGeom prst="rect">
                      <a:avLst/>
                    </a:prstGeom>
                    <a:noFill/>
                    <a:ln w="9525">
                      <a:noFill/>
                      <a:miter lim="800000"/>
                      <a:headEnd/>
                      <a:tailEnd/>
                    </a:ln>
                  </pic:spPr>
                </pic:pic>
              </a:graphicData>
            </a:graphic>
          </wp:inline>
        </w:drawing>
      </w:r>
    </w:p>
    <w:p w14:paraId="3752E0C1" w14:textId="77777777" w:rsidR="00266E2B" w:rsidRDefault="00266E2B" w:rsidP="00266E2B">
      <w:pPr>
        <w:pStyle w:val="Center"/>
      </w:pPr>
    </w:p>
    <w:p w14:paraId="3752E0C2" w14:textId="77777777" w:rsidR="00266E2B" w:rsidRPr="00266E2B" w:rsidRDefault="00266E2B" w:rsidP="00266E2B">
      <w:pPr>
        <w:pStyle w:val="Main"/>
        <w:rPr>
          <w:lang w:val="ru-RU"/>
        </w:rPr>
      </w:pPr>
      <w:r w:rsidRPr="00A75121">
        <w:rPr>
          <w:highlight w:val="yellow"/>
          <w:lang w:val="ru-RU"/>
        </w:rPr>
        <w:t>Причина появления такого странного результата состоит в отсутствии достаточного числа разрядов для выполнения операций с требуемой точностью</w:t>
      </w:r>
      <w:r w:rsidRPr="00064478">
        <w:rPr>
          <w:lang w:val="ru-RU"/>
        </w:rPr>
        <w:t xml:space="preserve">. </w:t>
      </w:r>
      <w:r w:rsidRPr="00266E2B">
        <w:rPr>
          <w:lang w:val="ru-RU"/>
        </w:rPr>
        <w:t xml:space="preserve">Число 2.0е20 записывается как двойка с последующими двадцатью нулями, и, добавляя к нему 1, мы пытаемся изменить 21-ю цифру. Чтобы выполнить эту операцию корректно, программа должна иметь возможность поместить в память число, состоящее из 21 цифры. Но </w:t>
      </w:r>
      <w:r w:rsidRPr="00266E2B">
        <w:rPr>
          <w:highlight w:val="yellow"/>
          <w:lang w:val="ru-RU"/>
        </w:rPr>
        <w:t xml:space="preserve">число типа </w:t>
      </w:r>
      <w:r w:rsidRPr="00A75121">
        <w:rPr>
          <w:highlight w:val="yellow"/>
        </w:rPr>
        <w:t>float</w:t>
      </w:r>
      <w:r w:rsidRPr="00266E2B">
        <w:rPr>
          <w:highlight w:val="yellow"/>
          <w:lang w:val="ru-RU"/>
        </w:rPr>
        <w:t xml:space="preserve"> (т. е. с плавающей точкой) путем изменения порядка можно увеличить или уменьшить лишь на 6 или 7 цифр.</w:t>
      </w:r>
      <w:r w:rsidRPr="00266E2B">
        <w:rPr>
          <w:lang w:val="ru-RU"/>
        </w:rPr>
        <w:t xml:space="preserve"> Попытка вычисления оказалась неудачной. С другой стороны, если бы мы использовали, скажем, число 2.0е4 вместо 2.0е20, мы смогли бы получить правильный ответ, поскольку в этом случае мы пытались бы изменить 5-ю цифру, и точность представления чисел типа </w:t>
      </w:r>
      <w:r w:rsidRPr="00142603">
        <w:t>float</w:t>
      </w:r>
      <w:r w:rsidRPr="00266E2B">
        <w:rPr>
          <w:lang w:val="ru-RU"/>
        </w:rPr>
        <w:t xml:space="preserve"> оказалась бы вполне достаточной для этого.</w:t>
      </w:r>
    </w:p>
    <w:p w14:paraId="3752E0C3" w14:textId="77777777" w:rsidR="00266E2B" w:rsidRPr="00266E2B" w:rsidRDefault="00266E2B" w:rsidP="00266E2B">
      <w:pPr>
        <w:pStyle w:val="Main"/>
        <w:rPr>
          <w:lang w:val="ru-RU"/>
        </w:rPr>
      </w:pPr>
    </w:p>
    <w:p w14:paraId="3752E0C4" w14:textId="77777777" w:rsidR="00266E2B" w:rsidRPr="00266E2B" w:rsidRDefault="00266E2B" w:rsidP="00266E2B">
      <w:pPr>
        <w:pStyle w:val="Heading3"/>
        <w:keepNext w:val="0"/>
        <w:spacing w:before="0" w:after="0"/>
        <w:ind w:left="709" w:firstLine="0"/>
        <w:rPr>
          <w:sz w:val="20"/>
          <w:szCs w:val="20"/>
        </w:rPr>
      </w:pPr>
      <w:bookmarkStart w:id="45" w:name="_Toc303710875"/>
      <w:bookmarkStart w:id="46" w:name="_Toc515769985"/>
      <w:r w:rsidRPr="00266E2B">
        <w:rPr>
          <w:sz w:val="20"/>
          <w:szCs w:val="20"/>
        </w:rPr>
        <w:t>Описание переменных с плавающей точкой.</w:t>
      </w:r>
      <w:bookmarkEnd w:id="45"/>
      <w:bookmarkEnd w:id="46"/>
    </w:p>
    <w:p w14:paraId="3752E0C5" w14:textId="77777777" w:rsidR="00266E2B" w:rsidRPr="00266E2B" w:rsidRDefault="00266E2B" w:rsidP="00266E2B">
      <w:pPr>
        <w:pStyle w:val="Main"/>
        <w:rPr>
          <w:lang w:val="ru-RU"/>
        </w:rPr>
      </w:pPr>
      <w:r w:rsidRPr="00266E2B">
        <w:rPr>
          <w:lang w:val="ru-RU"/>
        </w:rPr>
        <w:t>Переменные с плавающей точкой описываются и инициализируются точно таким же образом, что и переменные целого типа. Ниже приведено несколько примеров:</w:t>
      </w:r>
    </w:p>
    <w:p w14:paraId="3752E0C6" w14:textId="77777777" w:rsidR="00266E2B" w:rsidRPr="00266E2B" w:rsidRDefault="00266E2B" w:rsidP="00266E2B">
      <w:pPr>
        <w:pStyle w:val="Main"/>
        <w:rPr>
          <w:lang w:val="ru-RU"/>
        </w:rPr>
      </w:pPr>
    </w:p>
    <w:p w14:paraId="3752E0C7" w14:textId="77777777" w:rsidR="00266E2B" w:rsidRPr="009D5E35" w:rsidRDefault="00266E2B" w:rsidP="00266E2B">
      <w:pPr>
        <w:pStyle w:val="Program"/>
        <w:ind w:left="284"/>
        <w:rPr>
          <w:lang w:val="ru-RU"/>
        </w:rPr>
      </w:pPr>
      <w:r w:rsidRPr="009D5E35">
        <w:rPr>
          <w:color w:val="0000FF"/>
          <w:lang w:val="ru-RU"/>
        </w:rPr>
        <w:t>float</w:t>
      </w:r>
      <w:r w:rsidRPr="009D5E35">
        <w:rPr>
          <w:lang w:val="ru-RU"/>
        </w:rPr>
        <w:t xml:space="preserve"> noah, jonah;</w:t>
      </w:r>
    </w:p>
    <w:p w14:paraId="3752E0C8" w14:textId="77777777" w:rsidR="00266E2B" w:rsidRPr="009D5E35" w:rsidRDefault="00266E2B" w:rsidP="00266E2B">
      <w:pPr>
        <w:pStyle w:val="Program"/>
        <w:ind w:left="284"/>
        <w:rPr>
          <w:lang w:val="ru-RU"/>
        </w:rPr>
      </w:pPr>
      <w:r w:rsidRPr="009D5E35">
        <w:rPr>
          <w:color w:val="0000FF"/>
          <w:lang w:val="ru-RU"/>
        </w:rPr>
        <w:t>double</w:t>
      </w:r>
      <w:r w:rsidRPr="009D5E35">
        <w:rPr>
          <w:lang w:val="ru-RU"/>
        </w:rPr>
        <w:t xml:space="preserve"> trouble;</w:t>
      </w:r>
    </w:p>
    <w:p w14:paraId="3752E0C9" w14:textId="77777777" w:rsidR="00266E2B" w:rsidRPr="009D5E35" w:rsidRDefault="00266E2B" w:rsidP="00266E2B">
      <w:pPr>
        <w:pStyle w:val="Program"/>
        <w:ind w:left="284"/>
        <w:rPr>
          <w:lang w:val="ru-RU"/>
        </w:rPr>
      </w:pPr>
      <w:r w:rsidRPr="009D5E35">
        <w:rPr>
          <w:color w:val="0000FF"/>
          <w:lang w:val="ru-RU"/>
        </w:rPr>
        <w:t>float</w:t>
      </w:r>
      <w:r w:rsidRPr="009D5E35">
        <w:rPr>
          <w:lang w:val="ru-RU"/>
        </w:rPr>
        <w:t xml:space="preserve"> planck = 6.63e-34;</w:t>
      </w:r>
    </w:p>
    <w:p w14:paraId="3752E0CA" w14:textId="77777777" w:rsidR="00266E2B" w:rsidRPr="00266E2B" w:rsidRDefault="00266E2B" w:rsidP="00266E2B">
      <w:pPr>
        <w:pStyle w:val="Main"/>
        <w:rPr>
          <w:lang w:val="ru-RU"/>
        </w:rPr>
      </w:pPr>
    </w:p>
    <w:p w14:paraId="3752E0CB" w14:textId="77777777" w:rsidR="00266E2B" w:rsidRPr="00266E2B" w:rsidRDefault="00266E2B" w:rsidP="00266E2B">
      <w:pPr>
        <w:pStyle w:val="Main"/>
        <w:rPr>
          <w:lang w:val="ru-RU"/>
        </w:rPr>
      </w:pPr>
      <w:r w:rsidRPr="00266E2B">
        <w:rPr>
          <w:lang w:val="ru-RU"/>
        </w:rPr>
        <w:t>Константы с плавающей точкой</w:t>
      </w:r>
    </w:p>
    <w:p w14:paraId="3752E0CC" w14:textId="77777777" w:rsidR="00266E2B" w:rsidRPr="00266E2B" w:rsidRDefault="00266E2B" w:rsidP="00266E2B">
      <w:pPr>
        <w:pStyle w:val="Main"/>
        <w:rPr>
          <w:lang w:val="ru-RU"/>
        </w:rPr>
      </w:pPr>
      <w:r w:rsidRPr="00A75121">
        <w:rPr>
          <w:highlight w:val="yellow"/>
          <w:lang w:val="ru-RU"/>
        </w:rPr>
        <w:t>Правила языка Си допускают несколько способов записи констант с плавающей точкой.</w:t>
      </w:r>
      <w:r>
        <w:rPr>
          <w:lang w:val="ru-RU"/>
        </w:rPr>
        <w:t xml:space="preserve"> </w:t>
      </w:r>
      <w:r w:rsidRPr="00A75121">
        <w:rPr>
          <w:lang w:val="ru-RU"/>
        </w:rPr>
        <w:t xml:space="preserve">Наиболее общая форма записи константы — это последовательность десятичных цифр со знаком, включающая в себя десятичную точку, затем символ е или Е и показатель степени по основанию </w:t>
      </w:r>
      <w:r w:rsidRPr="00266E2B">
        <w:rPr>
          <w:lang w:val="ru-RU"/>
        </w:rPr>
        <w:t>10 со знаком. Вот два примера:</w:t>
      </w:r>
    </w:p>
    <w:p w14:paraId="3752E0CD" w14:textId="77777777" w:rsidR="00266E2B" w:rsidRPr="00266E2B" w:rsidRDefault="00266E2B" w:rsidP="00266E2B">
      <w:pPr>
        <w:pStyle w:val="Main"/>
        <w:rPr>
          <w:lang w:val="ru-RU"/>
        </w:rPr>
      </w:pPr>
    </w:p>
    <w:p w14:paraId="3752E0CE" w14:textId="77777777" w:rsidR="00266E2B" w:rsidRPr="00266E2B" w:rsidRDefault="00266E2B" w:rsidP="00266E2B">
      <w:pPr>
        <w:pStyle w:val="Main"/>
        <w:rPr>
          <w:lang w:val="ru-RU"/>
        </w:rPr>
      </w:pPr>
      <w:r w:rsidRPr="00266E2B">
        <w:rPr>
          <w:lang w:val="ru-RU"/>
        </w:rPr>
        <w:t>-1.56Е+12</w:t>
      </w:r>
      <w:r w:rsidRPr="00266E2B">
        <w:rPr>
          <w:lang w:val="ru-RU"/>
        </w:rPr>
        <w:tab/>
        <w:t>2.87е-3</w:t>
      </w:r>
    </w:p>
    <w:p w14:paraId="3752E0CF" w14:textId="77777777" w:rsidR="00266E2B" w:rsidRPr="00266E2B" w:rsidRDefault="00266E2B" w:rsidP="00266E2B">
      <w:pPr>
        <w:pStyle w:val="Main"/>
        <w:rPr>
          <w:lang w:val="ru-RU"/>
        </w:rPr>
      </w:pPr>
    </w:p>
    <w:p w14:paraId="3752E0D0" w14:textId="77777777" w:rsidR="00266E2B" w:rsidRPr="00266E2B" w:rsidRDefault="00266E2B" w:rsidP="00266E2B">
      <w:pPr>
        <w:pStyle w:val="Main"/>
        <w:rPr>
          <w:lang w:val="ru-RU"/>
        </w:rPr>
      </w:pPr>
      <w:r w:rsidRPr="00266E2B">
        <w:rPr>
          <w:lang w:val="ru-RU"/>
        </w:rPr>
        <w:t>Знак + можно не писать. Разрешается также опускать либо десятичную точку, либо экспоненциальную часть, но не одновременно. Кроме того, можно не писать дробную или целую часть, но не обе сразу. Ниже приведено еще несколько правильно записанных констант с плавающей точкой:</w:t>
      </w:r>
    </w:p>
    <w:p w14:paraId="3752E0D1" w14:textId="77777777" w:rsidR="00266E2B" w:rsidRPr="00266E2B" w:rsidRDefault="00266E2B" w:rsidP="00266E2B">
      <w:pPr>
        <w:pStyle w:val="Main"/>
        <w:rPr>
          <w:lang w:val="ru-RU"/>
        </w:rPr>
      </w:pPr>
    </w:p>
    <w:p w14:paraId="3752E0D2" w14:textId="77777777" w:rsidR="00266E2B" w:rsidRPr="00266E2B" w:rsidRDefault="00266E2B" w:rsidP="00266E2B">
      <w:pPr>
        <w:pStyle w:val="Main"/>
        <w:rPr>
          <w:lang w:val="ru-RU"/>
        </w:rPr>
      </w:pPr>
      <w:r w:rsidRPr="00266E2B">
        <w:rPr>
          <w:lang w:val="ru-RU"/>
        </w:rPr>
        <w:lastRenderedPageBreak/>
        <w:t>3.14159</w:t>
      </w:r>
      <w:r w:rsidRPr="00266E2B">
        <w:rPr>
          <w:lang w:val="ru-RU"/>
        </w:rPr>
        <w:tab/>
        <w:t>.2</w:t>
      </w:r>
      <w:r w:rsidRPr="00266E2B">
        <w:rPr>
          <w:lang w:val="ru-RU"/>
        </w:rPr>
        <w:tab/>
        <w:t>4е16</w:t>
      </w:r>
      <w:r w:rsidRPr="00266E2B">
        <w:rPr>
          <w:lang w:val="ru-RU"/>
        </w:rPr>
        <w:tab/>
        <w:t>.8Е-5</w:t>
      </w:r>
      <w:r w:rsidRPr="00266E2B">
        <w:rPr>
          <w:lang w:val="ru-RU"/>
        </w:rPr>
        <w:tab/>
        <w:t>100.</w:t>
      </w:r>
    </w:p>
    <w:p w14:paraId="3752E0D3" w14:textId="77777777" w:rsidR="00266E2B" w:rsidRPr="00266E2B" w:rsidRDefault="00266E2B" w:rsidP="00266E2B">
      <w:pPr>
        <w:pStyle w:val="Main"/>
        <w:rPr>
          <w:lang w:val="ru-RU"/>
        </w:rPr>
      </w:pPr>
    </w:p>
    <w:p w14:paraId="3752E0D4" w14:textId="77777777" w:rsidR="00266E2B" w:rsidRPr="00266E2B" w:rsidRDefault="00266E2B" w:rsidP="00266E2B">
      <w:pPr>
        <w:pStyle w:val="Main"/>
        <w:rPr>
          <w:lang w:val="ru-RU"/>
        </w:rPr>
      </w:pPr>
      <w:r w:rsidRPr="00266E2B">
        <w:rPr>
          <w:highlight w:val="cyan"/>
          <w:lang w:val="ru-RU"/>
        </w:rPr>
        <w:t>Использовать пробелы при записи констант запрещается</w:t>
      </w:r>
    </w:p>
    <w:p w14:paraId="3752E0D5" w14:textId="77777777" w:rsidR="00266E2B" w:rsidRPr="00266E2B" w:rsidRDefault="00266E2B" w:rsidP="00266E2B">
      <w:pPr>
        <w:pStyle w:val="Main"/>
        <w:rPr>
          <w:lang w:val="ru-RU"/>
        </w:rPr>
      </w:pPr>
    </w:p>
    <w:p w14:paraId="3752E0D6" w14:textId="77777777" w:rsidR="00266E2B" w:rsidRPr="00266E2B" w:rsidRDefault="00266E2B" w:rsidP="00266E2B">
      <w:pPr>
        <w:pStyle w:val="Main"/>
        <w:rPr>
          <w:lang w:val="ru-RU"/>
        </w:rPr>
      </w:pPr>
      <w:r w:rsidRPr="00266E2B">
        <w:rPr>
          <w:lang w:val="ru-RU"/>
        </w:rPr>
        <w:t>1.56Е+ 12 — НЕПРАВИЛЬНО</w:t>
      </w:r>
    </w:p>
    <w:p w14:paraId="3752E0D7" w14:textId="77777777" w:rsidR="00266E2B" w:rsidRPr="00266E2B" w:rsidRDefault="00266E2B" w:rsidP="00266E2B">
      <w:pPr>
        <w:pStyle w:val="Main"/>
        <w:rPr>
          <w:lang w:val="ru-RU"/>
        </w:rPr>
      </w:pPr>
    </w:p>
    <w:p w14:paraId="3752E0D8" w14:textId="77777777" w:rsidR="00266E2B" w:rsidRPr="00266E2B" w:rsidRDefault="00266E2B" w:rsidP="00266E2B">
      <w:pPr>
        <w:pStyle w:val="Main"/>
        <w:rPr>
          <w:lang w:val="ru-RU"/>
        </w:rPr>
      </w:pPr>
      <w:r w:rsidRPr="00266E2B">
        <w:rPr>
          <w:highlight w:val="yellow"/>
          <w:lang w:val="ru-RU"/>
        </w:rPr>
        <w:t>В процессе обработки константы с плавающей точкой рассматриваются в формате с удвоенной точностью.</w:t>
      </w:r>
      <w:r w:rsidRPr="00266E2B">
        <w:rPr>
          <w:lang w:val="ru-RU"/>
        </w:rPr>
        <w:t xml:space="preserve"> Предположим, например, что переменная </w:t>
      </w:r>
      <w:r w:rsidRPr="00ED6363">
        <w:t>some</w:t>
      </w:r>
      <w:r w:rsidRPr="00266E2B">
        <w:rPr>
          <w:lang w:val="ru-RU"/>
        </w:rPr>
        <w:t xml:space="preserve"> типа </w:t>
      </w:r>
      <w:r w:rsidRPr="00ED6363">
        <w:t>float</w:t>
      </w:r>
      <w:r w:rsidRPr="00266E2B">
        <w:rPr>
          <w:lang w:val="ru-RU"/>
        </w:rPr>
        <w:t xml:space="preserve"> получает свое значение в результате выполнения оператора</w:t>
      </w:r>
    </w:p>
    <w:p w14:paraId="3752E0D9" w14:textId="77777777" w:rsidR="00266E2B" w:rsidRPr="00266E2B" w:rsidRDefault="00266E2B" w:rsidP="00266E2B">
      <w:pPr>
        <w:pStyle w:val="Main"/>
        <w:rPr>
          <w:lang w:val="ru-RU"/>
        </w:rPr>
      </w:pPr>
    </w:p>
    <w:p w14:paraId="3752E0DA" w14:textId="77777777" w:rsidR="00266E2B" w:rsidRPr="00266E2B" w:rsidRDefault="00266E2B" w:rsidP="00266E2B">
      <w:pPr>
        <w:pStyle w:val="Main"/>
        <w:rPr>
          <w:lang w:val="ru-RU"/>
        </w:rPr>
      </w:pPr>
      <w:r w:rsidRPr="00ED6363">
        <w:t>some</w:t>
      </w:r>
      <w:r w:rsidRPr="00266E2B">
        <w:rPr>
          <w:lang w:val="ru-RU"/>
        </w:rPr>
        <w:t xml:space="preserve"> = 4.0*2.0;</w:t>
      </w:r>
    </w:p>
    <w:p w14:paraId="3752E0DB" w14:textId="77777777" w:rsidR="00266E2B" w:rsidRPr="00266E2B" w:rsidRDefault="00266E2B" w:rsidP="00266E2B">
      <w:pPr>
        <w:pStyle w:val="Main"/>
        <w:rPr>
          <w:lang w:val="ru-RU"/>
        </w:rPr>
      </w:pPr>
    </w:p>
    <w:p w14:paraId="3752E0DC" w14:textId="77777777" w:rsidR="00266E2B" w:rsidRPr="00266E2B" w:rsidRDefault="00266E2B" w:rsidP="00266E2B">
      <w:pPr>
        <w:pStyle w:val="Main"/>
        <w:rPr>
          <w:lang w:val="ru-RU"/>
        </w:rPr>
      </w:pPr>
      <w:r w:rsidRPr="00266E2B">
        <w:rPr>
          <w:highlight w:val="yellow"/>
          <w:lang w:val="ru-RU"/>
        </w:rPr>
        <w:t xml:space="preserve">В этом случае константы 4.0 и 2.0 размещаются в памяти как данные типа </w:t>
      </w:r>
      <w:r w:rsidRPr="00A75121">
        <w:rPr>
          <w:highlight w:val="yellow"/>
        </w:rPr>
        <w:t>double</w:t>
      </w:r>
      <w:r w:rsidRPr="00266E2B">
        <w:rPr>
          <w:highlight w:val="yellow"/>
          <w:lang w:val="ru-RU"/>
        </w:rPr>
        <w:t>, т. е. для каждой из них (обычно) отводится 64 бит.</w:t>
      </w:r>
      <w:r w:rsidRPr="00266E2B">
        <w:rPr>
          <w:lang w:val="ru-RU"/>
        </w:rPr>
        <w:t xml:space="preserve"> Их произведение (равное 8) вычисляется с помощью операции умножения, выполняемой с двойной точностью, и только после этого производится усечение результата до нормального размера, соответствующего типу </w:t>
      </w:r>
      <w:r w:rsidRPr="00ED6363">
        <w:t>float</w:t>
      </w:r>
      <w:r w:rsidRPr="00266E2B">
        <w:rPr>
          <w:lang w:val="ru-RU"/>
        </w:rPr>
        <w:t>. Все это обеспечивает максимальную точность ваших вычислений.</w:t>
      </w:r>
    </w:p>
    <w:p w14:paraId="3752E0DD" w14:textId="77777777" w:rsidR="00266E2B" w:rsidRPr="00266E2B" w:rsidRDefault="00266E2B" w:rsidP="00266E2B">
      <w:pPr>
        <w:pStyle w:val="Main"/>
        <w:rPr>
          <w:lang w:val="ru-RU"/>
        </w:rPr>
      </w:pPr>
      <w:r w:rsidRPr="00266E2B">
        <w:rPr>
          <w:highlight w:val="yellow"/>
          <w:lang w:val="ru-RU"/>
        </w:rPr>
        <w:t xml:space="preserve">Переполнение и потеря значимости при обработке чисел с плавающей точкой. Что произойдет, если значение переменной типа </w:t>
      </w:r>
      <w:r w:rsidRPr="00A75121">
        <w:rPr>
          <w:highlight w:val="yellow"/>
        </w:rPr>
        <w:t>float</w:t>
      </w:r>
      <w:r w:rsidRPr="00266E2B">
        <w:rPr>
          <w:highlight w:val="yellow"/>
          <w:lang w:val="ru-RU"/>
        </w:rPr>
        <w:t xml:space="preserve"> выйдет за установленные границы? Например, предположим, что вы умножаете 10е38 на 100 (переполнение) или делите 10е — 37 на 1000 (потеря значимости). Результат целиком зависит от реакции вашей вычислительной системы.</w:t>
      </w:r>
      <w:r w:rsidRPr="00266E2B">
        <w:rPr>
          <w:lang w:val="ru-RU"/>
        </w:rPr>
        <w:t xml:space="preserve"> В нашей системе при возникновении состояния «переполнение» результат операции заменяется максимально допустимым числом, а при потере значимости — нулем. В других системах в подобной ситуации могут выдаваться предупреждающие сообщения, выполнение задачи можно приостановить, или вам будет предоставлена возможность предпринять что-нибудь самому. Если этот вопрос окажется для вас существенным, вам необходимо будет свериться с правилами, действующими для вашей ЭВМ. В случае если вы не сможете найти никакой информации, не бойтесь пробовать другие возможности.</w:t>
      </w:r>
    </w:p>
    <w:p w14:paraId="3752E0DE" w14:textId="77777777" w:rsidR="00266E2B" w:rsidRPr="00266E2B" w:rsidRDefault="00266E2B" w:rsidP="00266E2B">
      <w:pPr>
        <w:pStyle w:val="Main"/>
        <w:rPr>
          <w:lang w:val="ru-RU"/>
        </w:rPr>
      </w:pPr>
    </w:p>
    <w:p w14:paraId="3752E0DF" w14:textId="77777777" w:rsidR="00266E2B" w:rsidRPr="00266E2B" w:rsidRDefault="00266E2B" w:rsidP="00266E2B">
      <w:pPr>
        <w:pStyle w:val="Heading3"/>
        <w:keepNext w:val="0"/>
        <w:spacing w:before="0" w:after="0"/>
        <w:ind w:left="709" w:firstLine="0"/>
        <w:rPr>
          <w:sz w:val="20"/>
          <w:szCs w:val="20"/>
        </w:rPr>
      </w:pPr>
      <w:bookmarkStart w:id="47" w:name="_Toc303710876"/>
      <w:bookmarkStart w:id="48" w:name="_Toc515769986"/>
      <w:r w:rsidRPr="00266E2B">
        <w:rPr>
          <w:sz w:val="20"/>
          <w:szCs w:val="20"/>
        </w:rPr>
        <w:t>Перечисляемый тип данных (enum).</w:t>
      </w:r>
      <w:bookmarkEnd w:id="47"/>
      <w:bookmarkEnd w:id="48"/>
    </w:p>
    <w:p w14:paraId="3752E0E0" w14:textId="77777777" w:rsidR="00266E2B" w:rsidRPr="00266E2B" w:rsidRDefault="00266E2B" w:rsidP="00266E2B">
      <w:pPr>
        <w:pStyle w:val="Main"/>
        <w:rPr>
          <w:color w:val="000000"/>
          <w:lang w:val="ru-RU"/>
        </w:rPr>
      </w:pPr>
      <w:r w:rsidRPr="00266E2B">
        <w:rPr>
          <w:highlight w:val="yellow"/>
          <w:lang w:val="ru-RU"/>
        </w:rPr>
        <w:t xml:space="preserve">При объявлении переменной перечисляемого типа с ней связывается набор именованных целочисленных констант, называемых перечисляемыми константами. В каждый момент времени переменная может иметь значение одной из констант, и к ней можно обращаться по имени. К примеру, следующее описание создает перечисляемый тип </w:t>
      </w:r>
      <w:r w:rsidRPr="00A75121">
        <w:rPr>
          <w:highlight w:val="yellow"/>
        </w:rPr>
        <w:t>air</w:t>
      </w:r>
      <w:r w:rsidRPr="00266E2B">
        <w:rPr>
          <w:highlight w:val="yellow"/>
          <w:lang w:val="ru-RU"/>
        </w:rPr>
        <w:t>_</w:t>
      </w:r>
      <w:r w:rsidRPr="00A75121">
        <w:rPr>
          <w:highlight w:val="yellow"/>
        </w:rPr>
        <w:t>supply</w:t>
      </w:r>
      <w:r w:rsidRPr="00266E2B">
        <w:rPr>
          <w:highlight w:val="yellow"/>
          <w:lang w:val="ru-RU"/>
        </w:rPr>
        <w:t xml:space="preserve">, перечисляемые константы </w:t>
      </w:r>
      <w:r w:rsidRPr="00A75121">
        <w:rPr>
          <w:highlight w:val="yellow"/>
        </w:rPr>
        <w:t>EMPTY</w:t>
      </w:r>
      <w:r w:rsidRPr="00266E2B">
        <w:rPr>
          <w:highlight w:val="yellow"/>
          <w:lang w:val="ru-RU"/>
        </w:rPr>
        <w:t xml:space="preserve">, </w:t>
      </w:r>
      <w:r w:rsidRPr="00A75121">
        <w:rPr>
          <w:highlight w:val="yellow"/>
        </w:rPr>
        <w:t>USEABLE</w:t>
      </w:r>
      <w:r w:rsidRPr="00266E2B">
        <w:rPr>
          <w:highlight w:val="yellow"/>
          <w:lang w:val="ru-RU"/>
        </w:rPr>
        <w:t xml:space="preserve"> и </w:t>
      </w:r>
      <w:r w:rsidRPr="00A75121">
        <w:rPr>
          <w:highlight w:val="yellow"/>
        </w:rPr>
        <w:t>FULL</w:t>
      </w:r>
      <w:r w:rsidRPr="00266E2B">
        <w:rPr>
          <w:highlight w:val="yellow"/>
          <w:lang w:val="ru-RU"/>
        </w:rPr>
        <w:t xml:space="preserve">, и перечисляемую переменную </w:t>
      </w:r>
      <w:r w:rsidRPr="00A75121">
        <w:rPr>
          <w:color w:val="000000"/>
          <w:highlight w:val="yellow"/>
        </w:rPr>
        <w:t>instructor</w:t>
      </w:r>
      <w:r w:rsidRPr="00266E2B">
        <w:rPr>
          <w:color w:val="000000"/>
          <w:highlight w:val="yellow"/>
          <w:lang w:val="ru-RU"/>
        </w:rPr>
        <w:t>_</w:t>
      </w:r>
      <w:r w:rsidRPr="00A75121">
        <w:rPr>
          <w:color w:val="000000"/>
          <w:highlight w:val="yellow"/>
        </w:rPr>
        <w:t>tank</w:t>
      </w:r>
      <w:r w:rsidRPr="00266E2B">
        <w:rPr>
          <w:color w:val="000000"/>
          <w:lang w:val="ru-RU"/>
        </w:rPr>
        <w:t>:</w:t>
      </w:r>
    </w:p>
    <w:p w14:paraId="3752E0E1" w14:textId="77777777" w:rsidR="00266E2B" w:rsidRPr="00266E2B" w:rsidRDefault="00266E2B" w:rsidP="00266E2B">
      <w:pPr>
        <w:pStyle w:val="Main"/>
        <w:rPr>
          <w:color w:val="000000"/>
          <w:lang w:val="ru-RU"/>
        </w:rPr>
      </w:pPr>
    </w:p>
    <w:p w14:paraId="3752E0E2" w14:textId="77777777" w:rsidR="00266E2B" w:rsidRPr="00266E2B" w:rsidRDefault="00266E2B" w:rsidP="00266E2B">
      <w:pPr>
        <w:pStyle w:val="Program"/>
        <w:ind w:left="284"/>
      </w:pPr>
      <w:proofErr w:type="spellStart"/>
      <w:r w:rsidRPr="00266E2B">
        <w:rPr>
          <w:color w:val="0000FF"/>
        </w:rPr>
        <w:t>enum</w:t>
      </w:r>
      <w:proofErr w:type="spellEnd"/>
      <w:r w:rsidRPr="00266E2B">
        <w:rPr>
          <w:color w:val="0000FF"/>
        </w:rPr>
        <w:t xml:space="preserve"> </w:t>
      </w:r>
      <w:proofErr w:type="spellStart"/>
      <w:r w:rsidRPr="00266E2B">
        <w:t>air_supply</w:t>
      </w:r>
      <w:proofErr w:type="spellEnd"/>
      <w:r w:rsidRPr="00266E2B">
        <w:t xml:space="preserve"> {EMPTY,</w:t>
      </w:r>
    </w:p>
    <w:p w14:paraId="3752E0E3" w14:textId="77777777" w:rsidR="00266E2B" w:rsidRPr="00266E2B" w:rsidRDefault="00266E2B" w:rsidP="00266E2B">
      <w:pPr>
        <w:pStyle w:val="Program"/>
        <w:ind w:left="284"/>
      </w:pPr>
      <w:r w:rsidRPr="00266E2B">
        <w:tab/>
      </w:r>
      <w:r w:rsidRPr="00266E2B">
        <w:tab/>
      </w:r>
      <w:r w:rsidRPr="00266E2B">
        <w:tab/>
      </w:r>
      <w:r w:rsidRPr="00266E2B">
        <w:tab/>
      </w:r>
      <w:r w:rsidRPr="00266E2B">
        <w:tab/>
        <w:t>USEABLE,</w:t>
      </w:r>
    </w:p>
    <w:p w14:paraId="3752E0E4" w14:textId="77777777" w:rsidR="00266E2B" w:rsidRPr="00973D8F" w:rsidRDefault="00266E2B" w:rsidP="00266E2B">
      <w:pPr>
        <w:pStyle w:val="Program"/>
        <w:ind w:left="284"/>
        <w:rPr>
          <w:lang w:val="ru-RU"/>
        </w:rPr>
      </w:pPr>
      <w:r w:rsidRPr="00266E2B">
        <w:tab/>
      </w:r>
      <w:r w:rsidRPr="00266E2B">
        <w:tab/>
      </w:r>
      <w:r w:rsidRPr="00266E2B">
        <w:tab/>
      </w:r>
      <w:r w:rsidRPr="00266E2B">
        <w:tab/>
      </w:r>
      <w:r w:rsidRPr="00266E2B">
        <w:tab/>
      </w:r>
      <w:r w:rsidRPr="00973D8F">
        <w:rPr>
          <w:lang w:val="ru-RU"/>
        </w:rPr>
        <w:t>FULL=5 } instructor_tank;</w:t>
      </w:r>
    </w:p>
    <w:p w14:paraId="3752E0E5" w14:textId="77777777" w:rsidR="00266E2B" w:rsidRPr="00266E2B" w:rsidRDefault="00266E2B" w:rsidP="00266E2B">
      <w:pPr>
        <w:pStyle w:val="Main"/>
        <w:rPr>
          <w:lang w:val="ru-RU"/>
        </w:rPr>
      </w:pPr>
    </w:p>
    <w:p w14:paraId="3752E0E6" w14:textId="77777777" w:rsidR="00266E2B" w:rsidRPr="00266E2B" w:rsidRDefault="00266E2B" w:rsidP="00266E2B">
      <w:pPr>
        <w:pStyle w:val="Main"/>
        <w:rPr>
          <w:lang w:val="ru-RU"/>
        </w:rPr>
      </w:pPr>
      <w:r w:rsidRPr="00266E2B">
        <w:rPr>
          <w:highlight w:val="yellow"/>
          <w:lang w:val="ru-RU"/>
        </w:rPr>
        <w:t xml:space="preserve">Все константы и переменные имеют тип </w:t>
      </w:r>
      <w:r w:rsidRPr="009A338E">
        <w:rPr>
          <w:highlight w:val="yellow"/>
        </w:rPr>
        <w:t>int</w:t>
      </w:r>
      <w:r w:rsidRPr="00266E2B">
        <w:rPr>
          <w:highlight w:val="yellow"/>
          <w:lang w:val="ru-RU"/>
        </w:rPr>
        <w:t xml:space="preserve">, каждая константа автоматически получает по умолчанию некоторое значение, если не указывается какое-либо другое. В предыдущем примере константа </w:t>
      </w:r>
      <w:r w:rsidRPr="009A338E">
        <w:rPr>
          <w:highlight w:val="cyan"/>
        </w:rPr>
        <w:t>EMPTY</w:t>
      </w:r>
      <w:r w:rsidRPr="00266E2B">
        <w:rPr>
          <w:highlight w:val="cyan"/>
          <w:lang w:val="ru-RU"/>
        </w:rPr>
        <w:t xml:space="preserve"> </w:t>
      </w:r>
      <w:r w:rsidRPr="00266E2B">
        <w:rPr>
          <w:highlight w:val="yellow"/>
          <w:lang w:val="ru-RU"/>
        </w:rPr>
        <w:t xml:space="preserve">имеет по умолчанию целое значение </w:t>
      </w:r>
      <w:r w:rsidRPr="00266E2B">
        <w:rPr>
          <w:highlight w:val="cyan"/>
          <w:lang w:val="ru-RU"/>
        </w:rPr>
        <w:t>ноль</w:t>
      </w:r>
      <w:r w:rsidRPr="00266E2B">
        <w:rPr>
          <w:highlight w:val="yellow"/>
          <w:lang w:val="ru-RU"/>
        </w:rPr>
        <w:t xml:space="preserve">, так как она — первая в списке и не переопределена особо. Значение константы </w:t>
      </w:r>
      <w:r w:rsidRPr="009A338E">
        <w:rPr>
          <w:highlight w:val="cyan"/>
        </w:rPr>
        <w:t>USEABLE</w:t>
      </w:r>
      <w:r w:rsidRPr="00266E2B">
        <w:rPr>
          <w:highlight w:val="cyan"/>
          <w:lang w:val="ru-RU"/>
        </w:rPr>
        <w:t xml:space="preserve"> </w:t>
      </w:r>
      <w:r w:rsidRPr="00266E2B">
        <w:rPr>
          <w:highlight w:val="yellow"/>
          <w:lang w:val="ru-RU"/>
        </w:rPr>
        <w:t xml:space="preserve">равно </w:t>
      </w:r>
      <w:r w:rsidRPr="00266E2B">
        <w:rPr>
          <w:highlight w:val="cyan"/>
          <w:lang w:val="ru-RU"/>
        </w:rPr>
        <w:t>1</w:t>
      </w:r>
      <w:r w:rsidRPr="00266E2B">
        <w:rPr>
          <w:highlight w:val="yellow"/>
          <w:lang w:val="ru-RU"/>
        </w:rPr>
        <w:t xml:space="preserve">, поскольку она следует непосредственно за константой с нулевым значением. Константа </w:t>
      </w:r>
      <w:r w:rsidRPr="009A338E">
        <w:rPr>
          <w:highlight w:val="cyan"/>
        </w:rPr>
        <w:t>FULL</w:t>
      </w:r>
      <w:r w:rsidRPr="00266E2B">
        <w:rPr>
          <w:highlight w:val="cyan"/>
          <w:lang w:val="ru-RU"/>
        </w:rPr>
        <w:t xml:space="preserve"> </w:t>
      </w:r>
      <w:r w:rsidRPr="00266E2B">
        <w:rPr>
          <w:highlight w:val="yellow"/>
          <w:lang w:val="ru-RU"/>
        </w:rPr>
        <w:t xml:space="preserve">инициализирована отдельно и имеет значение </w:t>
      </w:r>
      <w:r w:rsidRPr="00266E2B">
        <w:rPr>
          <w:highlight w:val="cyan"/>
          <w:lang w:val="ru-RU"/>
        </w:rPr>
        <w:t>5</w:t>
      </w:r>
      <w:r w:rsidRPr="00266E2B">
        <w:rPr>
          <w:highlight w:val="yellow"/>
          <w:lang w:val="ru-RU"/>
        </w:rPr>
        <w:t>; если бы вслед за ней в списке была еще одна константа, эта новая константа была бы равна 6</w:t>
      </w:r>
      <w:r w:rsidRPr="00266E2B">
        <w:rPr>
          <w:lang w:val="ru-RU"/>
        </w:rPr>
        <w:t>.</w:t>
      </w:r>
    </w:p>
    <w:p w14:paraId="3752E0E7" w14:textId="77777777" w:rsidR="00266E2B" w:rsidRPr="00266E2B" w:rsidRDefault="00266E2B" w:rsidP="00266E2B">
      <w:pPr>
        <w:pStyle w:val="Main"/>
        <w:rPr>
          <w:lang w:val="ru-RU"/>
        </w:rPr>
      </w:pPr>
      <w:r w:rsidRPr="00266E2B">
        <w:rPr>
          <w:lang w:val="ru-RU"/>
        </w:rPr>
        <w:t xml:space="preserve">После создания типа </w:t>
      </w:r>
      <w:r w:rsidRPr="00ED6363">
        <w:t>air</w:t>
      </w:r>
      <w:r w:rsidRPr="00266E2B">
        <w:rPr>
          <w:lang w:val="ru-RU"/>
        </w:rPr>
        <w:t>_</w:t>
      </w:r>
      <w:r w:rsidRPr="00ED6363">
        <w:t>supply</w:t>
      </w:r>
      <w:r w:rsidRPr="00266E2B">
        <w:rPr>
          <w:lang w:val="ru-RU"/>
        </w:rPr>
        <w:t xml:space="preserve"> вы можете в дальнейшем описать другую переменную, </w:t>
      </w:r>
      <w:r w:rsidRPr="00ED6363">
        <w:t>student</w:t>
      </w:r>
      <w:r w:rsidRPr="00266E2B">
        <w:rPr>
          <w:lang w:val="ru-RU"/>
        </w:rPr>
        <w:t>_</w:t>
      </w:r>
      <w:r w:rsidRPr="00ED6363">
        <w:t>tank</w:t>
      </w:r>
      <w:r w:rsidRPr="00266E2B">
        <w:rPr>
          <w:lang w:val="ru-RU"/>
        </w:rPr>
        <w:t>, следующим образом:</w:t>
      </w:r>
    </w:p>
    <w:p w14:paraId="3752E0E8" w14:textId="77777777" w:rsidR="00266E2B" w:rsidRPr="00266E2B" w:rsidRDefault="00266E2B" w:rsidP="00266E2B">
      <w:pPr>
        <w:pStyle w:val="Main"/>
        <w:rPr>
          <w:lang w:val="ru-RU"/>
        </w:rPr>
      </w:pPr>
    </w:p>
    <w:p w14:paraId="3752E0E9" w14:textId="77777777" w:rsidR="00266E2B" w:rsidRPr="00266E2B" w:rsidRDefault="00266E2B" w:rsidP="00266E2B">
      <w:pPr>
        <w:pStyle w:val="Program"/>
        <w:ind w:left="284"/>
      </w:pPr>
      <w:proofErr w:type="spellStart"/>
      <w:r w:rsidRPr="00266E2B">
        <w:rPr>
          <w:color w:val="0000FF"/>
        </w:rPr>
        <w:t>enum</w:t>
      </w:r>
      <w:proofErr w:type="spellEnd"/>
      <w:r w:rsidRPr="00266E2B">
        <w:t xml:space="preserve"> </w:t>
      </w:r>
      <w:proofErr w:type="spellStart"/>
      <w:r w:rsidRPr="00266E2B">
        <w:t>air_supply</w:t>
      </w:r>
      <w:proofErr w:type="spellEnd"/>
      <w:r w:rsidRPr="00266E2B">
        <w:t xml:space="preserve"> </w:t>
      </w:r>
      <w:proofErr w:type="spellStart"/>
      <w:r w:rsidRPr="00266E2B">
        <w:t>student_tank</w:t>
      </w:r>
      <w:proofErr w:type="spellEnd"/>
      <w:r w:rsidRPr="00266E2B">
        <w:t>;</w:t>
      </w:r>
    </w:p>
    <w:p w14:paraId="3752E0EA" w14:textId="77777777" w:rsidR="00266E2B" w:rsidRPr="00ED6363" w:rsidRDefault="00266E2B" w:rsidP="00266E2B">
      <w:pPr>
        <w:pStyle w:val="Main"/>
        <w:rPr>
          <w:bCs/>
        </w:rPr>
      </w:pPr>
    </w:p>
    <w:p w14:paraId="3752E0EB" w14:textId="77777777" w:rsidR="00266E2B" w:rsidRPr="00266E2B" w:rsidRDefault="00266E2B" w:rsidP="00266E2B">
      <w:pPr>
        <w:pStyle w:val="Main"/>
        <w:rPr>
          <w:bCs/>
          <w:lang w:val="ru-RU"/>
        </w:rPr>
      </w:pPr>
      <w:r w:rsidRPr="00266E2B">
        <w:rPr>
          <w:bCs/>
          <w:lang w:val="ru-RU"/>
        </w:rPr>
        <w:t>После этого оператора можно выполнить следующие:</w:t>
      </w:r>
    </w:p>
    <w:p w14:paraId="3752E0EC" w14:textId="77777777" w:rsidR="00266E2B" w:rsidRPr="00266E2B" w:rsidRDefault="00266E2B" w:rsidP="00266E2B">
      <w:pPr>
        <w:pStyle w:val="Main"/>
        <w:rPr>
          <w:bCs/>
          <w:lang w:val="ru-RU"/>
        </w:rPr>
      </w:pPr>
    </w:p>
    <w:p w14:paraId="3752E0ED" w14:textId="77777777" w:rsidR="00266E2B" w:rsidRPr="00266E2B" w:rsidRDefault="00266E2B" w:rsidP="00266E2B">
      <w:pPr>
        <w:pStyle w:val="Program"/>
        <w:ind w:left="284"/>
      </w:pPr>
      <w:proofErr w:type="spellStart"/>
      <w:r w:rsidRPr="00266E2B">
        <w:t>instructor_tank</w:t>
      </w:r>
      <w:proofErr w:type="spellEnd"/>
      <w:r w:rsidRPr="00266E2B">
        <w:t xml:space="preserve"> = FULL;</w:t>
      </w:r>
    </w:p>
    <w:p w14:paraId="3752E0EE" w14:textId="77777777" w:rsidR="00266E2B" w:rsidRPr="00266E2B" w:rsidRDefault="00266E2B" w:rsidP="00266E2B">
      <w:pPr>
        <w:pStyle w:val="Program"/>
        <w:ind w:left="284"/>
      </w:pPr>
      <w:proofErr w:type="spellStart"/>
      <w:r w:rsidRPr="00266E2B">
        <w:t>student_tank</w:t>
      </w:r>
      <w:proofErr w:type="spellEnd"/>
      <w:r w:rsidRPr="00266E2B">
        <w:t xml:space="preserve"> = EMPTY;</w:t>
      </w:r>
    </w:p>
    <w:p w14:paraId="3752E0EF" w14:textId="77777777" w:rsidR="00266E2B" w:rsidRPr="00ED6363" w:rsidRDefault="00266E2B" w:rsidP="00266E2B">
      <w:pPr>
        <w:pStyle w:val="Main"/>
      </w:pPr>
    </w:p>
    <w:p w14:paraId="3752E0F0" w14:textId="77777777" w:rsidR="00266E2B" w:rsidRPr="00266E2B" w:rsidRDefault="00266E2B" w:rsidP="00266E2B">
      <w:pPr>
        <w:pStyle w:val="Main"/>
        <w:rPr>
          <w:lang w:val="ru-RU"/>
        </w:rPr>
      </w:pPr>
      <w:r w:rsidRPr="00266E2B">
        <w:rPr>
          <w:lang w:val="ru-RU"/>
        </w:rPr>
        <w:t xml:space="preserve">При этом переменная </w:t>
      </w:r>
      <w:r w:rsidRPr="00ED6363">
        <w:t>instructor</w:t>
      </w:r>
      <w:r w:rsidRPr="00266E2B">
        <w:rPr>
          <w:lang w:val="ru-RU"/>
        </w:rPr>
        <w:t>_</w:t>
      </w:r>
      <w:r w:rsidRPr="00ED6363">
        <w:t>tank</w:t>
      </w:r>
      <w:r w:rsidRPr="00266E2B">
        <w:rPr>
          <w:lang w:val="ru-RU"/>
        </w:rPr>
        <w:t xml:space="preserve"> получит значение 5, а переменная </w:t>
      </w:r>
      <w:r w:rsidRPr="00ED6363">
        <w:t>student</w:t>
      </w:r>
      <w:r w:rsidRPr="00266E2B">
        <w:rPr>
          <w:lang w:val="ru-RU"/>
        </w:rPr>
        <w:t>_</w:t>
      </w:r>
      <w:r w:rsidRPr="00ED6363">
        <w:t>tank</w:t>
      </w:r>
      <w:r w:rsidRPr="00266E2B">
        <w:rPr>
          <w:lang w:val="ru-RU"/>
        </w:rPr>
        <w:t xml:space="preserve"> — значение 0.</w:t>
      </w:r>
    </w:p>
    <w:p w14:paraId="3752E0F1" w14:textId="77777777" w:rsidR="00266E2B" w:rsidRPr="00266E2B" w:rsidRDefault="00266E2B" w:rsidP="00266E2B">
      <w:pPr>
        <w:pStyle w:val="Main"/>
        <w:rPr>
          <w:lang w:val="ru-RU"/>
        </w:rPr>
      </w:pPr>
    </w:p>
    <w:p w14:paraId="3752E0F2" w14:textId="77777777" w:rsidR="00266E2B" w:rsidRPr="00266E2B" w:rsidRDefault="00266E2B" w:rsidP="00266E2B">
      <w:pPr>
        <w:pStyle w:val="Main"/>
        <w:rPr>
          <w:b/>
          <w:lang w:val="ru-RU"/>
        </w:rPr>
      </w:pPr>
      <w:r w:rsidRPr="00266E2B">
        <w:rPr>
          <w:b/>
          <w:lang w:val="ru-RU"/>
        </w:rPr>
        <w:t>ПРИМЕЧАНИЕ.</w:t>
      </w:r>
    </w:p>
    <w:p w14:paraId="3752E0F3" w14:textId="77777777" w:rsidR="00266E2B" w:rsidRPr="00266E2B" w:rsidRDefault="00266E2B" w:rsidP="00266E2B">
      <w:pPr>
        <w:pStyle w:val="Main"/>
        <w:rPr>
          <w:lang w:val="ru-RU"/>
        </w:rPr>
      </w:pPr>
      <w:r w:rsidRPr="00266E2B">
        <w:rPr>
          <w:lang w:val="ru-RU"/>
        </w:rPr>
        <w:t xml:space="preserve">При описании дополнительных перечисляемых переменных в </w:t>
      </w:r>
      <w:r w:rsidRPr="00ED6363">
        <w:t>C</w:t>
      </w:r>
      <w:r w:rsidRPr="00266E2B">
        <w:rPr>
          <w:lang w:val="ru-RU"/>
        </w:rPr>
        <w:t>++ не обязательно пов</w:t>
      </w:r>
      <w:r w:rsidRPr="00266E2B">
        <w:rPr>
          <w:spacing w:val="-16"/>
          <w:lang w:val="ru-RU"/>
        </w:rPr>
        <w:t xml:space="preserve">торять ключевое слово </w:t>
      </w:r>
      <w:proofErr w:type="spellStart"/>
      <w:r w:rsidRPr="00ED6363">
        <w:rPr>
          <w:spacing w:val="-16"/>
        </w:rPr>
        <w:t>enum</w:t>
      </w:r>
      <w:proofErr w:type="spellEnd"/>
      <w:r w:rsidRPr="00266E2B">
        <w:rPr>
          <w:spacing w:val="-16"/>
          <w:lang w:val="ru-RU"/>
        </w:rPr>
        <w:t xml:space="preserve">. В компиляторе </w:t>
      </w:r>
      <w:r w:rsidRPr="00ED6363">
        <w:rPr>
          <w:spacing w:val="-16"/>
        </w:rPr>
        <w:t>C</w:t>
      </w:r>
      <w:r w:rsidRPr="00266E2B">
        <w:rPr>
          <w:spacing w:val="-16"/>
          <w:lang w:val="ru-RU"/>
        </w:rPr>
        <w:t>++ допустимы оба варианта записи.</w:t>
      </w:r>
    </w:p>
    <w:p w14:paraId="3752E0F4" w14:textId="77777777" w:rsidR="00266E2B" w:rsidRPr="00266E2B" w:rsidRDefault="00266E2B" w:rsidP="00266E2B">
      <w:pPr>
        <w:pStyle w:val="Main"/>
        <w:rPr>
          <w:lang w:val="ru-RU"/>
        </w:rPr>
      </w:pPr>
    </w:p>
    <w:p w14:paraId="3752E0F5" w14:textId="77777777" w:rsidR="00266E2B" w:rsidRPr="00266E2B" w:rsidRDefault="00266E2B" w:rsidP="00266E2B">
      <w:pPr>
        <w:pStyle w:val="Main"/>
        <w:rPr>
          <w:lang w:val="ru-RU"/>
        </w:rPr>
      </w:pPr>
      <w:r w:rsidRPr="00266E2B">
        <w:rPr>
          <w:highlight w:val="yellow"/>
          <w:lang w:val="ru-RU"/>
        </w:rPr>
        <w:t xml:space="preserve">Часто делают ошибку, считая </w:t>
      </w:r>
      <w:r w:rsidRPr="009A338E">
        <w:rPr>
          <w:highlight w:val="yellow"/>
        </w:rPr>
        <w:t>air</w:t>
      </w:r>
      <w:r w:rsidRPr="00266E2B">
        <w:rPr>
          <w:highlight w:val="yellow"/>
          <w:lang w:val="ru-RU"/>
        </w:rPr>
        <w:t>_</w:t>
      </w:r>
      <w:r w:rsidRPr="009A338E">
        <w:rPr>
          <w:highlight w:val="yellow"/>
        </w:rPr>
        <w:t>supply</w:t>
      </w:r>
      <w:r w:rsidRPr="00266E2B">
        <w:rPr>
          <w:highlight w:val="yellow"/>
          <w:lang w:val="ru-RU"/>
        </w:rPr>
        <w:t xml:space="preserve"> переменной. Это — "тип" данных, который можно использовать в дальнейшем для создания дополнительных перечисляемых переменных, аналогичных </w:t>
      </w:r>
      <w:r w:rsidRPr="009A338E">
        <w:rPr>
          <w:highlight w:val="yellow"/>
        </w:rPr>
        <w:t>instructor</w:t>
      </w:r>
      <w:r w:rsidRPr="00266E2B">
        <w:rPr>
          <w:highlight w:val="yellow"/>
          <w:lang w:val="ru-RU"/>
        </w:rPr>
        <w:t>_</w:t>
      </w:r>
      <w:r w:rsidRPr="009A338E">
        <w:rPr>
          <w:highlight w:val="yellow"/>
        </w:rPr>
        <w:t>tank</w:t>
      </w:r>
      <w:r w:rsidRPr="00266E2B">
        <w:rPr>
          <w:highlight w:val="yellow"/>
          <w:lang w:val="ru-RU"/>
        </w:rPr>
        <w:t xml:space="preserve"> или </w:t>
      </w:r>
      <w:r w:rsidRPr="009A338E">
        <w:rPr>
          <w:highlight w:val="yellow"/>
        </w:rPr>
        <w:t>student</w:t>
      </w:r>
      <w:r w:rsidRPr="00266E2B">
        <w:rPr>
          <w:highlight w:val="yellow"/>
          <w:lang w:val="ru-RU"/>
        </w:rPr>
        <w:t>_</w:t>
      </w:r>
      <w:r w:rsidRPr="009A338E">
        <w:rPr>
          <w:highlight w:val="yellow"/>
        </w:rPr>
        <w:t>tank</w:t>
      </w:r>
      <w:r w:rsidRPr="00266E2B">
        <w:rPr>
          <w:lang w:val="ru-RU"/>
        </w:rPr>
        <w:t>.</w:t>
      </w:r>
    </w:p>
    <w:p w14:paraId="3752E0F6" w14:textId="77777777" w:rsidR="00266E2B" w:rsidRPr="00266E2B" w:rsidRDefault="00266E2B" w:rsidP="00266E2B">
      <w:pPr>
        <w:pStyle w:val="Main"/>
        <w:rPr>
          <w:lang w:val="ru-RU"/>
        </w:rPr>
      </w:pPr>
      <w:r w:rsidRPr="00266E2B">
        <w:rPr>
          <w:lang w:val="ru-RU"/>
        </w:rPr>
        <w:t xml:space="preserve">Так как </w:t>
      </w:r>
      <w:r w:rsidRPr="00ED6363">
        <w:t>instructor</w:t>
      </w:r>
      <w:r w:rsidRPr="00266E2B">
        <w:rPr>
          <w:lang w:val="ru-RU"/>
        </w:rPr>
        <w:t>_</w:t>
      </w:r>
      <w:r w:rsidRPr="00ED6363">
        <w:t>tank</w:t>
      </w:r>
      <w:r w:rsidRPr="00266E2B">
        <w:rPr>
          <w:lang w:val="ru-RU"/>
        </w:rPr>
        <w:t xml:space="preserve"> — название перечисляемой переменной типа </w:t>
      </w:r>
      <w:r w:rsidRPr="00ED6363">
        <w:t>air</w:t>
      </w:r>
      <w:r w:rsidRPr="00266E2B">
        <w:rPr>
          <w:lang w:val="ru-RU"/>
        </w:rPr>
        <w:t>_</w:t>
      </w:r>
      <w:r w:rsidRPr="00ED6363">
        <w:t>supply</w:t>
      </w:r>
      <w:r w:rsidRPr="00266E2B">
        <w:rPr>
          <w:lang w:val="ru-RU"/>
        </w:rPr>
        <w:t xml:space="preserve">, </w:t>
      </w:r>
      <w:r w:rsidRPr="00ED6363">
        <w:t>instructor</w:t>
      </w:r>
      <w:r w:rsidRPr="00266E2B">
        <w:rPr>
          <w:lang w:val="ru-RU"/>
        </w:rPr>
        <w:t>_</w:t>
      </w:r>
      <w:r w:rsidRPr="00ED6363">
        <w:t>tank</w:t>
      </w:r>
      <w:r w:rsidRPr="00266E2B">
        <w:rPr>
          <w:lang w:val="ru-RU"/>
        </w:rPr>
        <w:t xml:space="preserve"> может использоваться в левой части оператора присваивания и получать значение. Это и происходит при явном </w:t>
      </w:r>
      <w:r w:rsidRPr="00266E2B">
        <w:rPr>
          <w:lang w:val="ru-RU"/>
        </w:rPr>
        <w:lastRenderedPageBreak/>
        <w:t xml:space="preserve">присваивании переменной значения перечисляемой константы </w:t>
      </w:r>
      <w:r w:rsidRPr="009A338E">
        <w:rPr>
          <w:highlight w:val="yellow"/>
        </w:rPr>
        <w:t>FULL</w:t>
      </w:r>
      <w:r w:rsidRPr="00266E2B">
        <w:rPr>
          <w:highlight w:val="yellow"/>
          <w:lang w:val="ru-RU"/>
        </w:rPr>
        <w:t xml:space="preserve">. </w:t>
      </w:r>
      <w:r w:rsidRPr="009A338E">
        <w:rPr>
          <w:highlight w:val="yellow"/>
        </w:rPr>
        <w:t>EMPTY</w:t>
      </w:r>
      <w:r w:rsidRPr="00266E2B">
        <w:rPr>
          <w:highlight w:val="yellow"/>
          <w:lang w:val="ru-RU"/>
        </w:rPr>
        <w:t xml:space="preserve">, </w:t>
      </w:r>
      <w:r w:rsidRPr="009A338E">
        <w:rPr>
          <w:highlight w:val="yellow"/>
        </w:rPr>
        <w:t>USEABLE</w:t>
      </w:r>
      <w:r w:rsidRPr="00266E2B">
        <w:rPr>
          <w:highlight w:val="yellow"/>
          <w:lang w:val="ru-RU"/>
        </w:rPr>
        <w:t xml:space="preserve"> и </w:t>
      </w:r>
      <w:r w:rsidRPr="009A338E">
        <w:rPr>
          <w:highlight w:val="yellow"/>
        </w:rPr>
        <w:t>FULL</w:t>
      </w:r>
      <w:r w:rsidRPr="00266E2B">
        <w:rPr>
          <w:highlight w:val="yellow"/>
          <w:lang w:val="ru-RU"/>
        </w:rPr>
        <w:t xml:space="preserve"> — имена констант; это не переменные, и их значения не могут меняться.</w:t>
      </w:r>
    </w:p>
    <w:p w14:paraId="3752E0F7" w14:textId="77777777" w:rsidR="00266E2B" w:rsidRPr="00266E2B" w:rsidRDefault="00266E2B" w:rsidP="00266E2B">
      <w:pPr>
        <w:pStyle w:val="Main"/>
        <w:rPr>
          <w:lang w:val="ru-RU"/>
        </w:rPr>
      </w:pPr>
      <w:r w:rsidRPr="00266E2B">
        <w:rPr>
          <w:lang w:val="ru-RU"/>
        </w:rPr>
        <w:t>Можно выполнять проверки переменных и сравнивать их с константами. В следующей законченной программе на С используются приведенные выше описания:</w:t>
      </w:r>
    </w:p>
    <w:p w14:paraId="3752E0F8" w14:textId="77777777" w:rsidR="00266E2B" w:rsidRPr="00266E2B" w:rsidRDefault="00266E2B" w:rsidP="00266E2B">
      <w:pPr>
        <w:pStyle w:val="Main"/>
        <w:rPr>
          <w:lang w:val="ru-RU"/>
        </w:rPr>
      </w:pPr>
    </w:p>
    <w:p w14:paraId="3752E0F9" w14:textId="77777777" w:rsidR="00266E2B" w:rsidRPr="00867DD4" w:rsidRDefault="00266E2B" w:rsidP="00266E2B">
      <w:pPr>
        <w:pStyle w:val="Program"/>
        <w:ind w:left="284"/>
        <w:rPr>
          <w:color w:val="008000"/>
          <w:lang w:val="ru-RU"/>
        </w:rPr>
      </w:pPr>
      <w:r w:rsidRPr="00867DD4">
        <w:rPr>
          <w:color w:val="008000"/>
          <w:lang w:val="ru-RU"/>
        </w:rPr>
        <w:t>/*06ENUM.C*/</w:t>
      </w:r>
    </w:p>
    <w:p w14:paraId="3752E0FA" w14:textId="77777777" w:rsidR="00266E2B" w:rsidRPr="00867DD4" w:rsidRDefault="00266E2B" w:rsidP="00266E2B">
      <w:pPr>
        <w:pStyle w:val="Program"/>
        <w:ind w:left="284"/>
        <w:rPr>
          <w:color w:val="008000"/>
          <w:lang w:val="ru-RU"/>
        </w:rPr>
      </w:pPr>
      <w:r w:rsidRPr="00867DD4">
        <w:rPr>
          <w:color w:val="008000"/>
          <w:lang w:val="ru-RU"/>
        </w:rPr>
        <w:t>//Программа на С, демонстрирующая использование перечисляемых переменных</w:t>
      </w:r>
    </w:p>
    <w:p w14:paraId="3752E0FB" w14:textId="77777777" w:rsidR="00266E2B" w:rsidRPr="00AA5ED2" w:rsidRDefault="00266E2B" w:rsidP="00266E2B">
      <w:pPr>
        <w:pStyle w:val="Program"/>
        <w:ind w:left="284"/>
      </w:pPr>
      <w:r w:rsidRPr="00AA5ED2">
        <w:rPr>
          <w:color w:val="0000FF"/>
        </w:rPr>
        <w:t xml:space="preserve">#include </w:t>
      </w:r>
      <w:r w:rsidRPr="00AA5ED2">
        <w:t>&lt;</w:t>
      </w:r>
      <w:proofErr w:type="spellStart"/>
      <w:r w:rsidRPr="00AA5ED2">
        <w:t>stdio.h</w:t>
      </w:r>
      <w:proofErr w:type="spellEnd"/>
      <w:r w:rsidRPr="00AA5ED2">
        <w:t>&gt;</w:t>
      </w:r>
    </w:p>
    <w:p w14:paraId="3752E0FC" w14:textId="77777777" w:rsidR="00266E2B" w:rsidRPr="00AA5ED2" w:rsidRDefault="00266E2B" w:rsidP="00266E2B">
      <w:pPr>
        <w:pStyle w:val="Program"/>
        <w:ind w:left="284"/>
      </w:pPr>
      <w:proofErr w:type="gramStart"/>
      <w:r w:rsidRPr="00AA5ED2">
        <w:t>main(</w:t>
      </w:r>
      <w:proofErr w:type="gramEnd"/>
      <w:r w:rsidRPr="00AA5ED2">
        <w:t>)</w:t>
      </w:r>
    </w:p>
    <w:p w14:paraId="3752E0FD" w14:textId="77777777" w:rsidR="00266E2B" w:rsidRPr="00AA5ED2" w:rsidRDefault="00266E2B" w:rsidP="00266E2B">
      <w:pPr>
        <w:pStyle w:val="Program"/>
        <w:ind w:left="284"/>
      </w:pPr>
      <w:r w:rsidRPr="00AA5ED2">
        <w:t>{</w:t>
      </w:r>
    </w:p>
    <w:p w14:paraId="3752E0FE" w14:textId="77777777" w:rsidR="00266E2B" w:rsidRPr="00AA5ED2" w:rsidRDefault="00266E2B" w:rsidP="00266E2B">
      <w:pPr>
        <w:pStyle w:val="Program"/>
        <w:ind w:left="567"/>
      </w:pPr>
      <w:proofErr w:type="spellStart"/>
      <w:r w:rsidRPr="00AA5ED2">
        <w:rPr>
          <w:color w:val="0000FF"/>
        </w:rPr>
        <w:t>enum</w:t>
      </w:r>
      <w:proofErr w:type="spellEnd"/>
      <w:r w:rsidRPr="00AA5ED2">
        <w:t xml:space="preserve"> </w:t>
      </w:r>
      <w:proofErr w:type="spellStart"/>
      <w:r w:rsidRPr="00AA5ED2">
        <w:t>air_supply</w:t>
      </w:r>
      <w:proofErr w:type="spellEnd"/>
      <w:r w:rsidRPr="00AA5ED2">
        <w:t xml:space="preserve"> </w:t>
      </w:r>
      <w:proofErr w:type="gramStart"/>
      <w:r w:rsidRPr="00AA5ED2">
        <w:t>{ EMPTY</w:t>
      </w:r>
      <w:proofErr w:type="gramEnd"/>
      <w:r w:rsidRPr="00AA5ED2">
        <w:t>,</w:t>
      </w:r>
    </w:p>
    <w:p w14:paraId="3752E0FF" w14:textId="77777777" w:rsidR="00266E2B" w:rsidRPr="00AA5ED2" w:rsidRDefault="00266E2B" w:rsidP="00266E2B">
      <w:pPr>
        <w:pStyle w:val="Program"/>
        <w:ind w:left="567"/>
      </w:pPr>
      <w:r w:rsidRPr="00AA5ED2">
        <w:tab/>
      </w:r>
      <w:r w:rsidRPr="00AA5ED2">
        <w:tab/>
      </w:r>
      <w:r w:rsidRPr="00AA5ED2">
        <w:tab/>
      </w:r>
      <w:r w:rsidRPr="00AA5ED2">
        <w:tab/>
      </w:r>
      <w:r w:rsidRPr="00AA5ED2">
        <w:tab/>
        <w:t>USEABLE,</w:t>
      </w:r>
    </w:p>
    <w:p w14:paraId="3752E100" w14:textId="77777777" w:rsidR="00266E2B" w:rsidRPr="00AA5ED2" w:rsidRDefault="00266E2B" w:rsidP="00266E2B">
      <w:pPr>
        <w:pStyle w:val="Program"/>
        <w:ind w:left="567"/>
      </w:pPr>
      <w:r w:rsidRPr="00AA5ED2">
        <w:tab/>
      </w:r>
      <w:r w:rsidRPr="00AA5ED2">
        <w:tab/>
      </w:r>
      <w:r w:rsidRPr="00AA5ED2">
        <w:tab/>
      </w:r>
      <w:r w:rsidRPr="00AA5ED2">
        <w:tab/>
      </w:r>
      <w:r w:rsidRPr="00AA5ED2">
        <w:tab/>
        <w:t>FULL=</w:t>
      </w:r>
      <w:proofErr w:type="gramStart"/>
      <w:r w:rsidRPr="00AA5ED2">
        <w:t>5 }</w:t>
      </w:r>
      <w:proofErr w:type="gramEnd"/>
      <w:r w:rsidRPr="00AA5ED2">
        <w:t xml:space="preserve"> </w:t>
      </w:r>
      <w:proofErr w:type="spellStart"/>
      <w:r w:rsidRPr="00AA5ED2">
        <w:t>instructor_tank</w:t>
      </w:r>
      <w:proofErr w:type="spellEnd"/>
      <w:r w:rsidRPr="00AA5ED2">
        <w:t>;</w:t>
      </w:r>
    </w:p>
    <w:p w14:paraId="3752E101" w14:textId="77777777" w:rsidR="00266E2B" w:rsidRPr="00AA5ED2" w:rsidRDefault="00266E2B" w:rsidP="00266E2B">
      <w:pPr>
        <w:pStyle w:val="Program"/>
        <w:ind w:left="567"/>
      </w:pPr>
      <w:proofErr w:type="spellStart"/>
      <w:r w:rsidRPr="00AA5ED2">
        <w:rPr>
          <w:color w:val="0000FF"/>
        </w:rPr>
        <w:t>enum</w:t>
      </w:r>
      <w:proofErr w:type="spellEnd"/>
      <w:r w:rsidRPr="00AA5ED2">
        <w:t xml:space="preserve"> </w:t>
      </w:r>
      <w:proofErr w:type="spellStart"/>
      <w:r w:rsidRPr="00AA5ED2">
        <w:t>air_supply</w:t>
      </w:r>
      <w:proofErr w:type="spellEnd"/>
      <w:r w:rsidRPr="00AA5ED2">
        <w:t xml:space="preserve"> </w:t>
      </w:r>
      <w:proofErr w:type="spellStart"/>
      <w:r w:rsidRPr="00AA5ED2">
        <w:t>student_tank</w:t>
      </w:r>
      <w:proofErr w:type="spellEnd"/>
      <w:r w:rsidRPr="00AA5ED2">
        <w:t>;</w:t>
      </w:r>
    </w:p>
    <w:p w14:paraId="3752E102" w14:textId="77777777" w:rsidR="00266E2B" w:rsidRPr="00AA5ED2" w:rsidRDefault="00266E2B" w:rsidP="00266E2B">
      <w:pPr>
        <w:pStyle w:val="Program"/>
        <w:ind w:left="567"/>
      </w:pPr>
      <w:proofErr w:type="spellStart"/>
      <w:r w:rsidRPr="00AA5ED2">
        <w:t>instructor_tank</w:t>
      </w:r>
      <w:proofErr w:type="spellEnd"/>
      <w:r w:rsidRPr="00AA5ED2">
        <w:t xml:space="preserve"> = FULL;</w:t>
      </w:r>
    </w:p>
    <w:p w14:paraId="3752E103" w14:textId="77777777" w:rsidR="00266E2B" w:rsidRPr="00AA5ED2" w:rsidRDefault="00266E2B" w:rsidP="00266E2B">
      <w:pPr>
        <w:pStyle w:val="Program"/>
        <w:ind w:left="567"/>
      </w:pPr>
      <w:proofErr w:type="spellStart"/>
      <w:r w:rsidRPr="00AA5ED2">
        <w:t>student_tank</w:t>
      </w:r>
      <w:proofErr w:type="spellEnd"/>
      <w:r w:rsidRPr="00AA5ED2">
        <w:t xml:space="preserve"> = EMPTY;</w:t>
      </w:r>
    </w:p>
    <w:p w14:paraId="3752E104" w14:textId="77777777" w:rsidR="00266E2B" w:rsidRPr="00AA5ED2" w:rsidRDefault="00266E2B" w:rsidP="00266E2B">
      <w:pPr>
        <w:pStyle w:val="Program"/>
        <w:ind w:left="567"/>
      </w:pPr>
      <w:proofErr w:type="spellStart"/>
      <w:proofErr w:type="gramStart"/>
      <w:r w:rsidRPr="00AA5ED2">
        <w:t>printf</w:t>
      </w:r>
      <w:proofErr w:type="spellEnd"/>
      <w:r w:rsidRPr="00AA5ED2">
        <w:t>(</w:t>
      </w:r>
      <w:proofErr w:type="gramEnd"/>
      <w:r w:rsidRPr="00AA5ED2">
        <w:t xml:space="preserve">"The value of </w:t>
      </w:r>
      <w:proofErr w:type="spellStart"/>
      <w:r w:rsidRPr="00AA5ED2">
        <w:t>instructor_tank</w:t>
      </w:r>
      <w:proofErr w:type="spellEnd"/>
      <w:r w:rsidRPr="00AA5ED2">
        <w:t xml:space="preserve"> is %d\n",</w:t>
      </w:r>
      <w:proofErr w:type="spellStart"/>
      <w:r w:rsidRPr="00AA5ED2">
        <w:t>instructor_tank</w:t>
      </w:r>
      <w:proofErr w:type="spellEnd"/>
      <w:r w:rsidRPr="00AA5ED2">
        <w:t>);</w:t>
      </w:r>
    </w:p>
    <w:p w14:paraId="3752E105" w14:textId="77777777" w:rsidR="00266E2B" w:rsidRPr="00AA5ED2" w:rsidRDefault="00266E2B" w:rsidP="00266E2B">
      <w:pPr>
        <w:pStyle w:val="Program"/>
        <w:ind w:left="567"/>
      </w:pPr>
      <w:r w:rsidRPr="00AA5ED2">
        <w:rPr>
          <w:color w:val="0000FF"/>
        </w:rPr>
        <w:t>if</w:t>
      </w:r>
      <w:r w:rsidRPr="00AA5ED2">
        <w:t xml:space="preserve"> (</w:t>
      </w:r>
      <w:proofErr w:type="spellStart"/>
      <w:r w:rsidRPr="00AA5ED2">
        <w:t>student_tank</w:t>
      </w:r>
      <w:proofErr w:type="spellEnd"/>
      <w:r w:rsidRPr="00AA5ED2">
        <w:t xml:space="preserve"> &lt; USEABLE) {</w:t>
      </w:r>
    </w:p>
    <w:p w14:paraId="3752E106" w14:textId="77777777" w:rsidR="00266E2B" w:rsidRPr="00AA5ED2" w:rsidRDefault="00266E2B" w:rsidP="00266E2B">
      <w:pPr>
        <w:pStyle w:val="Program"/>
        <w:ind w:left="567"/>
      </w:pPr>
      <w:proofErr w:type="spellStart"/>
      <w:proofErr w:type="gramStart"/>
      <w:r w:rsidRPr="00AA5ED2">
        <w:t>printf</w:t>
      </w:r>
      <w:proofErr w:type="spellEnd"/>
      <w:r w:rsidRPr="00AA5ED2">
        <w:t>(</w:t>
      </w:r>
      <w:proofErr w:type="gramEnd"/>
      <w:r w:rsidRPr="00AA5ED2">
        <w:t>"Refill this tank.\n");</w:t>
      </w:r>
    </w:p>
    <w:p w14:paraId="3752E107" w14:textId="77777777" w:rsidR="00266E2B" w:rsidRPr="00AA5ED2" w:rsidRDefault="00266E2B" w:rsidP="00266E2B">
      <w:pPr>
        <w:pStyle w:val="Program"/>
        <w:ind w:left="567"/>
      </w:pPr>
      <w:proofErr w:type="spellStart"/>
      <w:proofErr w:type="gramStart"/>
      <w:r w:rsidRPr="00AA5ED2">
        <w:t>printf</w:t>
      </w:r>
      <w:proofErr w:type="spellEnd"/>
      <w:r w:rsidRPr="00AA5ED2">
        <w:t>(</w:t>
      </w:r>
      <w:proofErr w:type="gramEnd"/>
      <w:r w:rsidRPr="00AA5ED2">
        <w:t>"Class is cancelled.\n");</w:t>
      </w:r>
    </w:p>
    <w:p w14:paraId="3752E108" w14:textId="77777777" w:rsidR="00266E2B" w:rsidRPr="00AA5ED2" w:rsidRDefault="00266E2B" w:rsidP="00266E2B">
      <w:pPr>
        <w:pStyle w:val="Program"/>
        <w:ind w:left="567"/>
      </w:pPr>
      <w:proofErr w:type="gramStart"/>
      <w:r w:rsidRPr="00AA5ED2">
        <w:t>exit(</w:t>
      </w:r>
      <w:proofErr w:type="gramEnd"/>
      <w:r w:rsidRPr="00AA5ED2">
        <w:t>0);</w:t>
      </w:r>
    </w:p>
    <w:p w14:paraId="3752E109" w14:textId="77777777" w:rsidR="00266E2B" w:rsidRPr="00AA5ED2" w:rsidRDefault="00266E2B" w:rsidP="00266E2B">
      <w:pPr>
        <w:pStyle w:val="Program"/>
        <w:ind w:left="284"/>
      </w:pPr>
      <w:r w:rsidRPr="00AA5ED2">
        <w:t>}</w:t>
      </w:r>
    </w:p>
    <w:p w14:paraId="3752E10A" w14:textId="77777777" w:rsidR="00266E2B" w:rsidRPr="00AA5ED2" w:rsidRDefault="00266E2B" w:rsidP="00266E2B">
      <w:pPr>
        <w:pStyle w:val="Program"/>
        <w:ind w:left="284"/>
      </w:pPr>
    </w:p>
    <w:p w14:paraId="3752E10B" w14:textId="77777777" w:rsidR="00266E2B" w:rsidRPr="00AA5ED2" w:rsidRDefault="00266E2B" w:rsidP="00266E2B">
      <w:pPr>
        <w:pStyle w:val="Program"/>
        <w:ind w:left="284"/>
      </w:pPr>
      <w:r w:rsidRPr="00AA5ED2">
        <w:rPr>
          <w:color w:val="0000FF"/>
        </w:rPr>
        <w:t>if</w:t>
      </w:r>
      <w:r w:rsidRPr="00AA5ED2">
        <w:t xml:space="preserve"> (</w:t>
      </w:r>
      <w:proofErr w:type="spellStart"/>
      <w:r w:rsidRPr="00AA5ED2">
        <w:t>instructor_tank</w:t>
      </w:r>
      <w:proofErr w:type="spellEnd"/>
      <w:r w:rsidRPr="00AA5ED2">
        <w:t xml:space="preserve"> &gt;= </w:t>
      </w:r>
      <w:proofErr w:type="spellStart"/>
      <w:r w:rsidRPr="00AA5ED2">
        <w:t>student_tank</w:t>
      </w:r>
      <w:proofErr w:type="spellEnd"/>
      <w:r w:rsidRPr="00AA5ED2">
        <w:t>)</w:t>
      </w:r>
    </w:p>
    <w:p w14:paraId="3752E10C" w14:textId="77777777" w:rsidR="00266E2B" w:rsidRPr="00AA5ED2" w:rsidRDefault="00266E2B" w:rsidP="00266E2B">
      <w:pPr>
        <w:pStyle w:val="Program"/>
        <w:ind w:left="284"/>
      </w:pPr>
      <w:r w:rsidRPr="00AA5ED2">
        <w:tab/>
      </w:r>
      <w:proofErr w:type="spellStart"/>
      <w:proofErr w:type="gramStart"/>
      <w:r w:rsidRPr="00AA5ED2">
        <w:t>printf</w:t>
      </w:r>
      <w:proofErr w:type="spellEnd"/>
      <w:r w:rsidRPr="00AA5ED2">
        <w:t>(</w:t>
      </w:r>
      <w:proofErr w:type="gramEnd"/>
      <w:r w:rsidRPr="00AA5ED2">
        <w:t>"Proceed with lesson\n");</w:t>
      </w:r>
    </w:p>
    <w:p w14:paraId="3752E10D" w14:textId="77777777" w:rsidR="00266E2B" w:rsidRPr="00AA5ED2" w:rsidRDefault="00266E2B" w:rsidP="00266E2B">
      <w:pPr>
        <w:pStyle w:val="Program"/>
        <w:ind w:left="284"/>
        <w:rPr>
          <w:color w:val="0000FF"/>
        </w:rPr>
      </w:pPr>
      <w:r w:rsidRPr="00AA5ED2">
        <w:rPr>
          <w:color w:val="0000FF"/>
        </w:rPr>
        <w:t>else</w:t>
      </w:r>
    </w:p>
    <w:p w14:paraId="3752E10E" w14:textId="77777777" w:rsidR="00266E2B" w:rsidRPr="00AA5ED2" w:rsidRDefault="00266E2B" w:rsidP="00266E2B">
      <w:pPr>
        <w:pStyle w:val="Program"/>
        <w:ind w:left="284"/>
      </w:pPr>
      <w:r w:rsidRPr="00AA5ED2">
        <w:tab/>
      </w:r>
      <w:proofErr w:type="spellStart"/>
      <w:proofErr w:type="gramStart"/>
      <w:r w:rsidRPr="00AA5ED2">
        <w:t>printf</w:t>
      </w:r>
      <w:proofErr w:type="spellEnd"/>
      <w:r w:rsidRPr="00AA5ED2">
        <w:t>(</w:t>
      </w:r>
      <w:proofErr w:type="gramEnd"/>
      <w:r w:rsidRPr="00AA5ED2">
        <w:t>"Class is cancelled'\n");</w:t>
      </w:r>
    </w:p>
    <w:p w14:paraId="3752E10F" w14:textId="77777777" w:rsidR="00266E2B" w:rsidRPr="009563B3" w:rsidRDefault="00266E2B" w:rsidP="00266E2B">
      <w:pPr>
        <w:pStyle w:val="Program"/>
        <w:ind w:left="284"/>
        <w:rPr>
          <w:lang w:val="ru-RU"/>
        </w:rPr>
      </w:pPr>
      <w:r w:rsidRPr="00867DD4">
        <w:rPr>
          <w:color w:val="0000FF"/>
          <w:lang w:val="ru-RU"/>
        </w:rPr>
        <w:t>return</w:t>
      </w:r>
      <w:r w:rsidRPr="009563B3">
        <w:rPr>
          <w:lang w:val="ru-RU"/>
        </w:rPr>
        <w:t>(0);</w:t>
      </w:r>
    </w:p>
    <w:p w14:paraId="3752E110" w14:textId="77777777" w:rsidR="00266E2B" w:rsidRPr="009563B3" w:rsidRDefault="00266E2B" w:rsidP="00266E2B">
      <w:pPr>
        <w:pStyle w:val="Program"/>
        <w:ind w:left="284"/>
        <w:rPr>
          <w:lang w:val="ru-RU"/>
        </w:rPr>
      </w:pPr>
      <w:r w:rsidRPr="009563B3">
        <w:rPr>
          <w:lang w:val="ru-RU"/>
        </w:rPr>
        <w:t>}</w:t>
      </w:r>
    </w:p>
    <w:p w14:paraId="3752E111" w14:textId="77777777" w:rsidR="00266E2B" w:rsidRDefault="00266E2B" w:rsidP="00266E2B">
      <w:pPr>
        <w:pStyle w:val="Center"/>
      </w:pPr>
    </w:p>
    <w:p w14:paraId="3752E112" w14:textId="77777777" w:rsidR="00266E2B" w:rsidRPr="00ED6363" w:rsidRDefault="00266E2B" w:rsidP="00266E2B">
      <w:pPr>
        <w:pStyle w:val="Center"/>
      </w:pPr>
      <w:r>
        <w:rPr>
          <w:noProof/>
          <w:lang w:val="en-US" w:eastAsia="en-US"/>
        </w:rPr>
        <w:drawing>
          <wp:inline distT="0" distB="0" distL="0" distR="0" wp14:anchorId="3752E315" wp14:editId="3752E316">
            <wp:extent cx="2867025" cy="121094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867025" cy="1210945"/>
                    </a:xfrm>
                    <a:prstGeom prst="rect">
                      <a:avLst/>
                    </a:prstGeom>
                    <a:noFill/>
                    <a:ln w="9525">
                      <a:noFill/>
                      <a:miter lim="800000"/>
                      <a:headEnd/>
                      <a:tailEnd/>
                    </a:ln>
                  </pic:spPr>
                </pic:pic>
              </a:graphicData>
            </a:graphic>
          </wp:inline>
        </w:drawing>
      </w:r>
    </w:p>
    <w:p w14:paraId="3752E113" w14:textId="77777777" w:rsidR="00266E2B" w:rsidRPr="00ED6363" w:rsidRDefault="00266E2B" w:rsidP="00266E2B">
      <w:pPr>
        <w:pStyle w:val="Center"/>
      </w:pPr>
    </w:p>
    <w:p w14:paraId="3752E114" w14:textId="77777777" w:rsidR="00266E2B" w:rsidRPr="00266E2B" w:rsidRDefault="00266E2B" w:rsidP="00266E2B">
      <w:pPr>
        <w:pStyle w:val="Main"/>
        <w:rPr>
          <w:lang w:val="ru-RU"/>
        </w:rPr>
      </w:pPr>
      <w:r w:rsidRPr="00266E2B">
        <w:rPr>
          <w:lang w:val="ru-RU"/>
        </w:rPr>
        <w:t xml:space="preserve">В С тип </w:t>
      </w:r>
      <w:proofErr w:type="spellStart"/>
      <w:r w:rsidRPr="00ED6363">
        <w:t>enum</w:t>
      </w:r>
      <w:proofErr w:type="spellEnd"/>
      <w:r w:rsidRPr="00266E2B">
        <w:rPr>
          <w:lang w:val="ru-RU"/>
        </w:rPr>
        <w:t xml:space="preserve"> эквивалентен типу </w:t>
      </w:r>
      <w:r w:rsidRPr="00ED6363">
        <w:t>int</w:t>
      </w:r>
      <w:r w:rsidRPr="00266E2B">
        <w:rPr>
          <w:lang w:val="ru-RU"/>
        </w:rPr>
        <w:t xml:space="preserve">. Технически это означает возможность присваивать в программе целые значения непосредственно перечисляемым переменным. </w:t>
      </w:r>
      <w:r w:rsidRPr="00ED6363">
        <w:t>C</w:t>
      </w:r>
      <w:r w:rsidRPr="00266E2B">
        <w:rPr>
          <w:lang w:val="ru-RU"/>
        </w:rPr>
        <w:t>++ осуществляет более строгую проверку типов и не позволяет выполнять такие смешанные операции.</w:t>
      </w:r>
    </w:p>
    <w:p w14:paraId="3752E115" w14:textId="77777777" w:rsidR="00266E2B" w:rsidRPr="00266E2B" w:rsidRDefault="00266E2B" w:rsidP="00266E2B">
      <w:pPr>
        <w:pStyle w:val="Main"/>
        <w:rPr>
          <w:lang w:val="ru-RU"/>
        </w:rPr>
      </w:pPr>
    </w:p>
    <w:p w14:paraId="3752E116" w14:textId="77777777" w:rsidR="00266E2B" w:rsidRPr="00266E2B" w:rsidRDefault="00266E2B" w:rsidP="00266E2B">
      <w:pPr>
        <w:pStyle w:val="Heading3"/>
        <w:keepNext w:val="0"/>
        <w:spacing w:before="0" w:after="0"/>
        <w:ind w:left="709" w:firstLine="0"/>
        <w:rPr>
          <w:sz w:val="20"/>
          <w:szCs w:val="20"/>
        </w:rPr>
      </w:pPr>
      <w:bookmarkStart w:id="49" w:name="_Toc303710877"/>
      <w:bookmarkStart w:id="50" w:name="_Toc515769987"/>
      <w:r w:rsidRPr="00266E2B">
        <w:rPr>
          <w:sz w:val="20"/>
          <w:szCs w:val="20"/>
        </w:rPr>
        <w:t>Модификаторы доступа.</w:t>
      </w:r>
      <w:bookmarkEnd w:id="49"/>
      <w:bookmarkEnd w:id="50"/>
    </w:p>
    <w:p w14:paraId="3752E117" w14:textId="77777777" w:rsidR="00266E2B" w:rsidRPr="00266E2B" w:rsidRDefault="00266E2B" w:rsidP="00266E2B">
      <w:pPr>
        <w:pStyle w:val="Main"/>
        <w:rPr>
          <w:lang w:val="ru-RU"/>
        </w:rPr>
      </w:pPr>
      <w:r w:rsidRPr="00266E2B">
        <w:rPr>
          <w:lang w:val="ru-RU"/>
        </w:rPr>
        <w:t xml:space="preserve">Модификаторы </w:t>
      </w:r>
      <w:r w:rsidRPr="00ED6363">
        <w:t>const</w:t>
      </w:r>
      <w:r w:rsidRPr="00266E2B">
        <w:rPr>
          <w:lang w:val="ru-RU"/>
        </w:rPr>
        <w:t xml:space="preserve"> и </w:t>
      </w:r>
      <w:r w:rsidRPr="00ED6363">
        <w:t>volatile</w:t>
      </w:r>
      <w:r w:rsidRPr="00266E2B">
        <w:rPr>
          <w:lang w:val="ru-RU"/>
        </w:rPr>
        <w:t xml:space="preserve"> являются новыми в С и </w:t>
      </w:r>
      <w:r w:rsidRPr="00ED6363">
        <w:t>C</w:t>
      </w:r>
      <w:r w:rsidRPr="00266E2B">
        <w:rPr>
          <w:lang w:val="ru-RU"/>
        </w:rPr>
        <w:t xml:space="preserve">++. Они были добавлены в стандарте </w:t>
      </w:r>
      <w:r w:rsidRPr="00ED6363">
        <w:t>ANSI</w:t>
      </w:r>
      <w:r w:rsidRPr="00266E2B">
        <w:rPr>
          <w:lang w:val="ru-RU"/>
        </w:rPr>
        <w:t xml:space="preserve"> С для того, чтобы различать переменные, которые никогда не изменяются (</w:t>
      </w:r>
      <w:r w:rsidRPr="00ED6363">
        <w:t>const</w:t>
      </w:r>
      <w:r w:rsidRPr="00266E2B">
        <w:rPr>
          <w:lang w:val="ru-RU"/>
        </w:rPr>
        <w:t>), и переменные, значение которых может измениться непредсказуемо (</w:t>
      </w:r>
      <w:r w:rsidRPr="00ED6363">
        <w:t>volatile</w:t>
      </w:r>
      <w:r w:rsidRPr="00266E2B">
        <w:rPr>
          <w:lang w:val="ru-RU"/>
        </w:rPr>
        <w:t>).</w:t>
      </w:r>
    </w:p>
    <w:p w14:paraId="3752E118" w14:textId="77777777" w:rsidR="00266E2B" w:rsidRPr="00266E2B" w:rsidRDefault="00266E2B" w:rsidP="00266E2B">
      <w:pPr>
        <w:pStyle w:val="Main"/>
        <w:rPr>
          <w:lang w:val="ru-RU"/>
        </w:rPr>
      </w:pPr>
    </w:p>
    <w:p w14:paraId="3752E119" w14:textId="77777777" w:rsidR="00266E2B" w:rsidRPr="00973D8F" w:rsidRDefault="00266E2B" w:rsidP="00266E2B">
      <w:pPr>
        <w:pStyle w:val="40"/>
        <w:spacing w:before="0" w:after="0"/>
        <w:ind w:left="992" w:firstLine="0"/>
      </w:pPr>
      <w:bookmarkStart w:id="51" w:name="_Toc303710878"/>
      <w:bookmarkStart w:id="52" w:name="_Toc515769988"/>
      <w:r w:rsidRPr="00973D8F">
        <w:t>Модификатор const.</w:t>
      </w:r>
      <w:bookmarkEnd w:id="51"/>
      <w:bookmarkEnd w:id="52"/>
    </w:p>
    <w:p w14:paraId="3752E11A" w14:textId="77777777" w:rsidR="00266E2B" w:rsidRPr="00266E2B" w:rsidRDefault="00266E2B" w:rsidP="00266E2B">
      <w:pPr>
        <w:pStyle w:val="Main"/>
        <w:rPr>
          <w:lang w:val="ru-RU"/>
        </w:rPr>
      </w:pPr>
      <w:bookmarkStart w:id="53" w:name="AP00623"/>
      <w:r w:rsidRPr="00266E2B">
        <w:rPr>
          <w:lang w:val="ru-RU"/>
        </w:rPr>
        <w:t>Иногда необходимо использовать некоторою величину, которая не изменяется на протяжении всей программы.</w:t>
      </w:r>
      <w:bookmarkEnd w:id="53"/>
      <w:r w:rsidRPr="00266E2B">
        <w:rPr>
          <w:lang w:val="ru-RU"/>
        </w:rPr>
        <w:t xml:space="preserve"> Такая величина называется константой. Например, если в программе вычисляется площадь круга и длина окружности, часто будет использоваться константа </w:t>
      </w:r>
      <w:r w:rsidRPr="00ED6363">
        <w:t>pi</w:t>
      </w:r>
      <w:r w:rsidRPr="00266E2B">
        <w:rPr>
          <w:lang w:val="ru-RU"/>
        </w:rPr>
        <w:t>=3.14159. При финансовых расчетах константой может быть процентная ставка. В подобных случаях можно улучшить читаемость программы, если дать константам осмысленные имена.</w:t>
      </w:r>
    </w:p>
    <w:p w14:paraId="3752E11B" w14:textId="77777777" w:rsidR="00266E2B" w:rsidRPr="00266E2B" w:rsidRDefault="00266E2B" w:rsidP="00266E2B">
      <w:pPr>
        <w:pStyle w:val="Main"/>
        <w:rPr>
          <w:lang w:val="ru-RU"/>
        </w:rPr>
      </w:pPr>
      <w:r w:rsidRPr="00266E2B">
        <w:rPr>
          <w:lang w:val="ru-RU"/>
        </w:rPr>
        <w:t>Использование значащих имен позволяет также избежать ошибок. Предположим, что некоторое постоянное значение (не переменная-константа) используется повсюду в программе. Опечатка может привести к появлению неправильных значений в одном или нескольких операторах. Однако если константа имеет собственное имя, опечатку может заметить компилятор, поскольку для неправильного идентификатора будет, скорее всего, отсутствовать объявление.</w:t>
      </w:r>
    </w:p>
    <w:p w14:paraId="3752E11C" w14:textId="77777777" w:rsidR="00266E2B" w:rsidRPr="00266E2B" w:rsidRDefault="00266E2B" w:rsidP="00266E2B">
      <w:pPr>
        <w:pStyle w:val="Main"/>
        <w:rPr>
          <w:lang w:val="ru-RU"/>
        </w:rPr>
      </w:pPr>
      <w:r w:rsidRPr="00266E2B">
        <w:rPr>
          <w:lang w:val="ru-RU"/>
        </w:rPr>
        <w:t xml:space="preserve">Предположим, вы пишете программу, в которой неоднократно используется значение </w:t>
      </w:r>
      <w:r w:rsidRPr="00ED6363">
        <w:t>pi</w:t>
      </w:r>
      <w:r w:rsidRPr="00266E2B">
        <w:rPr>
          <w:lang w:val="ru-RU"/>
        </w:rPr>
        <w:t xml:space="preserve">. </w:t>
      </w:r>
      <w:r w:rsidRPr="00266E2B">
        <w:rPr>
          <w:highlight w:val="yellow"/>
          <w:lang w:val="ru-RU"/>
        </w:rPr>
        <w:t xml:space="preserve">Можно было бы объявить переменную с именем </w:t>
      </w:r>
      <w:r w:rsidRPr="009A338E">
        <w:rPr>
          <w:highlight w:val="yellow"/>
        </w:rPr>
        <w:t>pi</w:t>
      </w:r>
      <w:r w:rsidRPr="00266E2B">
        <w:rPr>
          <w:highlight w:val="yellow"/>
          <w:lang w:val="ru-RU"/>
        </w:rPr>
        <w:t xml:space="preserve"> и дать ей начальное значение 3.14159. Однако программа не должна иметь возможность изменения значения константы.</w:t>
      </w:r>
      <w:r w:rsidRPr="00266E2B">
        <w:rPr>
          <w:lang w:val="ru-RU"/>
        </w:rPr>
        <w:t xml:space="preserve"> К примеру, если вы по ошибке поставите "</w:t>
      </w:r>
      <w:r w:rsidRPr="00ED6363">
        <w:t>pi</w:t>
      </w:r>
      <w:r w:rsidRPr="00266E2B">
        <w:rPr>
          <w:lang w:val="ru-RU"/>
        </w:rPr>
        <w:t xml:space="preserve">" слева от знака равенства, значение </w:t>
      </w:r>
      <w:r w:rsidRPr="00ED6363">
        <w:t>pi</w:t>
      </w:r>
      <w:r w:rsidRPr="00266E2B">
        <w:rPr>
          <w:lang w:val="ru-RU"/>
        </w:rPr>
        <w:t xml:space="preserve"> изменится, и все последующие вычисления будут неправильными. В С и </w:t>
      </w:r>
      <w:r w:rsidRPr="00ED6363">
        <w:t>C</w:t>
      </w:r>
      <w:r w:rsidRPr="00266E2B">
        <w:rPr>
          <w:lang w:val="ru-RU"/>
        </w:rPr>
        <w:t>++ имеется механизм, позволяющий избежать подобных ошибок: вы можете задавать константы, значения которых неизменны.</w:t>
      </w:r>
    </w:p>
    <w:p w14:paraId="3752E11D" w14:textId="77777777" w:rsidR="00266E2B" w:rsidRPr="00ED6363" w:rsidRDefault="00266E2B" w:rsidP="00266E2B">
      <w:pPr>
        <w:pStyle w:val="Main"/>
      </w:pPr>
      <w:r w:rsidRPr="00266E2B">
        <w:rPr>
          <w:highlight w:val="yellow"/>
          <w:lang w:val="ru-RU"/>
        </w:rPr>
        <w:lastRenderedPageBreak/>
        <w:t xml:space="preserve">В С и </w:t>
      </w:r>
      <w:r w:rsidRPr="009A338E">
        <w:rPr>
          <w:highlight w:val="yellow"/>
        </w:rPr>
        <w:t>C</w:t>
      </w:r>
      <w:r w:rsidRPr="00266E2B">
        <w:rPr>
          <w:highlight w:val="yellow"/>
          <w:lang w:val="ru-RU"/>
        </w:rPr>
        <w:t>++ для объявления константы перед ключевым словом (</w:t>
      </w:r>
      <w:r w:rsidRPr="009A338E">
        <w:rPr>
          <w:highlight w:val="yellow"/>
        </w:rPr>
        <w:t>int</w:t>
      </w:r>
      <w:r w:rsidRPr="00266E2B">
        <w:rPr>
          <w:highlight w:val="yellow"/>
          <w:lang w:val="ru-RU"/>
        </w:rPr>
        <w:t xml:space="preserve">, </w:t>
      </w:r>
      <w:r w:rsidRPr="009A338E">
        <w:rPr>
          <w:highlight w:val="yellow"/>
        </w:rPr>
        <w:t>float</w:t>
      </w:r>
      <w:r w:rsidRPr="00266E2B">
        <w:rPr>
          <w:highlight w:val="yellow"/>
          <w:lang w:val="ru-RU"/>
        </w:rPr>
        <w:t xml:space="preserve"> или </w:t>
      </w:r>
      <w:r w:rsidRPr="009A338E">
        <w:rPr>
          <w:highlight w:val="yellow"/>
        </w:rPr>
        <w:t>double</w:t>
      </w:r>
      <w:r w:rsidRPr="00266E2B">
        <w:rPr>
          <w:highlight w:val="yellow"/>
          <w:lang w:val="ru-RU"/>
        </w:rPr>
        <w:t xml:space="preserve">) пишется </w:t>
      </w:r>
      <w:r w:rsidRPr="009A338E">
        <w:rPr>
          <w:highlight w:val="yellow"/>
        </w:rPr>
        <w:t>const</w:t>
      </w:r>
      <w:r w:rsidRPr="00266E2B">
        <w:rPr>
          <w:highlight w:val="yellow"/>
          <w:lang w:val="ru-RU"/>
        </w:rPr>
        <w:t>.</w:t>
      </w:r>
      <w:r w:rsidRPr="00266E2B">
        <w:rPr>
          <w:lang w:val="ru-RU"/>
        </w:rPr>
        <w:t xml:space="preserve"> </w:t>
      </w:r>
      <w:r w:rsidRPr="00ED6363">
        <w:t xml:space="preserve">К </w:t>
      </w:r>
      <w:proofErr w:type="spellStart"/>
      <w:r w:rsidRPr="00ED6363">
        <w:t>примеру</w:t>
      </w:r>
      <w:proofErr w:type="spellEnd"/>
      <w:r w:rsidRPr="00ED6363">
        <w:t>:</w:t>
      </w:r>
    </w:p>
    <w:p w14:paraId="3752E11E" w14:textId="77777777" w:rsidR="00266E2B" w:rsidRPr="00157C9A" w:rsidRDefault="00266E2B" w:rsidP="00266E2B">
      <w:pPr>
        <w:pStyle w:val="Main"/>
        <w:rPr>
          <w:color w:val="0000FF"/>
        </w:rPr>
      </w:pPr>
    </w:p>
    <w:p w14:paraId="3752E11F" w14:textId="77777777" w:rsidR="00266E2B" w:rsidRPr="00266E2B" w:rsidRDefault="00266E2B" w:rsidP="00266E2B">
      <w:pPr>
        <w:pStyle w:val="Program"/>
        <w:ind w:left="284"/>
      </w:pPr>
      <w:r w:rsidRPr="00266E2B">
        <w:rPr>
          <w:color w:val="0000FF"/>
        </w:rPr>
        <w:t>const int</w:t>
      </w:r>
      <w:r w:rsidRPr="00266E2B">
        <w:t xml:space="preserve"> </w:t>
      </w:r>
      <w:proofErr w:type="spellStart"/>
      <w:r w:rsidRPr="00266E2B">
        <w:t>iMIN</w:t>
      </w:r>
      <w:proofErr w:type="spellEnd"/>
      <w:r w:rsidRPr="00266E2B">
        <w:t xml:space="preserve">=1, </w:t>
      </w:r>
      <w:proofErr w:type="spellStart"/>
      <w:r w:rsidRPr="00266E2B">
        <w:t>iSALE_PERCENTAGE</w:t>
      </w:r>
      <w:proofErr w:type="spellEnd"/>
      <w:r w:rsidRPr="00266E2B">
        <w:t>=25;</w:t>
      </w:r>
    </w:p>
    <w:p w14:paraId="3752E120" w14:textId="77777777" w:rsidR="00266E2B" w:rsidRPr="00266E2B" w:rsidRDefault="00266E2B" w:rsidP="00266E2B">
      <w:pPr>
        <w:pStyle w:val="Program"/>
        <w:ind w:left="284"/>
      </w:pPr>
      <w:r w:rsidRPr="00266E2B">
        <w:rPr>
          <w:color w:val="0000FF"/>
        </w:rPr>
        <w:t>const float</w:t>
      </w:r>
      <w:r w:rsidRPr="00266E2B">
        <w:t xml:space="preserve"> </w:t>
      </w:r>
      <w:proofErr w:type="spellStart"/>
      <w:r w:rsidRPr="00266E2B">
        <w:t>fbase_change</w:t>
      </w:r>
      <w:proofErr w:type="spellEnd"/>
      <w:r w:rsidRPr="00266E2B">
        <w:t>=32.157;</w:t>
      </w:r>
    </w:p>
    <w:p w14:paraId="3752E121" w14:textId="77777777" w:rsidR="00266E2B" w:rsidRPr="00266E2B" w:rsidRDefault="00266E2B" w:rsidP="00266E2B">
      <w:pPr>
        <w:pStyle w:val="Program"/>
        <w:ind w:left="284"/>
      </w:pPr>
      <w:r w:rsidRPr="00266E2B">
        <w:rPr>
          <w:color w:val="0000FF"/>
        </w:rPr>
        <w:t>int</w:t>
      </w:r>
      <w:r w:rsidRPr="00266E2B">
        <w:t xml:space="preserve"> </w:t>
      </w:r>
      <w:proofErr w:type="spellStart"/>
      <w:r w:rsidRPr="00266E2B">
        <w:t>irow_index</w:t>
      </w:r>
      <w:proofErr w:type="spellEnd"/>
      <w:r w:rsidRPr="00266E2B">
        <w:t>=</w:t>
      </w:r>
      <w:proofErr w:type="gramStart"/>
      <w:r w:rsidRPr="00266E2B">
        <w:t>1,itotal</w:t>
      </w:r>
      <w:proofErr w:type="gramEnd"/>
      <w:r w:rsidRPr="00266E2B">
        <w:t>=100,lobject;</w:t>
      </w:r>
    </w:p>
    <w:p w14:paraId="3752E122" w14:textId="77777777" w:rsidR="00266E2B" w:rsidRPr="009563B3" w:rsidRDefault="00266E2B" w:rsidP="00266E2B">
      <w:pPr>
        <w:pStyle w:val="Program"/>
        <w:ind w:left="284"/>
        <w:rPr>
          <w:lang w:val="ru-RU"/>
        </w:rPr>
      </w:pPr>
      <w:r w:rsidRPr="00157C9A">
        <w:rPr>
          <w:color w:val="0000FF"/>
          <w:lang w:val="ru-RU"/>
        </w:rPr>
        <w:t>double</w:t>
      </w:r>
      <w:r w:rsidRPr="009563B3">
        <w:rPr>
          <w:lang w:val="ru-RU"/>
        </w:rPr>
        <w:t xml:space="preserve"> ddistance=0,dvelocity;</w:t>
      </w:r>
    </w:p>
    <w:p w14:paraId="3752E123" w14:textId="77777777" w:rsidR="00266E2B" w:rsidRPr="00266E2B" w:rsidRDefault="00266E2B" w:rsidP="00266E2B">
      <w:pPr>
        <w:pStyle w:val="Main"/>
        <w:rPr>
          <w:color w:val="000000"/>
          <w:lang w:val="ru-RU"/>
        </w:rPr>
      </w:pPr>
    </w:p>
    <w:p w14:paraId="3752E124" w14:textId="77777777" w:rsidR="00266E2B" w:rsidRPr="00266E2B" w:rsidRDefault="00266E2B" w:rsidP="00266E2B">
      <w:pPr>
        <w:pStyle w:val="Main"/>
        <w:rPr>
          <w:lang w:val="ru-RU"/>
        </w:rPr>
      </w:pPr>
      <w:r w:rsidRPr="00266E2B">
        <w:rPr>
          <w:highlight w:val="yellow"/>
          <w:lang w:val="ru-RU"/>
        </w:rPr>
        <w:t xml:space="preserve">Поскольку значение константы нельзя изменить, она должна инициализироваться при объявлении. Целые константы </w:t>
      </w:r>
      <w:proofErr w:type="spellStart"/>
      <w:r w:rsidRPr="009A338E">
        <w:rPr>
          <w:highlight w:val="yellow"/>
        </w:rPr>
        <w:t>iMIN</w:t>
      </w:r>
      <w:proofErr w:type="spellEnd"/>
      <w:r w:rsidRPr="00266E2B">
        <w:rPr>
          <w:highlight w:val="yellow"/>
          <w:lang w:val="ru-RU"/>
        </w:rPr>
        <w:t xml:space="preserve"> и </w:t>
      </w:r>
      <w:proofErr w:type="spellStart"/>
      <w:r w:rsidRPr="009A338E">
        <w:rPr>
          <w:highlight w:val="yellow"/>
        </w:rPr>
        <w:t>iSALE</w:t>
      </w:r>
      <w:proofErr w:type="spellEnd"/>
      <w:r w:rsidRPr="00266E2B">
        <w:rPr>
          <w:highlight w:val="yellow"/>
          <w:lang w:val="ru-RU"/>
        </w:rPr>
        <w:t>_</w:t>
      </w:r>
      <w:r w:rsidRPr="009A338E">
        <w:rPr>
          <w:highlight w:val="yellow"/>
        </w:rPr>
        <w:t>PERSENTAGE</w:t>
      </w:r>
      <w:r w:rsidRPr="00266E2B">
        <w:rPr>
          <w:highlight w:val="yellow"/>
          <w:lang w:val="ru-RU"/>
        </w:rPr>
        <w:t xml:space="preserve"> объявлены со значениями 1 и 25, соответственно; константа </w:t>
      </w:r>
      <w:proofErr w:type="spellStart"/>
      <w:r w:rsidRPr="009A338E">
        <w:rPr>
          <w:highlight w:val="yellow"/>
        </w:rPr>
        <w:t>fbase</w:t>
      </w:r>
      <w:proofErr w:type="spellEnd"/>
      <w:r w:rsidRPr="00266E2B">
        <w:rPr>
          <w:highlight w:val="yellow"/>
          <w:lang w:val="ru-RU"/>
        </w:rPr>
        <w:t>_</w:t>
      </w:r>
      <w:r w:rsidRPr="009A338E">
        <w:rPr>
          <w:highlight w:val="yellow"/>
        </w:rPr>
        <w:t>change</w:t>
      </w:r>
      <w:r w:rsidRPr="00266E2B">
        <w:rPr>
          <w:highlight w:val="yellow"/>
          <w:lang w:val="ru-RU"/>
        </w:rPr>
        <w:t xml:space="preserve"> имеет тип </w:t>
      </w:r>
      <w:r w:rsidRPr="009A338E">
        <w:rPr>
          <w:highlight w:val="yellow"/>
        </w:rPr>
        <w:t>float</w:t>
      </w:r>
      <w:r w:rsidRPr="00266E2B">
        <w:rPr>
          <w:highlight w:val="yellow"/>
          <w:lang w:val="ru-RU"/>
        </w:rPr>
        <w:t xml:space="preserve"> и значение 32.157. Кроме этого, объявлены целые переменные (не константы) </w:t>
      </w:r>
      <w:proofErr w:type="spellStart"/>
      <w:r w:rsidRPr="009A338E">
        <w:rPr>
          <w:highlight w:val="yellow"/>
        </w:rPr>
        <w:t>irow</w:t>
      </w:r>
      <w:proofErr w:type="spellEnd"/>
      <w:r w:rsidRPr="00266E2B">
        <w:rPr>
          <w:highlight w:val="yellow"/>
          <w:lang w:val="ru-RU"/>
        </w:rPr>
        <w:t>_</w:t>
      </w:r>
      <w:r w:rsidRPr="009A338E">
        <w:rPr>
          <w:highlight w:val="yellow"/>
        </w:rPr>
        <w:t>index</w:t>
      </w:r>
      <w:r w:rsidRPr="00266E2B">
        <w:rPr>
          <w:highlight w:val="yellow"/>
          <w:lang w:val="ru-RU"/>
        </w:rPr>
        <w:t xml:space="preserve">, </w:t>
      </w:r>
      <w:proofErr w:type="spellStart"/>
      <w:r w:rsidRPr="009A338E">
        <w:rPr>
          <w:highlight w:val="yellow"/>
        </w:rPr>
        <w:t>itotal</w:t>
      </w:r>
      <w:proofErr w:type="spellEnd"/>
      <w:r w:rsidRPr="00266E2B">
        <w:rPr>
          <w:highlight w:val="yellow"/>
          <w:lang w:val="ru-RU"/>
        </w:rPr>
        <w:t xml:space="preserve"> и </w:t>
      </w:r>
      <w:proofErr w:type="spellStart"/>
      <w:r w:rsidRPr="009A338E">
        <w:rPr>
          <w:highlight w:val="yellow"/>
        </w:rPr>
        <w:t>iobject</w:t>
      </w:r>
      <w:proofErr w:type="spellEnd"/>
      <w:r w:rsidRPr="00266E2B">
        <w:rPr>
          <w:highlight w:val="yellow"/>
          <w:lang w:val="ru-RU"/>
        </w:rPr>
        <w:t>.</w:t>
      </w:r>
      <w:r w:rsidRPr="00266E2B">
        <w:rPr>
          <w:lang w:val="ru-RU"/>
        </w:rPr>
        <w:t xml:space="preserve"> Для </w:t>
      </w:r>
      <w:proofErr w:type="spellStart"/>
      <w:r w:rsidRPr="00ED6363">
        <w:t>irow</w:t>
      </w:r>
      <w:proofErr w:type="spellEnd"/>
      <w:r w:rsidRPr="00266E2B">
        <w:rPr>
          <w:lang w:val="ru-RU"/>
        </w:rPr>
        <w:t>_</w:t>
      </w:r>
      <w:r w:rsidRPr="00ED6363">
        <w:t>index</w:t>
      </w:r>
      <w:r w:rsidRPr="00266E2B">
        <w:rPr>
          <w:lang w:val="ru-RU"/>
        </w:rPr>
        <w:t xml:space="preserve"> и </w:t>
      </w:r>
      <w:proofErr w:type="spellStart"/>
      <w:r w:rsidRPr="00ED6363">
        <w:t>itotal</w:t>
      </w:r>
      <w:proofErr w:type="spellEnd"/>
      <w:r w:rsidRPr="00266E2B">
        <w:rPr>
          <w:lang w:val="ru-RU"/>
        </w:rPr>
        <w:t xml:space="preserve"> заданы начальные значения 1 и 100, соответственно. И наконец, объявлены переменные (не константы) типа </w:t>
      </w:r>
      <w:r w:rsidRPr="00ED6363">
        <w:t>double</w:t>
      </w:r>
      <w:r w:rsidRPr="00266E2B">
        <w:rPr>
          <w:lang w:val="ru-RU"/>
        </w:rPr>
        <w:t xml:space="preserve">: </w:t>
      </w:r>
      <w:proofErr w:type="spellStart"/>
      <w:r w:rsidRPr="00ED6363">
        <w:t>ddistance</w:t>
      </w:r>
      <w:proofErr w:type="spellEnd"/>
      <w:r w:rsidRPr="00266E2B">
        <w:rPr>
          <w:lang w:val="ru-RU"/>
        </w:rPr>
        <w:t xml:space="preserve"> и </w:t>
      </w:r>
      <w:proofErr w:type="spellStart"/>
      <w:r w:rsidRPr="00ED6363">
        <w:t>dvelocity</w:t>
      </w:r>
      <w:proofErr w:type="spellEnd"/>
      <w:r w:rsidRPr="00266E2B">
        <w:rPr>
          <w:lang w:val="ru-RU"/>
        </w:rPr>
        <w:t xml:space="preserve">. Переменная </w:t>
      </w:r>
      <w:proofErr w:type="spellStart"/>
      <w:r w:rsidRPr="00ED6363">
        <w:t>ddistance</w:t>
      </w:r>
      <w:proofErr w:type="spellEnd"/>
      <w:r w:rsidRPr="00266E2B">
        <w:rPr>
          <w:lang w:val="ru-RU"/>
        </w:rPr>
        <w:t xml:space="preserve"> получила нулевое начальное значение.</w:t>
      </w:r>
    </w:p>
    <w:p w14:paraId="3752E125" w14:textId="77777777" w:rsidR="00266E2B" w:rsidRPr="00266E2B" w:rsidRDefault="00266E2B" w:rsidP="00266E2B">
      <w:pPr>
        <w:pStyle w:val="Main"/>
        <w:rPr>
          <w:lang w:val="ru-RU"/>
        </w:rPr>
      </w:pPr>
      <w:r w:rsidRPr="00266E2B">
        <w:rPr>
          <w:highlight w:val="yellow"/>
          <w:lang w:val="ru-RU"/>
        </w:rPr>
        <w:t>Константы и переменные используются в программе одинаково. Единственное отличие — в том, что начальные значения констант изменить нельзя.</w:t>
      </w:r>
      <w:r w:rsidRPr="00266E2B">
        <w:rPr>
          <w:lang w:val="ru-RU"/>
        </w:rPr>
        <w:t xml:space="preserve"> То есть, константы не являются выражениями </w:t>
      </w:r>
      <w:proofErr w:type="spellStart"/>
      <w:r w:rsidRPr="00ED6363">
        <w:t>ivalues</w:t>
      </w:r>
      <w:proofErr w:type="spellEnd"/>
      <w:r w:rsidRPr="00266E2B">
        <w:rPr>
          <w:lang w:val="ru-RU"/>
        </w:rPr>
        <w:t xml:space="preserve">: они не могут находиться слева от знака равенства. (Выражения, указывающие на ячейки памяти, называются </w:t>
      </w:r>
      <w:proofErr w:type="spellStart"/>
      <w:r w:rsidRPr="00ED6363">
        <w:t>ivalues</w:t>
      </w:r>
      <w:proofErr w:type="spellEnd"/>
      <w:r w:rsidRPr="00266E2B">
        <w:rPr>
          <w:lang w:val="ru-RU"/>
        </w:rPr>
        <w:t xml:space="preserve">. Выражения, указывающие на изменяемые величины, называются модифицируемыми </w:t>
      </w:r>
      <w:proofErr w:type="spellStart"/>
      <w:r w:rsidRPr="00ED6363">
        <w:t>ivalues</w:t>
      </w:r>
      <w:proofErr w:type="spellEnd"/>
      <w:r w:rsidRPr="00266E2B">
        <w:rPr>
          <w:lang w:val="ru-RU"/>
        </w:rPr>
        <w:t xml:space="preserve">. Примером модифицируемого </w:t>
      </w:r>
      <w:proofErr w:type="spellStart"/>
      <w:r w:rsidRPr="00ED6363">
        <w:t>ivalues</w:t>
      </w:r>
      <w:proofErr w:type="spellEnd"/>
      <w:r w:rsidRPr="00266E2B">
        <w:rPr>
          <w:lang w:val="ru-RU"/>
        </w:rPr>
        <w:t xml:space="preserve"> может быть имя переменной, объявленной без модификатора </w:t>
      </w:r>
      <w:r w:rsidRPr="00ED6363">
        <w:t>const</w:t>
      </w:r>
      <w:r w:rsidRPr="00266E2B">
        <w:rPr>
          <w:lang w:val="ru-RU"/>
        </w:rPr>
        <w:t>.)</w:t>
      </w:r>
    </w:p>
    <w:p w14:paraId="3752E126" w14:textId="77777777" w:rsidR="00266E2B" w:rsidRPr="00266E2B" w:rsidRDefault="00266E2B" w:rsidP="00266E2B">
      <w:pPr>
        <w:pStyle w:val="Main"/>
        <w:rPr>
          <w:lang w:val="ru-RU"/>
        </w:rPr>
      </w:pPr>
      <w:r w:rsidRPr="00266E2B">
        <w:rPr>
          <w:lang w:val="ru-RU"/>
        </w:rPr>
        <w:t>Обычно в операциях присваивания значение операнда, стоящего справа, записывается в ячейку памяти, занимаемую операндом, стоящим слева. Поэтому в операции присваивания операнд, стоящий слева (или единственный операнд в унарных операциях присваивания), должен быть выражением, указывающим на модифицируемую ячейку памяти.</w:t>
      </w:r>
    </w:p>
    <w:p w14:paraId="3752E127" w14:textId="77777777" w:rsidR="00266E2B" w:rsidRPr="00266E2B" w:rsidRDefault="00266E2B" w:rsidP="00266E2B">
      <w:pPr>
        <w:pStyle w:val="Main"/>
        <w:rPr>
          <w:lang w:val="ru-RU"/>
        </w:rPr>
      </w:pPr>
    </w:p>
    <w:p w14:paraId="3752E128" w14:textId="77777777" w:rsidR="00266E2B" w:rsidRPr="00973D8F" w:rsidRDefault="00266E2B" w:rsidP="00266E2B">
      <w:pPr>
        <w:pStyle w:val="40"/>
        <w:spacing w:before="0" w:after="0"/>
        <w:ind w:left="992" w:firstLine="0"/>
      </w:pPr>
      <w:bookmarkStart w:id="54" w:name="_Toc303710879"/>
      <w:bookmarkStart w:id="55" w:name="_Toc515769989"/>
      <w:r w:rsidRPr="00973D8F">
        <w:t>Определение констант через #define.</w:t>
      </w:r>
      <w:bookmarkEnd w:id="54"/>
      <w:bookmarkEnd w:id="55"/>
    </w:p>
    <w:p w14:paraId="3752E129" w14:textId="77777777" w:rsidR="00266E2B" w:rsidRPr="00266E2B" w:rsidRDefault="00266E2B" w:rsidP="00266E2B">
      <w:pPr>
        <w:pStyle w:val="Main"/>
        <w:rPr>
          <w:lang w:val="ru-RU"/>
        </w:rPr>
      </w:pPr>
      <w:r w:rsidRPr="00266E2B">
        <w:rPr>
          <w:highlight w:val="yellow"/>
          <w:lang w:val="ru-RU"/>
        </w:rPr>
        <w:t xml:space="preserve">В С и </w:t>
      </w:r>
      <w:r w:rsidRPr="009A338E">
        <w:rPr>
          <w:highlight w:val="yellow"/>
        </w:rPr>
        <w:t>C</w:t>
      </w:r>
      <w:r w:rsidRPr="00266E2B">
        <w:rPr>
          <w:highlight w:val="yellow"/>
          <w:lang w:val="ru-RU"/>
        </w:rPr>
        <w:t>++ имеется еще один метод для задания констант: директива компилятора #</w:t>
      </w:r>
      <w:r w:rsidRPr="009A338E">
        <w:rPr>
          <w:highlight w:val="yellow"/>
        </w:rPr>
        <w:t>define</w:t>
      </w:r>
      <w:r w:rsidRPr="00266E2B">
        <w:rPr>
          <w:highlight w:val="yellow"/>
          <w:lang w:val="ru-RU"/>
        </w:rPr>
        <w:t>.</w:t>
      </w:r>
      <w:r w:rsidRPr="00266E2B">
        <w:rPr>
          <w:lang w:val="ru-RU"/>
        </w:rPr>
        <w:t xml:space="preserve"> Посмотрим на пример. Предположим, что в начале программы стоит оператор:</w:t>
      </w:r>
    </w:p>
    <w:p w14:paraId="3752E12A" w14:textId="77777777" w:rsidR="00266E2B" w:rsidRPr="00266E2B" w:rsidRDefault="00266E2B" w:rsidP="00266E2B">
      <w:pPr>
        <w:pStyle w:val="Main"/>
        <w:rPr>
          <w:lang w:val="ru-RU"/>
        </w:rPr>
      </w:pPr>
    </w:p>
    <w:p w14:paraId="3752E12B" w14:textId="77777777" w:rsidR="00266E2B" w:rsidRPr="009563B3" w:rsidRDefault="00266E2B" w:rsidP="00266E2B">
      <w:pPr>
        <w:pStyle w:val="Program"/>
        <w:ind w:left="284"/>
        <w:rPr>
          <w:lang w:val="ru-RU"/>
        </w:rPr>
      </w:pPr>
      <w:r w:rsidRPr="00157C9A">
        <w:rPr>
          <w:color w:val="0000FF"/>
          <w:lang w:val="ru-RU"/>
        </w:rPr>
        <w:t>#define</w:t>
      </w:r>
      <w:r w:rsidRPr="009563B3">
        <w:rPr>
          <w:lang w:val="ru-RU"/>
        </w:rPr>
        <w:t xml:space="preserve"> SALES_TEAM 10</w:t>
      </w:r>
    </w:p>
    <w:p w14:paraId="3752E12C" w14:textId="77777777" w:rsidR="00266E2B" w:rsidRPr="00266E2B" w:rsidRDefault="00266E2B" w:rsidP="00266E2B">
      <w:pPr>
        <w:pStyle w:val="Main"/>
        <w:rPr>
          <w:lang w:val="ru-RU"/>
        </w:rPr>
      </w:pPr>
    </w:p>
    <w:p w14:paraId="3752E12D" w14:textId="77777777" w:rsidR="00266E2B" w:rsidRPr="00266E2B" w:rsidRDefault="00266E2B" w:rsidP="00266E2B">
      <w:pPr>
        <w:pStyle w:val="Main"/>
        <w:rPr>
          <w:lang w:val="ru-RU"/>
        </w:rPr>
      </w:pPr>
      <w:r w:rsidRPr="00266E2B">
        <w:rPr>
          <w:lang w:val="ru-RU"/>
        </w:rPr>
        <w:t>Оператор состоит из слова #</w:t>
      </w:r>
      <w:r w:rsidRPr="00ED6363">
        <w:t>define</w:t>
      </w:r>
      <w:r w:rsidRPr="00266E2B">
        <w:rPr>
          <w:lang w:val="ru-RU"/>
        </w:rPr>
        <w:t xml:space="preserve">, за которым следует два набора символов, разделенных пробелами. </w:t>
      </w:r>
      <w:r w:rsidRPr="00266E2B">
        <w:rPr>
          <w:highlight w:val="yellow"/>
          <w:lang w:val="ru-RU"/>
        </w:rPr>
        <w:t>При компиляции выполняется несколько проходов по программе. Первый из них осуществляет препроцессор компилятора, выполняющий, в частности, директивы #</w:t>
      </w:r>
      <w:r w:rsidRPr="009A338E">
        <w:rPr>
          <w:highlight w:val="yellow"/>
        </w:rPr>
        <w:t>include</w:t>
      </w:r>
      <w:r w:rsidRPr="00266E2B">
        <w:rPr>
          <w:highlight w:val="yellow"/>
          <w:lang w:val="ru-RU"/>
        </w:rPr>
        <w:t xml:space="preserve"> и #</w:t>
      </w:r>
      <w:r w:rsidRPr="009A338E">
        <w:rPr>
          <w:highlight w:val="yellow"/>
        </w:rPr>
        <w:t>define</w:t>
      </w:r>
      <w:r w:rsidRPr="00266E2B">
        <w:rPr>
          <w:highlight w:val="yellow"/>
          <w:lang w:val="ru-RU"/>
        </w:rPr>
        <w:t>. Когда он встречает директиву #</w:t>
      </w:r>
      <w:r w:rsidRPr="009A338E">
        <w:rPr>
          <w:highlight w:val="yellow"/>
        </w:rPr>
        <w:t>define</w:t>
      </w:r>
      <w:r w:rsidRPr="00266E2B">
        <w:rPr>
          <w:highlight w:val="yellow"/>
          <w:lang w:val="ru-RU"/>
        </w:rPr>
        <w:t xml:space="preserve">, он заменяет каждое вхождение строки </w:t>
      </w:r>
      <w:r w:rsidRPr="009A338E">
        <w:rPr>
          <w:highlight w:val="yellow"/>
        </w:rPr>
        <w:t>SALESTEAM</w:t>
      </w:r>
      <w:r w:rsidRPr="00266E2B">
        <w:rPr>
          <w:highlight w:val="yellow"/>
          <w:lang w:val="ru-RU"/>
        </w:rPr>
        <w:t xml:space="preserve"> исходного текста на число 10.</w:t>
      </w:r>
    </w:p>
    <w:p w14:paraId="3752E12E" w14:textId="77777777" w:rsidR="00266E2B" w:rsidRPr="00266E2B" w:rsidRDefault="00266E2B" w:rsidP="00266E2B">
      <w:pPr>
        <w:pStyle w:val="Main"/>
        <w:rPr>
          <w:lang w:val="ru-RU"/>
        </w:rPr>
      </w:pPr>
      <w:r w:rsidRPr="00266E2B">
        <w:rPr>
          <w:lang w:val="ru-RU"/>
        </w:rPr>
        <w:t>Другими словами, при наличии директивы #</w:t>
      </w:r>
      <w:r w:rsidRPr="00ED6363">
        <w:t>define</w:t>
      </w:r>
      <w:r w:rsidRPr="00266E2B">
        <w:rPr>
          <w:lang w:val="ru-RU"/>
        </w:rPr>
        <w:t xml:space="preserve"> препроцессор заменяет каждое вхождение первой последовательности символов "</w:t>
      </w:r>
      <w:r w:rsidRPr="00ED6363">
        <w:t>SALESTEAM</w:t>
      </w:r>
      <w:r w:rsidRPr="00266E2B">
        <w:rPr>
          <w:lang w:val="ru-RU"/>
        </w:rPr>
        <w:t xml:space="preserve">" в программе на вторую последовательность — "10". </w:t>
      </w:r>
      <w:r w:rsidRPr="00266E2B">
        <w:rPr>
          <w:highlight w:val="yellow"/>
          <w:lang w:val="ru-RU"/>
        </w:rPr>
        <w:t xml:space="preserve">Кроме того, нельзя изменить значение </w:t>
      </w:r>
      <w:r w:rsidRPr="009A338E">
        <w:rPr>
          <w:highlight w:val="yellow"/>
        </w:rPr>
        <w:t>SALES</w:t>
      </w:r>
      <w:r w:rsidRPr="00266E2B">
        <w:rPr>
          <w:highlight w:val="yellow"/>
          <w:lang w:val="ru-RU"/>
        </w:rPr>
        <w:t>_</w:t>
      </w:r>
      <w:r w:rsidRPr="009A338E">
        <w:rPr>
          <w:highlight w:val="yellow"/>
        </w:rPr>
        <w:t>TEAM</w:t>
      </w:r>
      <w:r w:rsidRPr="00266E2B">
        <w:rPr>
          <w:highlight w:val="yellow"/>
          <w:lang w:val="ru-RU"/>
        </w:rPr>
        <w:t xml:space="preserve">, так как такой переменной не объявлено. При данном синтаксисе </w:t>
      </w:r>
      <w:r w:rsidRPr="009A338E">
        <w:rPr>
          <w:highlight w:val="yellow"/>
        </w:rPr>
        <w:t>SALES</w:t>
      </w:r>
      <w:r w:rsidRPr="00266E2B">
        <w:rPr>
          <w:highlight w:val="yellow"/>
          <w:lang w:val="ru-RU"/>
        </w:rPr>
        <w:t>_</w:t>
      </w:r>
      <w:r w:rsidRPr="009A338E">
        <w:rPr>
          <w:highlight w:val="yellow"/>
        </w:rPr>
        <w:t>TEAM</w:t>
      </w:r>
      <w:r w:rsidRPr="00266E2B">
        <w:rPr>
          <w:highlight w:val="yellow"/>
          <w:lang w:val="ru-RU"/>
        </w:rPr>
        <w:t xml:space="preserve"> имеет все признаки константы. </w:t>
      </w:r>
      <w:r w:rsidRPr="009A338E">
        <w:rPr>
          <w:highlight w:val="yellow"/>
          <w:lang w:val="ru-RU"/>
        </w:rPr>
        <w:t>Обратите внимание на то, что оператор #</w:t>
      </w:r>
      <w:r w:rsidRPr="009A338E">
        <w:rPr>
          <w:highlight w:val="yellow"/>
        </w:rPr>
        <w:t>define</w:t>
      </w:r>
      <w:r w:rsidRPr="009A338E">
        <w:rPr>
          <w:highlight w:val="yellow"/>
          <w:lang w:val="ru-RU"/>
        </w:rPr>
        <w:t xml:space="preserve"> не имеет в конце точки с запятой.</w:t>
      </w:r>
      <w:r>
        <w:rPr>
          <w:lang w:val="ru-RU"/>
        </w:rPr>
        <w:t xml:space="preserve"> </w:t>
      </w:r>
      <w:r w:rsidRPr="009A338E">
        <w:rPr>
          <w:lang w:val="ru-RU"/>
        </w:rPr>
        <w:t xml:space="preserve">Если за значением 10 будет стоять точка с запятой, все вхождения </w:t>
      </w:r>
      <w:r w:rsidRPr="00ED6363">
        <w:t>SALES</w:t>
      </w:r>
      <w:r w:rsidRPr="009A338E">
        <w:rPr>
          <w:lang w:val="ru-RU"/>
        </w:rPr>
        <w:t>_</w:t>
      </w:r>
      <w:r w:rsidRPr="00ED6363">
        <w:t>TEAM</w:t>
      </w:r>
      <w:r w:rsidRPr="009A338E">
        <w:rPr>
          <w:lang w:val="ru-RU"/>
        </w:rPr>
        <w:t xml:space="preserve"> будут замены на "10;". </w:t>
      </w:r>
      <w:r w:rsidRPr="00266E2B">
        <w:rPr>
          <w:lang w:val="ru-RU"/>
        </w:rPr>
        <w:t>При выполнении директивы первая последовательность символов заменяется на вторую.</w:t>
      </w:r>
    </w:p>
    <w:p w14:paraId="3752E12F" w14:textId="77777777" w:rsidR="00266E2B" w:rsidRPr="00266E2B" w:rsidRDefault="00266E2B" w:rsidP="00266E2B">
      <w:pPr>
        <w:pStyle w:val="Main"/>
        <w:rPr>
          <w:lang w:val="ru-RU"/>
        </w:rPr>
      </w:pPr>
      <w:r w:rsidRPr="00266E2B">
        <w:rPr>
          <w:lang w:val="ru-RU"/>
        </w:rPr>
        <w:t>Все рассмотренные до сих пор программы достаточно короткие и могут храниться в одном файле. Если оператор, подобный #</w:t>
      </w:r>
      <w:r w:rsidRPr="00ED6363">
        <w:t>define</w:t>
      </w:r>
      <w:r w:rsidRPr="00266E2B">
        <w:rPr>
          <w:lang w:val="ru-RU"/>
        </w:rPr>
        <w:t xml:space="preserve"> </w:t>
      </w:r>
      <w:r w:rsidRPr="00ED6363">
        <w:t>SALES</w:t>
      </w:r>
      <w:r w:rsidRPr="00266E2B">
        <w:rPr>
          <w:lang w:val="ru-RU"/>
        </w:rPr>
        <w:t>_</w:t>
      </w:r>
      <w:r w:rsidRPr="00ED6363">
        <w:t>TEAM</w:t>
      </w:r>
      <w:r w:rsidRPr="00266E2B">
        <w:rPr>
          <w:lang w:val="ru-RU"/>
        </w:rPr>
        <w:t>, появился в начале файла, замена "</w:t>
      </w:r>
      <w:r w:rsidRPr="00ED6363">
        <w:t>SALES</w:t>
      </w:r>
      <w:r w:rsidRPr="00266E2B">
        <w:rPr>
          <w:lang w:val="ru-RU"/>
        </w:rPr>
        <w:t>_</w:t>
      </w:r>
      <w:r w:rsidRPr="00ED6363">
        <w:t>TEAM</w:t>
      </w:r>
      <w:r w:rsidRPr="00266E2B">
        <w:rPr>
          <w:lang w:val="ru-RU"/>
        </w:rPr>
        <w:t xml:space="preserve">" на "10" выполняется во всей программе. </w:t>
      </w:r>
      <w:r w:rsidRPr="00266E2B">
        <w:rPr>
          <w:highlight w:val="yellow"/>
          <w:lang w:val="ru-RU"/>
        </w:rPr>
        <w:t>Следует учитывать, что директива компилятора действует только в том отдельном файле, в котором она записана</w:t>
      </w:r>
      <w:bookmarkStart w:id="56" w:name="AP00615"/>
      <w:r w:rsidRPr="00266E2B">
        <w:rPr>
          <w:highlight w:val="yellow"/>
          <w:lang w:val="ru-RU"/>
        </w:rPr>
        <w:t>.</w:t>
      </w:r>
      <w:r w:rsidRPr="00266E2B">
        <w:rPr>
          <w:lang w:val="ru-RU"/>
        </w:rPr>
        <w:t xml:space="preserve"> Выше описывались </w:t>
      </w:r>
      <w:bookmarkEnd w:id="56"/>
      <w:r w:rsidRPr="00266E2B">
        <w:rPr>
          <w:lang w:val="ru-RU"/>
        </w:rPr>
        <w:t xml:space="preserve">два метода описания констант: при помощи ключевого слова </w:t>
      </w:r>
      <w:r w:rsidRPr="00ED6363">
        <w:t>const</w:t>
      </w:r>
      <w:r w:rsidRPr="00266E2B">
        <w:rPr>
          <w:lang w:val="ru-RU"/>
        </w:rPr>
        <w:t xml:space="preserve"> и при помощи директивы компилятора #</w:t>
      </w:r>
      <w:r w:rsidRPr="00ED6363">
        <w:t>define</w:t>
      </w:r>
      <w:r w:rsidRPr="00266E2B">
        <w:rPr>
          <w:lang w:val="ru-RU"/>
        </w:rPr>
        <w:t xml:space="preserve">. </w:t>
      </w:r>
      <w:r w:rsidRPr="009A338E">
        <w:rPr>
          <w:highlight w:val="yellow"/>
          <w:lang w:val="ru-RU"/>
        </w:rPr>
        <w:t>Во многих программах результат от использования любого метода, по сути, одинаков.</w:t>
      </w:r>
      <w:r w:rsidRPr="00A04B93">
        <w:rPr>
          <w:lang w:val="ru-RU"/>
        </w:rPr>
        <w:t xml:space="preserve"> </w:t>
      </w:r>
      <w:r w:rsidRPr="00266E2B">
        <w:rPr>
          <w:lang w:val="ru-RU"/>
        </w:rPr>
        <w:t xml:space="preserve">С другой стороны, при использовании модификатора </w:t>
      </w:r>
      <w:r w:rsidRPr="00ED6363">
        <w:t>const</w:t>
      </w:r>
      <w:r w:rsidRPr="00266E2B">
        <w:rPr>
          <w:lang w:val="ru-RU"/>
        </w:rPr>
        <w:t xml:space="preserve"> создается переменная", значение которой нельзя изменить. Позднее вы узнаете, как объявлять переменные так, чтобы они существовали только в некоторых частях программы. То же самое можно сказать и о константах, объявленных с ключевым словом </w:t>
      </w:r>
      <w:r w:rsidRPr="00ED6363">
        <w:t>const</w:t>
      </w:r>
      <w:r w:rsidRPr="00266E2B">
        <w:rPr>
          <w:lang w:val="ru-RU"/>
        </w:rPr>
        <w:t xml:space="preserve">. Поэтому объявления с модификатором </w:t>
      </w:r>
      <w:r w:rsidRPr="00ED6363">
        <w:t>const</w:t>
      </w:r>
      <w:r w:rsidRPr="00266E2B">
        <w:rPr>
          <w:lang w:val="ru-RU"/>
        </w:rPr>
        <w:t xml:space="preserve"> в чем-то гибче директивы #</w:t>
      </w:r>
      <w:r w:rsidRPr="00ED6363">
        <w:t>define</w:t>
      </w:r>
      <w:r w:rsidRPr="00266E2B">
        <w:rPr>
          <w:lang w:val="ru-RU"/>
        </w:rPr>
        <w:t>. Следует добавить, что директива #</w:t>
      </w:r>
      <w:r w:rsidRPr="00ED6363">
        <w:t>define</w:t>
      </w:r>
      <w:r w:rsidRPr="00266E2B">
        <w:rPr>
          <w:lang w:val="ru-RU"/>
        </w:rPr>
        <w:t xml:space="preserve"> имеется в стандартном языке С и, следовательно, уже знакома программистам на С.</w:t>
      </w:r>
    </w:p>
    <w:p w14:paraId="3752E130" w14:textId="77777777" w:rsidR="00266E2B" w:rsidRPr="00266E2B" w:rsidRDefault="00266E2B" w:rsidP="00266E2B">
      <w:pPr>
        <w:pStyle w:val="Main"/>
        <w:rPr>
          <w:lang w:val="ru-RU"/>
        </w:rPr>
      </w:pPr>
      <w:r w:rsidRPr="00266E2B">
        <w:rPr>
          <w:lang w:val="ru-RU"/>
        </w:rPr>
        <w:t>Оператор, позволяющий определять длину окружности, можно было бы записать в следующем виде:</w:t>
      </w:r>
    </w:p>
    <w:p w14:paraId="3752E131" w14:textId="77777777" w:rsidR="00266E2B" w:rsidRPr="00266E2B" w:rsidRDefault="00266E2B" w:rsidP="00266E2B">
      <w:pPr>
        <w:pStyle w:val="Main"/>
        <w:rPr>
          <w:lang w:val="ru-RU"/>
        </w:rPr>
      </w:pPr>
    </w:p>
    <w:p w14:paraId="3752E132" w14:textId="77777777" w:rsidR="00266E2B" w:rsidRPr="009563B3" w:rsidRDefault="00266E2B" w:rsidP="00266E2B">
      <w:pPr>
        <w:pStyle w:val="Program"/>
        <w:ind w:left="284"/>
        <w:rPr>
          <w:lang w:val="ru-RU"/>
        </w:rPr>
      </w:pPr>
      <w:r w:rsidRPr="009563B3">
        <w:rPr>
          <w:lang w:val="ru-RU"/>
        </w:rPr>
        <w:t>circ = 3.14 * diameter;</w:t>
      </w:r>
    </w:p>
    <w:p w14:paraId="3752E133" w14:textId="77777777" w:rsidR="00266E2B" w:rsidRPr="00266E2B" w:rsidRDefault="00266E2B" w:rsidP="00266E2B">
      <w:pPr>
        <w:pStyle w:val="Main"/>
        <w:rPr>
          <w:lang w:val="ru-RU"/>
        </w:rPr>
      </w:pPr>
    </w:p>
    <w:p w14:paraId="3752E134" w14:textId="77777777" w:rsidR="00266E2B" w:rsidRPr="00266E2B" w:rsidRDefault="00266E2B" w:rsidP="00266E2B">
      <w:pPr>
        <w:pStyle w:val="Main"/>
        <w:rPr>
          <w:lang w:val="ru-RU"/>
        </w:rPr>
      </w:pPr>
      <w:r w:rsidRPr="00266E2B">
        <w:rPr>
          <w:lang w:val="ru-RU"/>
        </w:rPr>
        <w:t>Приведенная здесь константа 3.14 — известное число пи. Чтобы ввести ту или иную константу в программу, нужно указать ее фактическое значение, как было сделано выше. Однако существуют веские причины использовать вместо этого «символические константы»; например, мы могли бы применять оператор:</w:t>
      </w:r>
    </w:p>
    <w:p w14:paraId="3752E135" w14:textId="77777777" w:rsidR="00266E2B" w:rsidRPr="00266E2B" w:rsidRDefault="00266E2B" w:rsidP="00266E2B">
      <w:pPr>
        <w:pStyle w:val="Main"/>
        <w:rPr>
          <w:lang w:val="ru-RU"/>
        </w:rPr>
      </w:pPr>
    </w:p>
    <w:p w14:paraId="3752E136" w14:textId="77777777" w:rsidR="00266E2B" w:rsidRPr="009563B3" w:rsidRDefault="00266E2B" w:rsidP="00266E2B">
      <w:pPr>
        <w:pStyle w:val="Program"/>
        <w:ind w:left="284"/>
        <w:rPr>
          <w:lang w:val="ru-RU"/>
        </w:rPr>
      </w:pPr>
      <w:r w:rsidRPr="009563B3">
        <w:rPr>
          <w:lang w:val="ru-RU"/>
        </w:rPr>
        <w:t>circ = pi * diameter;</w:t>
      </w:r>
    </w:p>
    <w:p w14:paraId="3752E137" w14:textId="77777777" w:rsidR="00266E2B" w:rsidRPr="00266E2B" w:rsidRDefault="00266E2B" w:rsidP="00266E2B">
      <w:pPr>
        <w:pStyle w:val="Main"/>
        <w:rPr>
          <w:lang w:val="ru-RU"/>
        </w:rPr>
      </w:pPr>
    </w:p>
    <w:p w14:paraId="3752E138" w14:textId="77777777" w:rsidR="00266E2B" w:rsidRPr="00266E2B" w:rsidRDefault="00266E2B" w:rsidP="00266E2B">
      <w:pPr>
        <w:pStyle w:val="Main"/>
        <w:rPr>
          <w:lang w:val="ru-RU"/>
        </w:rPr>
      </w:pPr>
      <w:r w:rsidRPr="00266E2B">
        <w:rPr>
          <w:lang w:val="ru-RU"/>
        </w:rPr>
        <w:t>а позже компилятор подставил бы в него фактическое значение константы.</w:t>
      </w:r>
    </w:p>
    <w:p w14:paraId="3752E139" w14:textId="77777777" w:rsidR="00266E2B" w:rsidRPr="00266E2B" w:rsidRDefault="00266E2B" w:rsidP="00266E2B">
      <w:pPr>
        <w:pStyle w:val="Main"/>
        <w:rPr>
          <w:lang w:val="ru-RU"/>
        </w:rPr>
      </w:pPr>
      <w:r w:rsidRPr="00266E2B">
        <w:rPr>
          <w:lang w:val="ru-RU"/>
        </w:rPr>
        <w:t>В чем достоинства такого метода? Во-первых, имя говорит нам больше, чем число. Сравним два оператора</w:t>
      </w:r>
    </w:p>
    <w:p w14:paraId="3752E13A" w14:textId="77777777" w:rsidR="00266E2B" w:rsidRPr="00266E2B" w:rsidRDefault="00266E2B" w:rsidP="00266E2B">
      <w:pPr>
        <w:pStyle w:val="Main"/>
        <w:rPr>
          <w:lang w:val="ru-RU"/>
        </w:rPr>
      </w:pPr>
    </w:p>
    <w:p w14:paraId="3752E13B" w14:textId="77777777" w:rsidR="00266E2B" w:rsidRPr="009563B3" w:rsidRDefault="00266E2B" w:rsidP="00266E2B">
      <w:pPr>
        <w:pStyle w:val="Program"/>
        <w:ind w:left="284"/>
        <w:rPr>
          <w:lang w:val="ru-RU"/>
        </w:rPr>
      </w:pPr>
      <w:r w:rsidRPr="009563B3">
        <w:rPr>
          <w:lang w:val="ru-RU"/>
        </w:rPr>
        <w:t>owed = 0.015 * housevl;</w:t>
      </w:r>
    </w:p>
    <w:p w14:paraId="3752E13C" w14:textId="77777777" w:rsidR="00266E2B" w:rsidRPr="009563B3" w:rsidRDefault="00266E2B" w:rsidP="00266E2B">
      <w:pPr>
        <w:pStyle w:val="Program"/>
        <w:ind w:left="284"/>
        <w:rPr>
          <w:lang w:val="ru-RU"/>
        </w:rPr>
      </w:pPr>
      <w:r w:rsidRPr="009563B3">
        <w:rPr>
          <w:lang w:val="ru-RU"/>
        </w:rPr>
        <w:t>owed = taxrate * housevl;</w:t>
      </w:r>
    </w:p>
    <w:p w14:paraId="3752E13D" w14:textId="77777777" w:rsidR="00266E2B" w:rsidRPr="00266E2B" w:rsidRDefault="00266E2B" w:rsidP="00266E2B">
      <w:pPr>
        <w:pStyle w:val="Main"/>
        <w:rPr>
          <w:lang w:val="ru-RU"/>
        </w:rPr>
      </w:pPr>
    </w:p>
    <w:p w14:paraId="3752E13E" w14:textId="77777777" w:rsidR="00266E2B" w:rsidRPr="00266E2B" w:rsidRDefault="00266E2B" w:rsidP="00266E2B">
      <w:pPr>
        <w:pStyle w:val="Main"/>
        <w:rPr>
          <w:lang w:val="ru-RU"/>
        </w:rPr>
      </w:pPr>
      <w:r w:rsidRPr="00266E2B">
        <w:rPr>
          <w:lang w:val="ru-RU"/>
        </w:rPr>
        <w:t>Если мы изучаем большую программу, то второй вариант будет нам более понятен.</w:t>
      </w:r>
    </w:p>
    <w:p w14:paraId="3752E13F" w14:textId="77777777" w:rsidR="00266E2B" w:rsidRPr="00266E2B" w:rsidRDefault="00266E2B" w:rsidP="00266E2B">
      <w:pPr>
        <w:pStyle w:val="Main"/>
        <w:rPr>
          <w:lang w:val="ru-RU"/>
        </w:rPr>
      </w:pPr>
      <w:r w:rsidRPr="00266E2B">
        <w:rPr>
          <w:lang w:val="ru-RU"/>
        </w:rPr>
        <w:t>Во-вторых, предположим, что некоторая константа использовалась в нескольких местах программы и впоследствии возникла необходимость изменить ее значение — ведь в конце концов и налоговые тарифы (</w:t>
      </w:r>
      <w:proofErr w:type="spellStart"/>
      <w:r w:rsidRPr="00ED6363">
        <w:t>taxrate</w:t>
      </w:r>
      <w:proofErr w:type="spellEnd"/>
      <w:r w:rsidRPr="00266E2B">
        <w:rPr>
          <w:lang w:val="ru-RU"/>
        </w:rPr>
        <w:t>) меняются, и, к примеру, некое законодательное собрание приняло однажды закон впредь считать число пи равным 3 1/7. (Весьма вероятно, что окружности пришлось при этом скрываться от правосудия!) В таком случае требуется только изменить определение символической константы, а не отыскивать каждый случай ее появления в программе.</w:t>
      </w:r>
    </w:p>
    <w:p w14:paraId="3752E140" w14:textId="77777777" w:rsidR="00266E2B" w:rsidRPr="00266E2B" w:rsidRDefault="00266E2B" w:rsidP="00266E2B">
      <w:pPr>
        <w:pStyle w:val="Main"/>
        <w:rPr>
          <w:lang w:val="ru-RU"/>
        </w:rPr>
      </w:pPr>
      <w:r w:rsidRPr="00266E2B">
        <w:rPr>
          <w:lang w:val="ru-RU"/>
        </w:rPr>
        <w:t>Теперь осталось выяснить, как можно создать такую символическую константу? Первый способ заключается в том, чтобы описать некоторую переменную и положить ее равной требуемой константе. Мы могли бы сделать это следующим образом:</w:t>
      </w:r>
    </w:p>
    <w:p w14:paraId="3752E141" w14:textId="77777777" w:rsidR="00266E2B" w:rsidRPr="00266E2B" w:rsidRDefault="00266E2B" w:rsidP="00266E2B">
      <w:pPr>
        <w:pStyle w:val="Main"/>
        <w:rPr>
          <w:lang w:val="ru-RU"/>
        </w:rPr>
      </w:pPr>
    </w:p>
    <w:p w14:paraId="3752E142" w14:textId="77777777" w:rsidR="00266E2B" w:rsidRPr="009563B3" w:rsidRDefault="00266E2B" w:rsidP="00266E2B">
      <w:pPr>
        <w:pStyle w:val="Program"/>
        <w:ind w:left="284"/>
        <w:rPr>
          <w:lang w:val="ru-RU"/>
        </w:rPr>
      </w:pPr>
      <w:r w:rsidRPr="004555F3">
        <w:rPr>
          <w:color w:val="0000FF"/>
          <w:lang w:val="ru-RU"/>
        </w:rPr>
        <w:t>float</w:t>
      </w:r>
      <w:r w:rsidRPr="009563B3">
        <w:rPr>
          <w:lang w:val="ru-RU"/>
        </w:rPr>
        <w:t xml:space="preserve"> taxrate;</w:t>
      </w:r>
    </w:p>
    <w:p w14:paraId="3752E143" w14:textId="77777777" w:rsidR="00266E2B" w:rsidRPr="009563B3" w:rsidRDefault="00266E2B" w:rsidP="00266E2B">
      <w:pPr>
        <w:pStyle w:val="Program"/>
        <w:ind w:left="284"/>
        <w:rPr>
          <w:lang w:val="ru-RU"/>
        </w:rPr>
      </w:pPr>
      <w:r w:rsidRPr="009563B3">
        <w:rPr>
          <w:lang w:val="ru-RU"/>
        </w:rPr>
        <w:t>taxrate = 0.015;</w:t>
      </w:r>
    </w:p>
    <w:p w14:paraId="3752E144" w14:textId="77777777" w:rsidR="00266E2B" w:rsidRPr="00266E2B" w:rsidRDefault="00266E2B" w:rsidP="00266E2B">
      <w:pPr>
        <w:pStyle w:val="Main"/>
        <w:rPr>
          <w:lang w:val="ru-RU"/>
        </w:rPr>
      </w:pPr>
    </w:p>
    <w:p w14:paraId="3752E145" w14:textId="77777777" w:rsidR="00266E2B" w:rsidRPr="00266E2B" w:rsidRDefault="00266E2B" w:rsidP="00266E2B">
      <w:pPr>
        <w:pStyle w:val="Main"/>
        <w:rPr>
          <w:lang w:val="ru-RU"/>
        </w:rPr>
      </w:pPr>
      <w:r w:rsidRPr="00266E2B">
        <w:rPr>
          <w:lang w:val="ru-RU"/>
        </w:rPr>
        <w:t xml:space="preserve">Такой способ подходит для небольшой программы, в других же случаях он несколько неэкономичен, поскольку каждый раз при использовании переменной </w:t>
      </w:r>
      <w:proofErr w:type="spellStart"/>
      <w:r w:rsidRPr="00ED6363">
        <w:t>taxrate</w:t>
      </w:r>
      <w:proofErr w:type="spellEnd"/>
      <w:r w:rsidRPr="00266E2B">
        <w:rPr>
          <w:lang w:val="ru-RU"/>
        </w:rPr>
        <w:t xml:space="preserve"> компьютер должен будет обращаться к той ячейке памяти, которая отведена данной переменной. Это служит примером подстановки «во время выполнения», так как она производится именно при выполнении программы. К счастью, в языке Си имеется и другой, лучший способ.</w:t>
      </w:r>
    </w:p>
    <w:p w14:paraId="3752E146" w14:textId="77777777" w:rsidR="00266E2B" w:rsidRPr="00266E2B" w:rsidRDefault="00266E2B" w:rsidP="00266E2B">
      <w:pPr>
        <w:pStyle w:val="Main"/>
        <w:rPr>
          <w:lang w:val="ru-RU"/>
        </w:rPr>
      </w:pPr>
      <w:r w:rsidRPr="00266E2B">
        <w:rPr>
          <w:lang w:val="ru-RU"/>
        </w:rPr>
        <w:t>Этот способ реализуется с помощью препроцессора языка Си. Мы уже видели, как препроцессор использует директиву #</w:t>
      </w:r>
      <w:r w:rsidRPr="00ED6363">
        <w:t>include</w:t>
      </w:r>
      <w:r w:rsidRPr="00266E2B">
        <w:rPr>
          <w:lang w:val="ru-RU"/>
        </w:rPr>
        <w:t xml:space="preserve"> для включения информации из другого файла в программу. Кроме того, препроцессор дает нам возможность задавать константы. Для этого в начало файла, содержащего вашу программу, необходимо добавить только одну строку, аналогичную следующей:</w:t>
      </w:r>
    </w:p>
    <w:p w14:paraId="3752E147" w14:textId="77777777" w:rsidR="00266E2B" w:rsidRPr="00266E2B" w:rsidRDefault="00266E2B" w:rsidP="00266E2B">
      <w:pPr>
        <w:pStyle w:val="Main"/>
        <w:rPr>
          <w:lang w:val="ru-RU"/>
        </w:rPr>
      </w:pPr>
    </w:p>
    <w:p w14:paraId="3752E148" w14:textId="77777777" w:rsidR="00266E2B" w:rsidRPr="009563B3" w:rsidRDefault="00266E2B" w:rsidP="00266E2B">
      <w:pPr>
        <w:pStyle w:val="Program"/>
        <w:ind w:left="284"/>
        <w:rPr>
          <w:lang w:val="ru-RU"/>
        </w:rPr>
      </w:pPr>
      <w:r w:rsidRPr="00792817">
        <w:rPr>
          <w:color w:val="0000FF"/>
          <w:lang w:val="ru-RU"/>
        </w:rPr>
        <w:t>#def</w:t>
      </w:r>
      <w:proofErr w:type="spellStart"/>
      <w:r w:rsidRPr="00792817">
        <w:rPr>
          <w:color w:val="0000FF"/>
        </w:rPr>
        <w:t>i</w:t>
      </w:r>
      <w:proofErr w:type="spellEnd"/>
      <w:r w:rsidRPr="00792817">
        <w:rPr>
          <w:color w:val="0000FF"/>
          <w:lang w:val="ru-RU"/>
        </w:rPr>
        <w:t>ne</w:t>
      </w:r>
      <w:r w:rsidRPr="009563B3">
        <w:rPr>
          <w:lang w:val="ru-RU"/>
        </w:rPr>
        <w:t xml:space="preserve"> TAXRATE 0.015.</w:t>
      </w:r>
    </w:p>
    <w:p w14:paraId="3752E149" w14:textId="77777777" w:rsidR="00266E2B" w:rsidRPr="00266E2B" w:rsidRDefault="00266E2B" w:rsidP="00266E2B">
      <w:pPr>
        <w:pStyle w:val="Main"/>
        <w:rPr>
          <w:lang w:val="ru-RU"/>
        </w:rPr>
      </w:pPr>
    </w:p>
    <w:p w14:paraId="3752E14A" w14:textId="77777777" w:rsidR="00266E2B" w:rsidRPr="00266E2B" w:rsidRDefault="00266E2B" w:rsidP="00266E2B">
      <w:pPr>
        <w:pStyle w:val="Main"/>
        <w:rPr>
          <w:lang w:val="ru-RU"/>
        </w:rPr>
      </w:pPr>
      <w:r w:rsidRPr="00266E2B">
        <w:rPr>
          <w:lang w:val="ru-RU"/>
        </w:rPr>
        <w:t xml:space="preserve">При компиляции программы каждый раз, когда появится переменная </w:t>
      </w:r>
      <w:r w:rsidRPr="00ED6363">
        <w:t>TAXRATE</w:t>
      </w:r>
      <w:r w:rsidRPr="00266E2B">
        <w:rPr>
          <w:lang w:val="ru-RU"/>
        </w:rPr>
        <w:t>, она будет заменяться величиной 0.015. Это называется подстановкой «во время компиляции». К тому моменту, когда вы начнете выполнение своей программы, все подстановки будут уже сделаны.</w:t>
      </w:r>
    </w:p>
    <w:p w14:paraId="3752E14B" w14:textId="77777777" w:rsidR="00266E2B" w:rsidRPr="00266E2B" w:rsidRDefault="00266E2B" w:rsidP="00266E2B">
      <w:pPr>
        <w:pStyle w:val="Main"/>
        <w:rPr>
          <w:lang w:val="ru-RU"/>
        </w:rPr>
      </w:pPr>
      <w:r w:rsidRPr="00266E2B">
        <w:rPr>
          <w:lang w:val="ru-RU"/>
        </w:rPr>
        <w:t>Несколько замечаний по поводу формата. Сначала идет ключевое слово #</w:t>
      </w:r>
      <w:r w:rsidRPr="00ED6363">
        <w:t>define</w:t>
      </w:r>
      <w:r w:rsidRPr="00266E2B">
        <w:rPr>
          <w:lang w:val="ru-RU"/>
        </w:rPr>
        <w:t xml:space="preserve">. Оно должно начинаться с самой левой позиции. Потом следует символическое имя константы, а затем ее величина. Символ «точка с запятой» не используется, поскольку это не оператор языка Си. Почему имя </w:t>
      </w:r>
      <w:r w:rsidRPr="00ED6363">
        <w:t>TAXRATE</w:t>
      </w:r>
      <w:r w:rsidRPr="00266E2B">
        <w:rPr>
          <w:lang w:val="ru-RU"/>
        </w:rPr>
        <w:t xml:space="preserve"> пишется прописными буквами? </w:t>
      </w:r>
      <w:bookmarkStart w:id="57" w:name="AP00616"/>
      <w:r w:rsidRPr="00266E2B">
        <w:rPr>
          <w:lang w:val="ru-RU"/>
        </w:rPr>
        <w:t xml:space="preserve">В процессе </w:t>
      </w:r>
      <w:bookmarkEnd w:id="57"/>
      <w:r w:rsidRPr="00266E2B">
        <w:rPr>
          <w:lang w:val="ru-RU"/>
        </w:rPr>
        <w:t>использования языка Си выработалась традиция писать константы прописными буквами. Если при просмотре программы вам встретится имя, написанное прописными буквами, вы сразу поймете, что имеете дело с константой, а не с переменной. Это еще один способ улучшить читаемость программы. Ваша программа будет работать даже и тогда, когда вы будете писать константы строчными буквами, но при этом вы должны чувствовать свою вину, поскольку нарушаете традицию. Приведем простой пример:</w:t>
      </w:r>
    </w:p>
    <w:p w14:paraId="3752E14C" w14:textId="77777777" w:rsidR="00266E2B" w:rsidRPr="00266E2B" w:rsidRDefault="00266E2B" w:rsidP="00266E2B">
      <w:pPr>
        <w:pStyle w:val="Main"/>
        <w:rPr>
          <w:lang w:val="ru-RU"/>
        </w:rPr>
      </w:pPr>
    </w:p>
    <w:p w14:paraId="3752E14D" w14:textId="77777777" w:rsidR="00266E2B" w:rsidRPr="00266E2B" w:rsidRDefault="00266E2B" w:rsidP="00266E2B">
      <w:pPr>
        <w:pStyle w:val="Main"/>
        <w:rPr>
          <w:color w:val="008000"/>
          <w:lang w:val="ru-RU"/>
        </w:rPr>
      </w:pPr>
      <w:r w:rsidRPr="00266E2B">
        <w:rPr>
          <w:color w:val="008000"/>
          <w:lang w:val="ru-RU"/>
        </w:rPr>
        <w:t>/* пицца */</w:t>
      </w:r>
    </w:p>
    <w:p w14:paraId="3752E14E" w14:textId="77777777" w:rsidR="00266E2B" w:rsidRPr="00266E2B" w:rsidRDefault="00266E2B" w:rsidP="00266E2B">
      <w:pPr>
        <w:pStyle w:val="Main"/>
        <w:ind w:firstLine="0"/>
        <w:rPr>
          <w:color w:val="0000FF"/>
          <w:lang w:val="ru-RU"/>
        </w:rPr>
      </w:pPr>
      <w:r w:rsidRPr="00266E2B">
        <w:rPr>
          <w:color w:val="008000"/>
          <w:lang w:val="ru-RU"/>
        </w:rPr>
        <w:t xml:space="preserve">      </w:t>
      </w:r>
      <w:r w:rsidRPr="00266E2B">
        <w:rPr>
          <w:color w:val="0000FF"/>
          <w:lang w:val="ru-RU"/>
        </w:rPr>
        <w:t xml:space="preserve"># </w:t>
      </w:r>
      <w:r w:rsidRPr="00867DD4">
        <w:rPr>
          <w:color w:val="0000FF"/>
        </w:rPr>
        <w:t>include</w:t>
      </w:r>
      <w:r w:rsidRPr="00266E2B">
        <w:rPr>
          <w:color w:val="0000FF"/>
          <w:lang w:val="ru-RU"/>
        </w:rPr>
        <w:t xml:space="preserve"> </w:t>
      </w:r>
      <w:r w:rsidRPr="00266E2B">
        <w:rPr>
          <w:lang w:val="ru-RU"/>
        </w:rPr>
        <w:t>&lt;</w:t>
      </w:r>
      <w:proofErr w:type="spellStart"/>
      <w:r w:rsidRPr="00867DD4">
        <w:t>stdio</w:t>
      </w:r>
      <w:proofErr w:type="spellEnd"/>
      <w:r w:rsidRPr="00266E2B">
        <w:rPr>
          <w:lang w:val="ru-RU"/>
        </w:rPr>
        <w:t>.</w:t>
      </w:r>
      <w:r w:rsidRPr="00867DD4">
        <w:t>h</w:t>
      </w:r>
      <w:r w:rsidRPr="00266E2B">
        <w:rPr>
          <w:lang w:val="ru-RU"/>
        </w:rPr>
        <w:t>&gt;</w:t>
      </w:r>
    </w:p>
    <w:p w14:paraId="3752E14F" w14:textId="77777777" w:rsidR="00266E2B" w:rsidRPr="00266E2B" w:rsidRDefault="00266E2B" w:rsidP="00266E2B">
      <w:pPr>
        <w:pStyle w:val="Program"/>
        <w:ind w:left="284"/>
        <w:rPr>
          <w:lang w:val="ru-RU"/>
        </w:rPr>
      </w:pPr>
      <w:r w:rsidRPr="00266E2B">
        <w:rPr>
          <w:color w:val="0000FF"/>
          <w:lang w:val="ru-RU"/>
        </w:rPr>
        <w:t>#</w:t>
      </w:r>
      <w:r w:rsidRPr="00AA5ED2">
        <w:rPr>
          <w:color w:val="0000FF"/>
        </w:rPr>
        <w:t>define</w:t>
      </w:r>
      <w:r w:rsidRPr="00266E2B">
        <w:rPr>
          <w:color w:val="0000FF"/>
          <w:lang w:val="ru-RU"/>
        </w:rPr>
        <w:t xml:space="preserve"> </w:t>
      </w:r>
      <w:r w:rsidRPr="00AA5ED2">
        <w:t>PI</w:t>
      </w:r>
      <w:r w:rsidRPr="00266E2B">
        <w:rPr>
          <w:lang w:val="ru-RU"/>
        </w:rPr>
        <w:t xml:space="preserve"> 3.14159</w:t>
      </w:r>
    </w:p>
    <w:p w14:paraId="3752E150" w14:textId="77777777" w:rsidR="00266E2B" w:rsidRPr="00266E2B" w:rsidRDefault="00266E2B" w:rsidP="00266E2B">
      <w:pPr>
        <w:pStyle w:val="Program"/>
        <w:ind w:left="284"/>
        <w:rPr>
          <w:color w:val="008000"/>
          <w:lang w:val="ru-RU"/>
        </w:rPr>
      </w:pPr>
      <w:proofErr w:type="gramStart"/>
      <w:r w:rsidRPr="00AA5ED2">
        <w:t>main</w:t>
      </w:r>
      <w:r w:rsidRPr="00266E2B">
        <w:rPr>
          <w:lang w:val="ru-RU"/>
        </w:rPr>
        <w:t>(</w:t>
      </w:r>
      <w:proofErr w:type="gramEnd"/>
      <w:r w:rsidRPr="00266E2B">
        <w:rPr>
          <w:lang w:val="ru-RU"/>
        </w:rPr>
        <w:t>)</w:t>
      </w:r>
      <w:r w:rsidRPr="00266E2B">
        <w:rPr>
          <w:color w:val="008000"/>
          <w:lang w:val="ru-RU"/>
        </w:rPr>
        <w:t xml:space="preserve">/* </w:t>
      </w:r>
      <w:r w:rsidRPr="00867DD4">
        <w:rPr>
          <w:color w:val="008000"/>
          <w:lang w:val="ru-RU"/>
        </w:rPr>
        <w:t>изучение</w:t>
      </w:r>
      <w:r w:rsidRPr="00266E2B">
        <w:rPr>
          <w:color w:val="008000"/>
          <w:lang w:val="ru-RU"/>
        </w:rPr>
        <w:t xml:space="preserve"> </w:t>
      </w:r>
      <w:r w:rsidRPr="00867DD4">
        <w:rPr>
          <w:color w:val="008000"/>
          <w:lang w:val="ru-RU"/>
        </w:rPr>
        <w:t>вашей</w:t>
      </w:r>
      <w:r w:rsidRPr="00266E2B">
        <w:rPr>
          <w:color w:val="008000"/>
          <w:lang w:val="ru-RU"/>
        </w:rPr>
        <w:t xml:space="preserve"> </w:t>
      </w:r>
      <w:r w:rsidRPr="00867DD4">
        <w:rPr>
          <w:color w:val="008000"/>
          <w:lang w:val="ru-RU"/>
        </w:rPr>
        <w:t>пиццы</w:t>
      </w:r>
      <w:r w:rsidRPr="00266E2B">
        <w:rPr>
          <w:color w:val="008000"/>
          <w:lang w:val="ru-RU"/>
        </w:rPr>
        <w:t xml:space="preserve"> */</w:t>
      </w:r>
    </w:p>
    <w:p w14:paraId="3752E151" w14:textId="77777777" w:rsidR="00266E2B" w:rsidRPr="00266E2B" w:rsidRDefault="00266E2B" w:rsidP="00266E2B">
      <w:pPr>
        <w:pStyle w:val="Program"/>
        <w:ind w:left="284"/>
        <w:rPr>
          <w:lang w:val="ru-RU"/>
        </w:rPr>
      </w:pPr>
      <w:r w:rsidRPr="00266E2B">
        <w:rPr>
          <w:lang w:val="ru-RU"/>
        </w:rPr>
        <w:t>{</w:t>
      </w:r>
    </w:p>
    <w:p w14:paraId="3752E152" w14:textId="77777777" w:rsidR="00266E2B" w:rsidRPr="00266E2B" w:rsidRDefault="00266E2B" w:rsidP="00266E2B">
      <w:pPr>
        <w:pStyle w:val="Program"/>
        <w:ind w:left="567"/>
        <w:rPr>
          <w:lang w:val="ru-RU"/>
        </w:rPr>
      </w:pPr>
      <w:r w:rsidRPr="00AA5ED2">
        <w:rPr>
          <w:color w:val="0000FF"/>
        </w:rPr>
        <w:t>float</w:t>
      </w:r>
      <w:r w:rsidRPr="00266E2B">
        <w:rPr>
          <w:lang w:val="ru-RU"/>
        </w:rPr>
        <w:t xml:space="preserve"> </w:t>
      </w:r>
      <w:r w:rsidRPr="00AA5ED2">
        <w:t>area</w:t>
      </w:r>
      <w:r w:rsidRPr="00266E2B">
        <w:rPr>
          <w:lang w:val="ru-RU"/>
        </w:rPr>
        <w:t xml:space="preserve">, </w:t>
      </w:r>
      <w:r w:rsidRPr="00AA5ED2">
        <w:t>circum</w:t>
      </w:r>
      <w:r w:rsidRPr="00266E2B">
        <w:rPr>
          <w:lang w:val="ru-RU"/>
        </w:rPr>
        <w:t xml:space="preserve">, </w:t>
      </w:r>
      <w:r w:rsidRPr="00AA5ED2">
        <w:t>radius</w:t>
      </w:r>
      <w:r w:rsidRPr="00266E2B">
        <w:rPr>
          <w:lang w:val="ru-RU"/>
        </w:rPr>
        <w:t>;</w:t>
      </w:r>
    </w:p>
    <w:p w14:paraId="3752E153" w14:textId="77777777" w:rsidR="00266E2B" w:rsidRPr="007B22C9" w:rsidRDefault="00266E2B" w:rsidP="00266E2B">
      <w:pPr>
        <w:pStyle w:val="Program"/>
        <w:ind w:left="567"/>
        <w:rPr>
          <w:lang w:val="ru-RU"/>
        </w:rPr>
      </w:pPr>
      <w:r w:rsidRPr="009563B3">
        <w:rPr>
          <w:lang w:val="ru-RU"/>
        </w:rPr>
        <w:t>printf(</w:t>
      </w:r>
      <w:r>
        <w:rPr>
          <w:lang w:val="ru-RU"/>
        </w:rPr>
        <w:t>"Чемy равен радиус вашей пиццы?</w:t>
      </w:r>
      <w:r w:rsidRPr="007B22C9">
        <w:rPr>
          <w:lang w:val="ru-RU"/>
        </w:rPr>
        <w:t>\</w:t>
      </w:r>
      <w:r w:rsidRPr="00AA5ED2">
        <w:t>n</w:t>
      </w:r>
      <w:r w:rsidRPr="007B22C9">
        <w:rPr>
          <w:lang w:val="ru-RU"/>
        </w:rPr>
        <w:t>");</w:t>
      </w:r>
    </w:p>
    <w:p w14:paraId="3752E154" w14:textId="77777777" w:rsidR="00266E2B" w:rsidRDefault="00266E2B" w:rsidP="00266E2B">
      <w:pPr>
        <w:pStyle w:val="Program"/>
        <w:ind w:left="567"/>
      </w:pPr>
      <w:proofErr w:type="spellStart"/>
      <w:proofErr w:type="gramStart"/>
      <w:r w:rsidRPr="00AA5ED2">
        <w:t>scanf</w:t>
      </w:r>
      <w:proofErr w:type="spellEnd"/>
      <w:r w:rsidRPr="00AA5ED2">
        <w:t>(</w:t>
      </w:r>
      <w:proofErr w:type="gramEnd"/>
      <w:r w:rsidRPr="00AA5ED2">
        <w:t>"%f", &amp;radius);</w:t>
      </w:r>
    </w:p>
    <w:p w14:paraId="3752E155" w14:textId="77777777" w:rsidR="00266E2B" w:rsidRPr="007B22C9" w:rsidRDefault="00266E2B" w:rsidP="00266E2B">
      <w:pPr>
        <w:pStyle w:val="Program"/>
        <w:ind w:left="567"/>
      </w:pPr>
      <w:r w:rsidRPr="007B22C9">
        <w:t>circum=2*PI*radius;</w:t>
      </w:r>
    </w:p>
    <w:p w14:paraId="3752E156" w14:textId="77777777" w:rsidR="00266E2B" w:rsidRPr="00266E2B" w:rsidRDefault="00266E2B" w:rsidP="00266E2B">
      <w:pPr>
        <w:pStyle w:val="Program"/>
        <w:ind w:left="567"/>
        <w:rPr>
          <w:lang w:val="ru-RU"/>
        </w:rPr>
      </w:pPr>
      <w:r w:rsidRPr="00AA5ED2">
        <w:t>area</w:t>
      </w:r>
      <w:r w:rsidRPr="00266E2B">
        <w:rPr>
          <w:lang w:val="ru-RU"/>
        </w:rPr>
        <w:t xml:space="preserve"> = </w:t>
      </w:r>
      <w:r w:rsidRPr="00AA5ED2">
        <w:t>PI</w:t>
      </w:r>
      <w:r w:rsidRPr="00266E2B">
        <w:rPr>
          <w:lang w:val="ru-RU"/>
        </w:rPr>
        <w:t xml:space="preserve"> * </w:t>
      </w:r>
      <w:r w:rsidRPr="00AA5ED2">
        <w:t>radius</w:t>
      </w:r>
      <w:r w:rsidRPr="00266E2B">
        <w:rPr>
          <w:lang w:val="ru-RU"/>
        </w:rPr>
        <w:t xml:space="preserve"> * </w:t>
      </w:r>
      <w:r w:rsidRPr="00AA5ED2">
        <w:t>radius</w:t>
      </w:r>
      <w:r w:rsidRPr="00266E2B">
        <w:rPr>
          <w:lang w:val="ru-RU"/>
        </w:rPr>
        <w:t>;</w:t>
      </w:r>
    </w:p>
    <w:p w14:paraId="3752E157" w14:textId="77777777" w:rsidR="00266E2B" w:rsidRPr="00266E2B" w:rsidRDefault="00266E2B" w:rsidP="00266E2B">
      <w:pPr>
        <w:pStyle w:val="Program"/>
        <w:ind w:left="567"/>
        <w:rPr>
          <w:lang w:val="ru-RU"/>
        </w:rPr>
      </w:pPr>
      <w:proofErr w:type="spellStart"/>
      <w:proofErr w:type="gramStart"/>
      <w:r w:rsidRPr="007B22C9">
        <w:t>printf</w:t>
      </w:r>
      <w:proofErr w:type="spellEnd"/>
      <w:r w:rsidRPr="00266E2B">
        <w:rPr>
          <w:lang w:val="ru-RU"/>
        </w:rPr>
        <w:t>(</w:t>
      </w:r>
      <w:proofErr w:type="gramEnd"/>
      <w:r w:rsidRPr="00266E2B">
        <w:rPr>
          <w:lang w:val="ru-RU"/>
        </w:rPr>
        <w:t>"</w:t>
      </w:r>
      <w:r w:rsidRPr="009563B3">
        <w:rPr>
          <w:lang w:val="ru-RU"/>
        </w:rPr>
        <w:t>Основные</w:t>
      </w:r>
      <w:r w:rsidRPr="00266E2B">
        <w:rPr>
          <w:lang w:val="ru-RU"/>
        </w:rPr>
        <w:t xml:space="preserve"> </w:t>
      </w:r>
      <w:r w:rsidRPr="009563B3">
        <w:rPr>
          <w:lang w:val="ru-RU"/>
        </w:rPr>
        <w:t>п</w:t>
      </w:r>
      <w:r>
        <w:rPr>
          <w:lang w:val="ru-RU"/>
        </w:rPr>
        <w:t>араметры</w:t>
      </w:r>
      <w:r w:rsidRPr="00266E2B">
        <w:rPr>
          <w:lang w:val="ru-RU"/>
        </w:rPr>
        <w:t xml:space="preserve"> </w:t>
      </w:r>
      <w:r>
        <w:rPr>
          <w:lang w:val="ru-RU"/>
        </w:rPr>
        <w:t>вашей</w:t>
      </w:r>
      <w:r w:rsidRPr="00266E2B">
        <w:rPr>
          <w:lang w:val="ru-RU"/>
        </w:rPr>
        <w:t xml:space="preserve"> </w:t>
      </w:r>
      <w:r>
        <w:rPr>
          <w:lang w:val="ru-RU"/>
        </w:rPr>
        <w:t>пиццы</w:t>
      </w:r>
      <w:r w:rsidRPr="00266E2B">
        <w:rPr>
          <w:lang w:val="ru-RU"/>
        </w:rPr>
        <w:t xml:space="preserve"> </w:t>
      </w:r>
      <w:r>
        <w:rPr>
          <w:lang w:val="ru-RU"/>
        </w:rPr>
        <w:t>следующие</w:t>
      </w:r>
      <w:r w:rsidRPr="00266E2B">
        <w:rPr>
          <w:lang w:val="ru-RU"/>
        </w:rPr>
        <w:t>:\</w:t>
      </w:r>
      <w:r w:rsidRPr="007B22C9">
        <w:t>n</w:t>
      </w:r>
      <w:r w:rsidRPr="00266E2B">
        <w:rPr>
          <w:lang w:val="ru-RU"/>
        </w:rPr>
        <w:t>");</w:t>
      </w:r>
    </w:p>
    <w:p w14:paraId="3752E158" w14:textId="77777777" w:rsidR="00266E2B" w:rsidRPr="00266E2B" w:rsidRDefault="00266E2B" w:rsidP="00266E2B">
      <w:pPr>
        <w:pStyle w:val="Program"/>
        <w:ind w:left="567"/>
        <w:rPr>
          <w:lang w:val="ru-RU"/>
        </w:rPr>
      </w:pPr>
      <w:proofErr w:type="spellStart"/>
      <w:proofErr w:type="gramStart"/>
      <w:r w:rsidRPr="007B22C9">
        <w:t>printf</w:t>
      </w:r>
      <w:proofErr w:type="spellEnd"/>
      <w:r w:rsidRPr="00266E2B">
        <w:rPr>
          <w:lang w:val="ru-RU"/>
        </w:rPr>
        <w:t>(</w:t>
      </w:r>
      <w:proofErr w:type="gramEnd"/>
      <w:r w:rsidRPr="00266E2B">
        <w:rPr>
          <w:lang w:val="ru-RU"/>
        </w:rPr>
        <w:t>"</w:t>
      </w:r>
      <w:r w:rsidRPr="009563B3">
        <w:rPr>
          <w:lang w:val="ru-RU"/>
        </w:rPr>
        <w:t>длина</w:t>
      </w:r>
      <w:r w:rsidRPr="00266E2B">
        <w:rPr>
          <w:lang w:val="ru-RU"/>
        </w:rPr>
        <w:t xml:space="preserve"> </w:t>
      </w:r>
      <w:r w:rsidRPr="009563B3">
        <w:rPr>
          <w:lang w:val="ru-RU"/>
        </w:rPr>
        <w:t>окружности</w:t>
      </w:r>
      <w:r w:rsidRPr="00266E2B">
        <w:rPr>
          <w:lang w:val="ru-RU"/>
        </w:rPr>
        <w:t xml:space="preserve"> = %1.2</w:t>
      </w:r>
      <w:r w:rsidRPr="007B22C9">
        <w:t>f</w:t>
      </w:r>
      <w:r w:rsidRPr="00266E2B">
        <w:rPr>
          <w:lang w:val="ru-RU"/>
        </w:rPr>
        <w:t xml:space="preserve">, </w:t>
      </w:r>
      <w:r w:rsidRPr="009563B3">
        <w:rPr>
          <w:lang w:val="ru-RU"/>
        </w:rPr>
        <w:t>площадь</w:t>
      </w:r>
      <w:r w:rsidRPr="00266E2B">
        <w:rPr>
          <w:lang w:val="ru-RU"/>
        </w:rPr>
        <w:t xml:space="preserve"> = %1.2</w:t>
      </w:r>
      <w:r w:rsidRPr="007B22C9">
        <w:t>f</w:t>
      </w:r>
      <w:r w:rsidRPr="00266E2B">
        <w:rPr>
          <w:lang w:val="ru-RU"/>
        </w:rPr>
        <w:t>\</w:t>
      </w:r>
      <w:r w:rsidRPr="007B22C9">
        <w:t>n</w:t>
      </w:r>
      <w:r w:rsidRPr="00266E2B">
        <w:rPr>
          <w:lang w:val="ru-RU"/>
        </w:rPr>
        <w:t>",</w:t>
      </w:r>
      <w:r w:rsidRPr="007B22C9">
        <w:t>circum</w:t>
      </w:r>
      <w:r w:rsidRPr="00266E2B">
        <w:rPr>
          <w:lang w:val="ru-RU"/>
        </w:rPr>
        <w:t xml:space="preserve">, </w:t>
      </w:r>
      <w:r w:rsidRPr="007B22C9">
        <w:t>area</w:t>
      </w:r>
      <w:r w:rsidRPr="00266E2B">
        <w:rPr>
          <w:lang w:val="ru-RU"/>
        </w:rPr>
        <w:t>);</w:t>
      </w:r>
    </w:p>
    <w:p w14:paraId="3752E159" w14:textId="77777777" w:rsidR="00266E2B" w:rsidRDefault="00266E2B" w:rsidP="00266E2B">
      <w:pPr>
        <w:pStyle w:val="Program"/>
        <w:ind w:left="284"/>
      </w:pPr>
      <w:r w:rsidRPr="009563B3">
        <w:rPr>
          <w:lang w:val="ru-RU"/>
        </w:rPr>
        <w:t>}</w:t>
      </w:r>
    </w:p>
    <w:p w14:paraId="3752E15A" w14:textId="77777777" w:rsidR="00266E2B" w:rsidRPr="00ED6363" w:rsidRDefault="00266E2B" w:rsidP="00266E2B">
      <w:pPr>
        <w:pStyle w:val="Center"/>
      </w:pPr>
    </w:p>
    <w:p w14:paraId="3752E15B" w14:textId="77777777" w:rsidR="00266E2B" w:rsidRPr="000E5F14" w:rsidRDefault="00266E2B" w:rsidP="00266E2B">
      <w:pPr>
        <w:pStyle w:val="Center"/>
      </w:pPr>
      <w:r>
        <w:rPr>
          <w:noProof/>
          <w:lang w:val="en-US" w:eastAsia="en-US"/>
        </w:rPr>
        <w:lastRenderedPageBreak/>
        <w:drawing>
          <wp:inline distT="0" distB="0" distL="0" distR="0" wp14:anchorId="3752E317" wp14:editId="3752E318">
            <wp:extent cx="2842260" cy="3690620"/>
            <wp:effectExtent l="19050" t="0" r="0" b="0"/>
            <wp:docPr id="6" name="Рисунок 6" descr="04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4_05"/>
                    <pic:cNvPicPr>
                      <a:picLocks noChangeAspect="1" noChangeArrowheads="1"/>
                    </pic:cNvPicPr>
                  </pic:nvPicPr>
                  <pic:blipFill>
                    <a:blip r:embed="rId13" cstate="print"/>
                    <a:srcRect/>
                    <a:stretch>
                      <a:fillRect/>
                    </a:stretch>
                  </pic:blipFill>
                  <pic:spPr bwMode="auto">
                    <a:xfrm>
                      <a:off x="0" y="0"/>
                      <a:ext cx="2842260" cy="3690620"/>
                    </a:xfrm>
                    <a:prstGeom prst="rect">
                      <a:avLst/>
                    </a:prstGeom>
                    <a:noFill/>
                    <a:ln w="9525">
                      <a:noFill/>
                      <a:miter lim="800000"/>
                      <a:headEnd/>
                      <a:tailEnd/>
                    </a:ln>
                  </pic:spPr>
                </pic:pic>
              </a:graphicData>
            </a:graphic>
          </wp:inline>
        </w:drawing>
      </w:r>
    </w:p>
    <w:p w14:paraId="3752E15C" w14:textId="77777777" w:rsidR="00266E2B" w:rsidRPr="000E5F14" w:rsidRDefault="00266E2B" w:rsidP="00266E2B">
      <w:pPr>
        <w:pStyle w:val="Center"/>
      </w:pPr>
    </w:p>
    <w:p w14:paraId="3752E15D" w14:textId="77777777" w:rsidR="00266E2B" w:rsidRPr="00ED6363" w:rsidRDefault="00266E2B" w:rsidP="00266E2B">
      <w:pPr>
        <w:pStyle w:val="Main"/>
        <w:rPr>
          <w:lang w:val="ru-RU"/>
        </w:rPr>
      </w:pPr>
      <w:bookmarkStart w:id="58" w:name="AP00617"/>
      <w:r w:rsidRPr="00266E2B">
        <w:rPr>
          <w:lang w:val="ru-RU"/>
        </w:rPr>
        <w:t>Использование</w:t>
      </w:r>
      <w:bookmarkEnd w:id="58"/>
      <w:r w:rsidRPr="00266E2B">
        <w:rPr>
          <w:lang w:val="ru-RU"/>
        </w:rPr>
        <w:t xml:space="preserve"> спецификации %1.2</w:t>
      </w:r>
      <w:r w:rsidRPr="00ED6363">
        <w:t>f</w:t>
      </w:r>
      <w:r w:rsidRPr="00266E2B">
        <w:rPr>
          <w:lang w:val="ru-RU"/>
        </w:rPr>
        <w:t xml:space="preserve"> в операторе </w:t>
      </w:r>
      <w:proofErr w:type="spellStart"/>
      <w:r w:rsidRPr="00ED6363">
        <w:t>printf</w:t>
      </w:r>
      <w:proofErr w:type="spellEnd"/>
      <w:r w:rsidRPr="00266E2B">
        <w:rPr>
          <w:lang w:val="ru-RU"/>
        </w:rPr>
        <w:t xml:space="preserve">() приведет к тому, что при печати результаты будут округлены до двух десятичных цифр. Мы понимаем, конечно, что написанная выше программа может и не отражать ваши собственные вкусы, касающиеся пиццы, но во множестве программ, посвященных этому вопросу, она займет свое скромное место. </w:t>
      </w:r>
      <w:proofErr w:type="spellStart"/>
      <w:r w:rsidRPr="00ED6363">
        <w:t>Вот</w:t>
      </w:r>
      <w:proofErr w:type="spellEnd"/>
      <w:r w:rsidRPr="00ED6363">
        <w:t xml:space="preserve"> </w:t>
      </w:r>
      <w:proofErr w:type="spellStart"/>
      <w:r w:rsidRPr="00ED6363">
        <w:t>один</w:t>
      </w:r>
      <w:proofErr w:type="spellEnd"/>
      <w:r w:rsidRPr="00ED6363">
        <w:t xml:space="preserve"> </w:t>
      </w:r>
      <w:proofErr w:type="spellStart"/>
      <w:r w:rsidRPr="00ED6363">
        <w:t>из</w:t>
      </w:r>
      <w:proofErr w:type="spellEnd"/>
      <w:r w:rsidRPr="00ED6363">
        <w:t xml:space="preserve"> </w:t>
      </w:r>
      <w:proofErr w:type="spellStart"/>
      <w:r w:rsidRPr="00ED6363">
        <w:t>примеров</w:t>
      </w:r>
      <w:proofErr w:type="spellEnd"/>
      <w:r w:rsidRPr="00ED6363">
        <w:t xml:space="preserve"> </w:t>
      </w:r>
      <w:proofErr w:type="spellStart"/>
      <w:r w:rsidRPr="00ED6363">
        <w:t>ее</w:t>
      </w:r>
      <w:proofErr w:type="spellEnd"/>
      <w:r w:rsidRPr="00ED6363">
        <w:t xml:space="preserve"> </w:t>
      </w:r>
      <w:proofErr w:type="spellStart"/>
      <w:r w:rsidRPr="00ED6363">
        <w:t>выполнения</w:t>
      </w:r>
      <w:proofErr w:type="spellEnd"/>
      <w:r w:rsidRPr="00ED6363">
        <w:t>.</w:t>
      </w:r>
    </w:p>
    <w:p w14:paraId="3752E15E" w14:textId="77777777" w:rsidR="00266E2B" w:rsidRPr="00ED6363" w:rsidRDefault="00266E2B" w:rsidP="00266E2B">
      <w:pPr>
        <w:pStyle w:val="Center"/>
      </w:pPr>
    </w:p>
    <w:p w14:paraId="3752E15F" w14:textId="77777777" w:rsidR="00266E2B" w:rsidRPr="00ED6363" w:rsidRDefault="00266E2B" w:rsidP="00266E2B">
      <w:pPr>
        <w:pStyle w:val="Center"/>
      </w:pPr>
      <w:r>
        <w:rPr>
          <w:noProof/>
          <w:lang w:val="en-US" w:eastAsia="en-US"/>
        </w:rPr>
        <w:drawing>
          <wp:inline distT="0" distB="0" distL="0" distR="0" wp14:anchorId="3752E319" wp14:editId="3752E31A">
            <wp:extent cx="3632835" cy="1210945"/>
            <wp:effectExtent l="1905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632835" cy="1210945"/>
                    </a:xfrm>
                    <a:prstGeom prst="rect">
                      <a:avLst/>
                    </a:prstGeom>
                    <a:noFill/>
                    <a:ln w="9525">
                      <a:noFill/>
                      <a:miter lim="800000"/>
                      <a:headEnd/>
                      <a:tailEnd/>
                    </a:ln>
                  </pic:spPr>
                </pic:pic>
              </a:graphicData>
            </a:graphic>
          </wp:inline>
        </w:drawing>
      </w:r>
    </w:p>
    <w:p w14:paraId="3752E160" w14:textId="77777777" w:rsidR="00266E2B" w:rsidRDefault="00266E2B" w:rsidP="00266E2B">
      <w:pPr>
        <w:pStyle w:val="Center"/>
      </w:pPr>
    </w:p>
    <w:p w14:paraId="3752E161" w14:textId="77777777" w:rsidR="00266E2B" w:rsidRPr="00ED6363" w:rsidRDefault="00266E2B" w:rsidP="00266E2B">
      <w:pPr>
        <w:pStyle w:val="Main"/>
        <w:rPr>
          <w:lang w:val="ru-RU"/>
        </w:rPr>
      </w:pPr>
      <w:r w:rsidRPr="00A04B93">
        <w:rPr>
          <w:lang w:val="ru-RU"/>
        </w:rPr>
        <w:t xml:space="preserve">Директиву </w:t>
      </w:r>
      <w:r w:rsidRPr="00A04B93">
        <w:rPr>
          <w:color w:val="0000FF"/>
          <w:lang w:val="ru-RU"/>
        </w:rPr>
        <w:t>#</w:t>
      </w:r>
      <w:r w:rsidRPr="00887276">
        <w:rPr>
          <w:color w:val="0000FF"/>
        </w:rPr>
        <w:t>define</w:t>
      </w:r>
      <w:r w:rsidRPr="00A04B93">
        <w:rPr>
          <w:lang w:val="ru-RU"/>
        </w:rPr>
        <w:t xml:space="preserve"> можно также использовать для определения символьных и строковых констант. </w:t>
      </w:r>
      <w:r w:rsidRPr="00266E2B">
        <w:rPr>
          <w:lang w:val="ru-RU"/>
        </w:rPr>
        <w:t>Необходимо использовать знак «апостроф» в первом случае и кавычки — во втором. Примеры, приведенные ниже, вполне правомерны:</w:t>
      </w:r>
    </w:p>
    <w:p w14:paraId="3752E162" w14:textId="77777777" w:rsidR="00266E2B" w:rsidRPr="00ED6363" w:rsidRDefault="00266E2B" w:rsidP="00266E2B">
      <w:pPr>
        <w:pStyle w:val="Main"/>
        <w:rPr>
          <w:lang w:val="ru-RU"/>
        </w:rPr>
      </w:pPr>
    </w:p>
    <w:p w14:paraId="3752E163" w14:textId="77777777" w:rsidR="00266E2B" w:rsidRPr="009563B3" w:rsidRDefault="00266E2B" w:rsidP="00266E2B">
      <w:pPr>
        <w:pStyle w:val="Program"/>
        <w:ind w:left="284"/>
        <w:rPr>
          <w:lang w:val="ru-RU"/>
        </w:rPr>
      </w:pPr>
      <w:r w:rsidRPr="00887276">
        <w:rPr>
          <w:color w:val="0000FF"/>
          <w:lang w:val="ru-RU"/>
        </w:rPr>
        <w:t xml:space="preserve">#define </w:t>
      </w:r>
      <w:r w:rsidRPr="009563B3">
        <w:rPr>
          <w:lang w:val="ru-RU"/>
        </w:rPr>
        <w:t>ВЕЕР '\007'</w:t>
      </w:r>
    </w:p>
    <w:p w14:paraId="3752E164" w14:textId="77777777" w:rsidR="00266E2B" w:rsidRPr="009563B3" w:rsidRDefault="00266E2B" w:rsidP="00266E2B">
      <w:pPr>
        <w:pStyle w:val="Program"/>
        <w:ind w:left="284"/>
        <w:rPr>
          <w:lang w:val="ru-RU"/>
        </w:rPr>
      </w:pPr>
      <w:r w:rsidRPr="00887276">
        <w:rPr>
          <w:color w:val="0000FF"/>
          <w:lang w:val="ru-RU"/>
        </w:rPr>
        <w:t>#define</w:t>
      </w:r>
      <w:r w:rsidRPr="009563B3">
        <w:rPr>
          <w:lang w:val="ru-RU"/>
        </w:rPr>
        <w:t xml:space="preserve"> ESS 'S'</w:t>
      </w:r>
    </w:p>
    <w:p w14:paraId="3752E165" w14:textId="77777777" w:rsidR="00266E2B" w:rsidRPr="009563B3" w:rsidRDefault="00266E2B" w:rsidP="00266E2B">
      <w:pPr>
        <w:pStyle w:val="Program"/>
        <w:ind w:left="284"/>
        <w:rPr>
          <w:lang w:val="ru-RU"/>
        </w:rPr>
      </w:pPr>
    </w:p>
    <w:p w14:paraId="3752E166" w14:textId="77777777" w:rsidR="00266E2B" w:rsidRPr="00AA5ED2" w:rsidRDefault="00266E2B" w:rsidP="00266E2B">
      <w:pPr>
        <w:pStyle w:val="Program"/>
        <w:ind w:left="284"/>
        <w:rPr>
          <w:color w:val="008000"/>
        </w:rPr>
      </w:pPr>
      <w:r w:rsidRPr="00AA5ED2">
        <w:rPr>
          <w:color w:val="008000"/>
        </w:rPr>
        <w:t>/* X091.C */</w:t>
      </w:r>
    </w:p>
    <w:p w14:paraId="3752E167" w14:textId="77777777" w:rsidR="00266E2B" w:rsidRPr="00AA5ED2" w:rsidRDefault="00266E2B" w:rsidP="00266E2B">
      <w:pPr>
        <w:pStyle w:val="Program"/>
        <w:ind w:left="284"/>
      </w:pPr>
      <w:r w:rsidRPr="00AA5ED2">
        <w:rPr>
          <w:color w:val="0000FF"/>
        </w:rPr>
        <w:t xml:space="preserve">#include </w:t>
      </w:r>
      <w:r w:rsidRPr="00AA5ED2">
        <w:t>"E:\LECTURE\AlgorithmProgramming\Tests\X09.h"</w:t>
      </w:r>
    </w:p>
    <w:p w14:paraId="3752E168" w14:textId="77777777" w:rsidR="00266E2B" w:rsidRPr="009563B3" w:rsidRDefault="00266E2B" w:rsidP="00266E2B">
      <w:pPr>
        <w:pStyle w:val="Program"/>
        <w:ind w:left="284"/>
        <w:rPr>
          <w:lang w:val="ru-RU"/>
        </w:rPr>
      </w:pPr>
      <w:r w:rsidRPr="004156FC">
        <w:rPr>
          <w:color w:val="0000FF"/>
          <w:lang w:val="ru-RU"/>
        </w:rPr>
        <w:t xml:space="preserve">#include </w:t>
      </w:r>
      <w:r w:rsidRPr="009563B3">
        <w:rPr>
          <w:lang w:val="ru-RU"/>
        </w:rPr>
        <w:t>&lt;stdio.h&gt;</w:t>
      </w:r>
    </w:p>
    <w:p w14:paraId="3752E169" w14:textId="77777777" w:rsidR="00266E2B" w:rsidRPr="004156FC" w:rsidRDefault="00266E2B" w:rsidP="00266E2B">
      <w:pPr>
        <w:pStyle w:val="Program"/>
        <w:ind w:left="284"/>
        <w:rPr>
          <w:color w:val="008000"/>
          <w:lang w:val="ru-RU"/>
        </w:rPr>
      </w:pPr>
      <w:r w:rsidRPr="004156FC">
        <w:rPr>
          <w:color w:val="0000FF"/>
          <w:lang w:val="ru-RU"/>
        </w:rPr>
        <w:t>void</w:t>
      </w:r>
      <w:r w:rsidRPr="009563B3">
        <w:rPr>
          <w:lang w:val="ru-RU"/>
        </w:rPr>
        <w:t xml:space="preserve"> main(</w:t>
      </w:r>
      <w:r w:rsidRPr="004156FC">
        <w:rPr>
          <w:color w:val="0000FF"/>
          <w:lang w:val="ru-RU"/>
        </w:rPr>
        <w:t>void</w:t>
      </w:r>
      <w:r w:rsidRPr="009563B3">
        <w:rPr>
          <w:lang w:val="ru-RU"/>
        </w:rPr>
        <w:t xml:space="preserve">) </w:t>
      </w:r>
      <w:r w:rsidRPr="004156FC">
        <w:rPr>
          <w:color w:val="008000"/>
          <w:lang w:val="ru-RU"/>
        </w:rPr>
        <w:t>/* Определение константы во внешнем файле x09.h */</w:t>
      </w:r>
    </w:p>
    <w:p w14:paraId="3752E16A" w14:textId="77777777" w:rsidR="00266E2B" w:rsidRPr="00AA5ED2" w:rsidRDefault="00266E2B" w:rsidP="00266E2B">
      <w:pPr>
        <w:pStyle w:val="Program"/>
        <w:ind w:left="284"/>
      </w:pPr>
      <w:r w:rsidRPr="00AA5ED2">
        <w:t>{</w:t>
      </w:r>
    </w:p>
    <w:p w14:paraId="3752E16B" w14:textId="77777777" w:rsidR="00266E2B" w:rsidRPr="00AA5ED2" w:rsidRDefault="00266E2B" w:rsidP="00266E2B">
      <w:pPr>
        <w:pStyle w:val="Program"/>
        <w:ind w:left="284"/>
      </w:pPr>
      <w:r w:rsidRPr="00AA5ED2">
        <w:tab/>
      </w:r>
      <w:r w:rsidRPr="00AA5ED2">
        <w:rPr>
          <w:color w:val="0000FF"/>
        </w:rPr>
        <w:t>float</w:t>
      </w:r>
      <w:r w:rsidRPr="00AA5ED2">
        <w:t xml:space="preserve"> r;</w:t>
      </w:r>
    </w:p>
    <w:p w14:paraId="3752E16C" w14:textId="77777777" w:rsidR="00266E2B" w:rsidRPr="00AA5ED2" w:rsidRDefault="00266E2B" w:rsidP="00266E2B">
      <w:pPr>
        <w:pStyle w:val="Program"/>
        <w:ind w:left="284"/>
      </w:pPr>
      <w:r w:rsidRPr="00AA5ED2">
        <w:tab/>
      </w:r>
      <w:r w:rsidRPr="00AA5ED2">
        <w:rPr>
          <w:color w:val="0000FF"/>
        </w:rPr>
        <w:t>double</w:t>
      </w:r>
      <w:r w:rsidRPr="00AA5ED2">
        <w:t xml:space="preserve"> cir;</w:t>
      </w:r>
    </w:p>
    <w:p w14:paraId="3752E16D" w14:textId="77777777" w:rsidR="00266E2B" w:rsidRPr="00266E2B" w:rsidRDefault="00266E2B" w:rsidP="00266E2B">
      <w:pPr>
        <w:pStyle w:val="Program"/>
        <w:ind w:left="284"/>
      </w:pPr>
      <w:r>
        <w:tab/>
      </w:r>
      <w:proofErr w:type="spellStart"/>
      <w:proofErr w:type="gramStart"/>
      <w:r>
        <w:t>printf</w:t>
      </w:r>
      <w:proofErr w:type="spellEnd"/>
      <w:r w:rsidRPr="00266E2B">
        <w:t>(</w:t>
      </w:r>
      <w:proofErr w:type="gramEnd"/>
      <w:r w:rsidRPr="00266E2B">
        <w:t>"</w:t>
      </w:r>
      <w:r w:rsidRPr="009563B3">
        <w:rPr>
          <w:lang w:val="ru-RU"/>
        </w:rPr>
        <w:t>Чему</w:t>
      </w:r>
      <w:r w:rsidRPr="00266E2B">
        <w:t xml:space="preserve"> </w:t>
      </w:r>
      <w:r w:rsidRPr="009563B3">
        <w:rPr>
          <w:lang w:val="ru-RU"/>
        </w:rPr>
        <w:t>равен</w:t>
      </w:r>
      <w:r w:rsidRPr="00266E2B">
        <w:t xml:space="preserve"> </w:t>
      </w:r>
      <w:r w:rsidRPr="009563B3">
        <w:rPr>
          <w:lang w:val="ru-RU"/>
        </w:rPr>
        <w:t>радиус</w:t>
      </w:r>
      <w:r w:rsidRPr="00266E2B">
        <w:t xml:space="preserve"> </w:t>
      </w:r>
      <w:r w:rsidRPr="00AA5ED2">
        <w:t>r</w:t>
      </w:r>
      <w:r w:rsidRPr="00266E2B">
        <w:t>?\</w:t>
      </w:r>
      <w:r>
        <w:t>n</w:t>
      </w:r>
      <w:r w:rsidRPr="00266E2B">
        <w:t xml:space="preserve"> ");</w:t>
      </w:r>
    </w:p>
    <w:p w14:paraId="3752E16E" w14:textId="77777777" w:rsidR="00266E2B" w:rsidRPr="00AA5ED2" w:rsidRDefault="00266E2B" w:rsidP="00266E2B">
      <w:pPr>
        <w:pStyle w:val="Program"/>
        <w:ind w:left="284"/>
      </w:pPr>
      <w:r w:rsidRPr="00266E2B">
        <w:tab/>
      </w:r>
      <w:proofErr w:type="spellStart"/>
      <w:r w:rsidRPr="00AA5ED2">
        <w:t>scanf</w:t>
      </w:r>
      <w:proofErr w:type="spellEnd"/>
      <w:r w:rsidRPr="00AA5ED2">
        <w:t>("%</w:t>
      </w:r>
      <w:proofErr w:type="spellStart"/>
      <w:r w:rsidRPr="00AA5ED2">
        <w:t>f</w:t>
      </w:r>
      <w:proofErr w:type="gramStart"/>
      <w:r w:rsidRPr="00AA5ED2">
        <w:t>",&amp;</w:t>
      </w:r>
      <w:proofErr w:type="gramEnd"/>
      <w:r w:rsidRPr="00AA5ED2">
        <w:t>r</w:t>
      </w:r>
      <w:proofErr w:type="spellEnd"/>
      <w:r w:rsidRPr="00AA5ED2">
        <w:t>);</w:t>
      </w:r>
    </w:p>
    <w:p w14:paraId="3752E16F" w14:textId="77777777" w:rsidR="00266E2B" w:rsidRPr="00AA5ED2" w:rsidRDefault="00266E2B" w:rsidP="00266E2B">
      <w:pPr>
        <w:pStyle w:val="Program"/>
        <w:ind w:left="284"/>
      </w:pPr>
      <w:r w:rsidRPr="00AA5ED2">
        <w:tab/>
        <w:t>cir = 2*PI*r;</w:t>
      </w:r>
    </w:p>
    <w:p w14:paraId="3752E170" w14:textId="77777777" w:rsidR="00266E2B" w:rsidRPr="009563B3" w:rsidRDefault="00266E2B" w:rsidP="00266E2B">
      <w:pPr>
        <w:pStyle w:val="Program"/>
        <w:ind w:left="284"/>
        <w:rPr>
          <w:lang w:val="ru-RU"/>
        </w:rPr>
      </w:pPr>
      <w:r w:rsidRPr="00AA5ED2">
        <w:tab/>
      </w:r>
      <w:r>
        <w:rPr>
          <w:lang w:val="ru-RU"/>
        </w:rPr>
        <w:t>printf("</w:t>
      </w:r>
      <w:r w:rsidRPr="009563B3">
        <w:rPr>
          <w:lang w:val="ru-RU"/>
        </w:rPr>
        <w:t xml:space="preserve">Длина окружности с </w:t>
      </w:r>
      <w:r>
        <w:rPr>
          <w:lang w:val="ru-RU"/>
        </w:rPr>
        <w:t>радиусом</w:t>
      </w:r>
      <w:r w:rsidRPr="009563B3">
        <w:rPr>
          <w:lang w:val="ru-RU"/>
        </w:rPr>
        <w:t xml:space="preserve"> %1.2f </w:t>
      </w:r>
      <w:r>
        <w:rPr>
          <w:lang w:val="ru-RU"/>
        </w:rPr>
        <w:t>=</w:t>
      </w:r>
      <w:r w:rsidRPr="009563B3">
        <w:rPr>
          <w:lang w:val="ru-RU"/>
        </w:rPr>
        <w:t xml:space="preserve"> %1.3f\n",r,cir);</w:t>
      </w:r>
    </w:p>
    <w:p w14:paraId="3752E171" w14:textId="77777777" w:rsidR="00266E2B" w:rsidRDefault="00266E2B" w:rsidP="00266E2B">
      <w:pPr>
        <w:pStyle w:val="Program"/>
        <w:ind w:left="284"/>
        <w:rPr>
          <w:lang w:val="ru-RU"/>
        </w:rPr>
      </w:pPr>
      <w:r w:rsidRPr="009563B3">
        <w:rPr>
          <w:lang w:val="ru-RU"/>
        </w:rPr>
        <w:t>}</w:t>
      </w:r>
    </w:p>
    <w:p w14:paraId="3752E172" w14:textId="77777777" w:rsidR="00266E2B" w:rsidRDefault="00266E2B" w:rsidP="00266E2B">
      <w:pPr>
        <w:pStyle w:val="Center"/>
        <w:rPr>
          <w:lang w:val="en-US"/>
        </w:rPr>
      </w:pPr>
    </w:p>
    <w:p w14:paraId="3752E173" w14:textId="77777777" w:rsidR="00266E2B" w:rsidRPr="009563B3" w:rsidRDefault="00266E2B" w:rsidP="00266E2B">
      <w:pPr>
        <w:pStyle w:val="Center"/>
      </w:pPr>
      <w:r>
        <w:rPr>
          <w:noProof/>
          <w:lang w:val="en-US" w:eastAsia="en-US"/>
        </w:rPr>
        <w:lastRenderedPageBreak/>
        <w:drawing>
          <wp:inline distT="0" distB="0" distL="0" distR="0" wp14:anchorId="3752E31B" wp14:editId="3752E31C">
            <wp:extent cx="3476625" cy="980440"/>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476625" cy="980440"/>
                    </a:xfrm>
                    <a:prstGeom prst="rect">
                      <a:avLst/>
                    </a:prstGeom>
                    <a:noFill/>
                    <a:ln w="9525">
                      <a:noFill/>
                      <a:miter lim="800000"/>
                      <a:headEnd/>
                      <a:tailEnd/>
                    </a:ln>
                  </pic:spPr>
                </pic:pic>
              </a:graphicData>
            </a:graphic>
          </wp:inline>
        </w:drawing>
      </w:r>
    </w:p>
    <w:p w14:paraId="3752E174" w14:textId="77777777" w:rsidR="00266E2B" w:rsidRPr="009563B3" w:rsidRDefault="00266E2B" w:rsidP="00266E2B">
      <w:pPr>
        <w:pStyle w:val="Center"/>
      </w:pPr>
    </w:p>
    <w:p w14:paraId="3752E175" w14:textId="77777777" w:rsidR="00266E2B" w:rsidRPr="00AA5ED2" w:rsidRDefault="00266E2B" w:rsidP="00266E2B">
      <w:pPr>
        <w:pStyle w:val="Program"/>
        <w:ind w:left="284"/>
        <w:rPr>
          <w:color w:val="008000"/>
        </w:rPr>
      </w:pPr>
      <w:r w:rsidRPr="00AA5ED2">
        <w:rPr>
          <w:color w:val="008000"/>
        </w:rPr>
        <w:t>/* E:\LECTURE\AlgorithmProgramming\Tests\X09.h */</w:t>
      </w:r>
    </w:p>
    <w:p w14:paraId="3752E176" w14:textId="77777777" w:rsidR="00266E2B" w:rsidRPr="00AA5ED2" w:rsidRDefault="00266E2B" w:rsidP="00266E2B">
      <w:pPr>
        <w:pStyle w:val="Program"/>
        <w:ind w:left="284"/>
      </w:pPr>
      <w:r w:rsidRPr="00AA5ED2">
        <w:rPr>
          <w:color w:val="0000FF"/>
        </w:rPr>
        <w:t>#define</w:t>
      </w:r>
      <w:r w:rsidRPr="00AA5ED2">
        <w:t xml:space="preserve"> PI 3.14159</w:t>
      </w:r>
    </w:p>
    <w:p w14:paraId="3752E177" w14:textId="77777777" w:rsidR="00266E2B" w:rsidRPr="00AA5ED2" w:rsidRDefault="00266E2B" w:rsidP="00266E2B">
      <w:pPr>
        <w:pStyle w:val="Program"/>
        <w:ind w:left="284"/>
      </w:pPr>
    </w:p>
    <w:p w14:paraId="3752E178" w14:textId="77777777" w:rsidR="00266E2B" w:rsidRPr="00AA5ED2" w:rsidRDefault="00266E2B" w:rsidP="00266E2B">
      <w:pPr>
        <w:pStyle w:val="Program"/>
        <w:ind w:left="284"/>
      </w:pPr>
      <w:r w:rsidRPr="00AA5ED2">
        <w:rPr>
          <w:color w:val="0000FF"/>
        </w:rPr>
        <w:t>#define</w:t>
      </w:r>
      <w:r w:rsidRPr="00AA5ED2">
        <w:t xml:space="preserve"> NULL '\0'</w:t>
      </w:r>
    </w:p>
    <w:p w14:paraId="3752E179" w14:textId="77777777" w:rsidR="00266E2B" w:rsidRPr="009563B3" w:rsidRDefault="00266E2B" w:rsidP="00266E2B">
      <w:pPr>
        <w:pStyle w:val="Program"/>
        <w:ind w:left="284"/>
        <w:rPr>
          <w:lang w:val="ru-RU"/>
        </w:rPr>
      </w:pPr>
      <w:r w:rsidRPr="004156FC">
        <w:rPr>
          <w:color w:val="0000FF"/>
          <w:lang w:val="ru-RU"/>
        </w:rPr>
        <w:t>#define</w:t>
      </w:r>
      <w:r w:rsidRPr="009563B3">
        <w:rPr>
          <w:lang w:val="ru-RU"/>
        </w:rPr>
        <w:t xml:space="preserve"> OOPS " Ну вот, вы и сделали это!"</w:t>
      </w:r>
    </w:p>
    <w:p w14:paraId="3752E17A" w14:textId="77777777" w:rsidR="00266E2B" w:rsidRPr="00AA5ED2" w:rsidRDefault="00266E2B" w:rsidP="00266E2B">
      <w:pPr>
        <w:pStyle w:val="Main"/>
        <w:rPr>
          <w:lang w:val="ru-RU"/>
        </w:rPr>
      </w:pPr>
    </w:p>
    <w:p w14:paraId="3752E17B" w14:textId="77777777" w:rsidR="00266E2B" w:rsidRPr="00ED6363" w:rsidRDefault="00266E2B" w:rsidP="00266E2B">
      <w:pPr>
        <w:pStyle w:val="Main"/>
      </w:pPr>
      <w:r w:rsidRPr="00266E2B">
        <w:rPr>
          <w:lang w:val="ru-RU"/>
        </w:rPr>
        <w:t xml:space="preserve">А теперь мы хотим обрадовать лентяев. Предположим, вы разрабатываете целый пакет программ, использующих один и тот же набор констант. </w:t>
      </w:r>
      <w:proofErr w:type="spellStart"/>
      <w:r w:rsidRPr="00ED6363">
        <w:t>Вы</w:t>
      </w:r>
      <w:proofErr w:type="spellEnd"/>
      <w:r w:rsidRPr="00ED6363">
        <w:t xml:space="preserve"> </w:t>
      </w:r>
      <w:proofErr w:type="spellStart"/>
      <w:r w:rsidRPr="00ED6363">
        <w:t>можете</w:t>
      </w:r>
      <w:proofErr w:type="spellEnd"/>
      <w:r w:rsidRPr="00ED6363">
        <w:t xml:space="preserve"> </w:t>
      </w:r>
      <w:proofErr w:type="spellStart"/>
      <w:r w:rsidRPr="00ED6363">
        <w:t>произвести</w:t>
      </w:r>
      <w:proofErr w:type="spellEnd"/>
      <w:r w:rsidRPr="00ED6363">
        <w:t xml:space="preserve"> </w:t>
      </w:r>
      <w:proofErr w:type="spellStart"/>
      <w:r w:rsidRPr="00ED6363">
        <w:t>следующие</w:t>
      </w:r>
      <w:proofErr w:type="spellEnd"/>
      <w:r w:rsidRPr="00ED6363">
        <w:t xml:space="preserve"> </w:t>
      </w:r>
      <w:proofErr w:type="spellStart"/>
      <w:r w:rsidRPr="00ED6363">
        <w:t>действия</w:t>
      </w:r>
      <w:proofErr w:type="spellEnd"/>
      <w:r w:rsidRPr="00ED6363">
        <w:t>:</w:t>
      </w:r>
    </w:p>
    <w:p w14:paraId="3752E17C" w14:textId="77777777" w:rsidR="00266E2B" w:rsidRPr="007D0E99" w:rsidRDefault="00266E2B" w:rsidP="00CD098B">
      <w:pPr>
        <w:numPr>
          <w:ilvl w:val="0"/>
          <w:numId w:val="12"/>
        </w:numPr>
        <w:shd w:val="clear" w:color="auto" w:fill="FFFFFF"/>
        <w:autoSpaceDE w:val="0"/>
        <w:autoSpaceDN w:val="0"/>
        <w:adjustRightInd w:val="0"/>
        <w:rPr>
          <w:rFonts w:ascii="Arial" w:hAnsi="Arial" w:cs="Arial"/>
          <w:sz w:val="20"/>
          <w:szCs w:val="20"/>
        </w:rPr>
      </w:pPr>
      <w:r w:rsidRPr="007D0E99">
        <w:rPr>
          <w:rFonts w:ascii="Arial" w:hAnsi="Arial" w:cs="Arial"/>
          <w:sz w:val="20"/>
          <w:szCs w:val="20"/>
        </w:rPr>
        <w:t>Соберите все ваши директивы #define в один файл и назовите его, например, const.h.</w:t>
      </w:r>
    </w:p>
    <w:p w14:paraId="3752E17D" w14:textId="77777777" w:rsidR="00266E2B" w:rsidRPr="007D0E99" w:rsidRDefault="00266E2B" w:rsidP="00CD098B">
      <w:pPr>
        <w:numPr>
          <w:ilvl w:val="0"/>
          <w:numId w:val="12"/>
        </w:numPr>
        <w:shd w:val="clear" w:color="auto" w:fill="FFFFFF"/>
        <w:autoSpaceDE w:val="0"/>
        <w:autoSpaceDN w:val="0"/>
        <w:adjustRightInd w:val="0"/>
        <w:rPr>
          <w:rFonts w:ascii="Arial" w:hAnsi="Arial" w:cs="Arial"/>
          <w:sz w:val="20"/>
          <w:szCs w:val="20"/>
        </w:rPr>
      </w:pPr>
      <w:r w:rsidRPr="007D0E99">
        <w:rPr>
          <w:rFonts w:ascii="Arial" w:hAnsi="Arial" w:cs="Arial"/>
          <w:sz w:val="20"/>
          <w:szCs w:val="20"/>
        </w:rPr>
        <w:t>В начало каждого файла, содержащего программу, включите директиву #include "const.h."</w:t>
      </w:r>
    </w:p>
    <w:p w14:paraId="3752E17E" w14:textId="77777777" w:rsidR="00266E2B" w:rsidRPr="00266E2B" w:rsidRDefault="00266E2B" w:rsidP="00266E2B">
      <w:pPr>
        <w:pStyle w:val="Main"/>
        <w:rPr>
          <w:lang w:val="ru-RU"/>
        </w:rPr>
      </w:pPr>
    </w:p>
    <w:p w14:paraId="3752E17F" w14:textId="77777777" w:rsidR="00266E2B" w:rsidRPr="00266E2B" w:rsidRDefault="00266E2B" w:rsidP="00266E2B">
      <w:pPr>
        <w:pStyle w:val="Main"/>
        <w:rPr>
          <w:lang w:val="ru-RU"/>
        </w:rPr>
      </w:pPr>
      <w:r w:rsidRPr="00266E2B">
        <w:rPr>
          <w:lang w:val="ru-RU"/>
        </w:rPr>
        <w:t xml:space="preserve">Тогда, если вы будете выполнять программу, препроцессор прочтет файл с именем </w:t>
      </w:r>
      <w:r w:rsidRPr="00ED6363">
        <w:t>const</w:t>
      </w:r>
      <w:r w:rsidRPr="00266E2B">
        <w:rPr>
          <w:lang w:val="ru-RU"/>
        </w:rPr>
        <w:t>.</w:t>
      </w:r>
      <w:r w:rsidRPr="00ED6363">
        <w:t>h</w:t>
      </w:r>
      <w:r w:rsidRPr="00266E2B">
        <w:rPr>
          <w:lang w:val="ru-RU"/>
        </w:rPr>
        <w:t xml:space="preserve"> и использует все директивы #</w:t>
      </w:r>
      <w:r w:rsidRPr="00ED6363">
        <w:t>define</w:t>
      </w:r>
      <w:r w:rsidRPr="00266E2B">
        <w:rPr>
          <w:lang w:val="ru-RU"/>
        </w:rPr>
        <w:t xml:space="preserve"> вашей программы. </w:t>
      </w:r>
      <w:bookmarkStart w:id="59" w:name="AP00624"/>
      <w:r w:rsidRPr="00266E2B">
        <w:rPr>
          <w:lang w:val="ru-RU"/>
        </w:rPr>
        <w:t>Получилось так, что символ .</w:t>
      </w:r>
      <w:r w:rsidRPr="00ED6363">
        <w:t>h</w:t>
      </w:r>
      <w:r w:rsidRPr="00266E2B">
        <w:rPr>
          <w:lang w:val="ru-RU"/>
        </w:rPr>
        <w:t xml:space="preserve"> в конце имени файла напомнит вам, что этот файл является «заголовком»</w:t>
      </w:r>
      <w:bookmarkEnd w:id="59"/>
      <w:r w:rsidRPr="00266E2B">
        <w:rPr>
          <w:lang w:val="ru-RU"/>
        </w:rPr>
        <w:t>, т. е. в нем содержится вся информация, которая должна попасть в начало вашей программы. Самому препроцессору безразлично, используете ли вы символ .</w:t>
      </w:r>
      <w:r w:rsidRPr="00ED6363">
        <w:t>h</w:t>
      </w:r>
      <w:r w:rsidRPr="00266E2B">
        <w:rPr>
          <w:lang w:val="ru-RU"/>
        </w:rPr>
        <w:t xml:space="preserve"> в имени файла или нет.</w:t>
      </w:r>
    </w:p>
    <w:p w14:paraId="3752E180" w14:textId="77777777" w:rsidR="00266E2B" w:rsidRPr="00ED6363" w:rsidRDefault="00266E2B" w:rsidP="00266E2B">
      <w:pPr>
        <w:pStyle w:val="Main"/>
      </w:pPr>
      <w:r w:rsidRPr="00266E2B">
        <w:rPr>
          <w:lang w:val="ru-RU"/>
        </w:rPr>
        <w:t>Язык Си — искусный фокусник: создание псевдоимен. Возможности директивы #</w:t>
      </w:r>
      <w:r w:rsidRPr="00ED6363">
        <w:t>define</w:t>
      </w:r>
      <w:r w:rsidRPr="00266E2B">
        <w:rPr>
          <w:lang w:val="ru-RU"/>
        </w:rPr>
        <w:t xml:space="preserve"> не исчерпываются только символическим представлением констант. </w:t>
      </w:r>
      <w:proofErr w:type="spellStart"/>
      <w:r w:rsidRPr="00ED6363">
        <w:t>Рассмотрим</w:t>
      </w:r>
      <w:proofErr w:type="spellEnd"/>
      <w:r w:rsidRPr="00ED6363">
        <w:t xml:space="preserve">, </w:t>
      </w:r>
      <w:proofErr w:type="spellStart"/>
      <w:r w:rsidRPr="00ED6363">
        <w:t>например</w:t>
      </w:r>
      <w:proofErr w:type="spellEnd"/>
      <w:r w:rsidRPr="00ED6363">
        <w:t xml:space="preserve">, </w:t>
      </w:r>
      <w:proofErr w:type="spellStart"/>
      <w:r w:rsidRPr="00ED6363">
        <w:t>следующую</w:t>
      </w:r>
      <w:proofErr w:type="spellEnd"/>
      <w:r w:rsidRPr="00ED6363">
        <w:t xml:space="preserve"> </w:t>
      </w:r>
      <w:proofErr w:type="spellStart"/>
      <w:r w:rsidRPr="00ED6363">
        <w:t>программу</w:t>
      </w:r>
      <w:proofErr w:type="spellEnd"/>
      <w:r w:rsidRPr="00ED6363">
        <w:t>:</w:t>
      </w:r>
    </w:p>
    <w:p w14:paraId="3752E181" w14:textId="77777777" w:rsidR="00266E2B" w:rsidRPr="00ED6363" w:rsidRDefault="00266E2B" w:rsidP="00266E2B">
      <w:pPr>
        <w:pStyle w:val="Main"/>
      </w:pPr>
    </w:p>
    <w:p w14:paraId="3752E182" w14:textId="77777777" w:rsidR="00266E2B" w:rsidRPr="00266E2B" w:rsidRDefault="00266E2B" w:rsidP="00266E2B">
      <w:pPr>
        <w:pStyle w:val="Program"/>
        <w:ind w:left="284"/>
      </w:pPr>
      <w:r w:rsidRPr="00266E2B">
        <w:rPr>
          <w:color w:val="0000FF"/>
        </w:rPr>
        <w:t>#include</w:t>
      </w:r>
      <w:r w:rsidRPr="00266E2B">
        <w:t xml:space="preserve"> "</w:t>
      </w:r>
      <w:proofErr w:type="spellStart"/>
      <w:r w:rsidRPr="00266E2B">
        <w:t>alias.h</w:t>
      </w:r>
      <w:proofErr w:type="spellEnd"/>
      <w:r w:rsidRPr="00266E2B">
        <w:t>"</w:t>
      </w:r>
    </w:p>
    <w:p w14:paraId="3752E183" w14:textId="77777777" w:rsidR="00266E2B" w:rsidRPr="00266E2B" w:rsidRDefault="00266E2B" w:rsidP="00266E2B">
      <w:pPr>
        <w:pStyle w:val="Program"/>
        <w:ind w:left="284"/>
      </w:pPr>
      <w:r w:rsidRPr="00266E2B">
        <w:t xml:space="preserve">program </w:t>
      </w:r>
      <w:proofErr w:type="gramStart"/>
      <w:r w:rsidRPr="00266E2B">
        <w:t>begin</w:t>
      </w:r>
      <w:proofErr w:type="gramEnd"/>
    </w:p>
    <w:p w14:paraId="3752E184" w14:textId="77777777" w:rsidR="00266E2B" w:rsidRPr="00266E2B" w:rsidRDefault="00266E2B" w:rsidP="00266E2B">
      <w:pPr>
        <w:pStyle w:val="Program"/>
        <w:ind w:left="284"/>
      </w:pPr>
      <w:r w:rsidRPr="00266E2B">
        <w:t>whole yours, mine then</w:t>
      </w:r>
    </w:p>
    <w:p w14:paraId="3752E185" w14:textId="77777777" w:rsidR="00266E2B" w:rsidRPr="009563B3" w:rsidRDefault="00266E2B" w:rsidP="00266E2B">
      <w:pPr>
        <w:pStyle w:val="Program"/>
        <w:ind w:left="284"/>
        <w:rPr>
          <w:lang w:val="ru-RU"/>
        </w:rPr>
      </w:pPr>
      <w:r w:rsidRPr="009563B3">
        <w:rPr>
          <w:lang w:val="ru-RU"/>
        </w:rPr>
        <w:t>spitout(" Введите, пожалуйста, целое число.\n") then</w:t>
      </w:r>
    </w:p>
    <w:p w14:paraId="3752E186" w14:textId="77777777" w:rsidR="00266E2B" w:rsidRPr="00266E2B" w:rsidRDefault="00266E2B" w:rsidP="00266E2B">
      <w:pPr>
        <w:pStyle w:val="Program"/>
        <w:ind w:left="284"/>
      </w:pPr>
      <w:proofErr w:type="spellStart"/>
      <w:proofErr w:type="gramStart"/>
      <w:r w:rsidRPr="00266E2B">
        <w:t>takein</w:t>
      </w:r>
      <w:proofErr w:type="spellEnd"/>
      <w:r w:rsidRPr="00266E2B">
        <w:t>(</w:t>
      </w:r>
      <w:proofErr w:type="gramEnd"/>
      <w:r w:rsidRPr="00266E2B">
        <w:t>" %d" , &amp;yours) then</w:t>
      </w:r>
    </w:p>
    <w:p w14:paraId="3752E187" w14:textId="77777777" w:rsidR="00266E2B" w:rsidRPr="00266E2B" w:rsidRDefault="00266E2B" w:rsidP="00266E2B">
      <w:pPr>
        <w:pStyle w:val="Program"/>
        <w:ind w:left="284"/>
      </w:pPr>
      <w:r w:rsidRPr="00266E2B">
        <w:t>mine=yours times TWO then</w:t>
      </w:r>
    </w:p>
    <w:p w14:paraId="3752E188" w14:textId="77777777" w:rsidR="00266E2B" w:rsidRPr="009563B3" w:rsidRDefault="00266E2B" w:rsidP="00266E2B">
      <w:pPr>
        <w:pStyle w:val="Program"/>
        <w:ind w:left="284"/>
        <w:rPr>
          <w:lang w:val="ru-RU"/>
        </w:rPr>
      </w:pPr>
      <w:r w:rsidRPr="009563B3">
        <w:rPr>
          <w:lang w:val="ru-RU"/>
        </w:rPr>
        <w:t>spitout(" %d в два раза больше вашего числа!\n" , mine) then</w:t>
      </w:r>
    </w:p>
    <w:p w14:paraId="3752E189" w14:textId="77777777" w:rsidR="00266E2B" w:rsidRPr="009563B3" w:rsidRDefault="00266E2B" w:rsidP="00266E2B">
      <w:pPr>
        <w:pStyle w:val="Program"/>
        <w:ind w:left="284"/>
        <w:rPr>
          <w:lang w:val="ru-RU"/>
        </w:rPr>
      </w:pPr>
      <w:r w:rsidRPr="009563B3">
        <w:rPr>
          <w:lang w:val="ru-RU"/>
        </w:rPr>
        <w:t>end</w:t>
      </w:r>
    </w:p>
    <w:p w14:paraId="3752E18A" w14:textId="77777777" w:rsidR="00266E2B" w:rsidRPr="00266E2B" w:rsidRDefault="00266E2B" w:rsidP="00266E2B">
      <w:pPr>
        <w:pStyle w:val="Main"/>
        <w:rPr>
          <w:lang w:val="ru-RU"/>
        </w:rPr>
      </w:pPr>
    </w:p>
    <w:p w14:paraId="3752E18B" w14:textId="77777777" w:rsidR="00266E2B" w:rsidRPr="00266E2B" w:rsidRDefault="00266E2B" w:rsidP="00266E2B">
      <w:pPr>
        <w:pStyle w:val="Main"/>
        <w:rPr>
          <w:lang w:val="ru-RU"/>
        </w:rPr>
      </w:pPr>
      <w:r w:rsidRPr="00266E2B">
        <w:rPr>
          <w:lang w:val="ru-RU"/>
        </w:rPr>
        <w:t xml:space="preserve">Странно, текст что-то смутно напоминает, язык немного похож на Паскаль, но программа не похожа на Си-программу. Секрет лежит, конечно, в файле с именем </w:t>
      </w:r>
      <w:r w:rsidRPr="00ED6363">
        <w:t>alias</w:t>
      </w:r>
      <w:r w:rsidRPr="00266E2B">
        <w:rPr>
          <w:lang w:val="ru-RU"/>
        </w:rPr>
        <w:t>.</w:t>
      </w:r>
      <w:r w:rsidRPr="00ED6363">
        <w:t>h</w:t>
      </w:r>
      <w:r w:rsidRPr="00266E2B">
        <w:rPr>
          <w:lang w:val="ru-RU"/>
        </w:rPr>
        <w:t>. Давайте посмотрим, что в нем содержится?</w:t>
      </w:r>
    </w:p>
    <w:p w14:paraId="3752E18C" w14:textId="77777777" w:rsidR="00266E2B" w:rsidRPr="00266E2B" w:rsidRDefault="00266E2B" w:rsidP="00266E2B">
      <w:pPr>
        <w:pStyle w:val="Main"/>
        <w:rPr>
          <w:lang w:val="ru-RU"/>
        </w:rPr>
      </w:pPr>
    </w:p>
    <w:p w14:paraId="3752E18D" w14:textId="77777777" w:rsidR="00266E2B" w:rsidRPr="00266E2B" w:rsidRDefault="00266E2B" w:rsidP="00266E2B">
      <w:pPr>
        <w:pStyle w:val="Program"/>
        <w:ind w:left="284"/>
      </w:pPr>
      <w:proofErr w:type="spellStart"/>
      <w:r w:rsidRPr="00266E2B">
        <w:t>alias.h</w:t>
      </w:r>
      <w:proofErr w:type="spellEnd"/>
      <w:r w:rsidRPr="00266E2B">
        <w:t>.</w:t>
      </w:r>
    </w:p>
    <w:p w14:paraId="3752E18E" w14:textId="77777777" w:rsidR="00266E2B" w:rsidRPr="00266E2B" w:rsidRDefault="00266E2B" w:rsidP="00266E2B">
      <w:pPr>
        <w:pStyle w:val="Program"/>
        <w:ind w:left="284"/>
      </w:pPr>
      <w:r w:rsidRPr="00266E2B">
        <w:rPr>
          <w:color w:val="0000FF"/>
        </w:rPr>
        <w:t>#define</w:t>
      </w:r>
      <w:r w:rsidRPr="00266E2B">
        <w:t xml:space="preserve"> program </w:t>
      </w:r>
      <w:proofErr w:type="gramStart"/>
      <w:r w:rsidRPr="00266E2B">
        <w:t>main(</w:t>
      </w:r>
      <w:proofErr w:type="gramEnd"/>
      <w:r w:rsidRPr="00266E2B">
        <w:t>)</w:t>
      </w:r>
    </w:p>
    <w:p w14:paraId="3752E18F" w14:textId="77777777" w:rsidR="00266E2B" w:rsidRPr="00266E2B" w:rsidRDefault="00266E2B" w:rsidP="00266E2B">
      <w:pPr>
        <w:pStyle w:val="Program"/>
        <w:ind w:left="284"/>
      </w:pPr>
      <w:r w:rsidRPr="00266E2B">
        <w:rPr>
          <w:color w:val="0000FF"/>
        </w:rPr>
        <w:t>#define</w:t>
      </w:r>
      <w:r w:rsidRPr="00266E2B">
        <w:t xml:space="preserve"> begin {</w:t>
      </w:r>
    </w:p>
    <w:p w14:paraId="3752E190" w14:textId="77777777" w:rsidR="00266E2B" w:rsidRPr="00266E2B" w:rsidRDefault="00266E2B" w:rsidP="00266E2B">
      <w:pPr>
        <w:pStyle w:val="Program"/>
        <w:ind w:left="284"/>
      </w:pPr>
      <w:r w:rsidRPr="00266E2B">
        <w:rPr>
          <w:color w:val="0000FF"/>
        </w:rPr>
        <w:t>#define</w:t>
      </w:r>
      <w:r w:rsidRPr="00266E2B">
        <w:t xml:space="preserve"> </w:t>
      </w:r>
      <w:proofErr w:type="gramStart"/>
      <w:r w:rsidRPr="00266E2B">
        <w:t>end }</w:t>
      </w:r>
      <w:proofErr w:type="gramEnd"/>
    </w:p>
    <w:p w14:paraId="3752E191" w14:textId="77777777" w:rsidR="00266E2B" w:rsidRPr="00266E2B" w:rsidRDefault="00266E2B" w:rsidP="00266E2B">
      <w:pPr>
        <w:pStyle w:val="Program"/>
        <w:ind w:left="284"/>
      </w:pPr>
      <w:r w:rsidRPr="00266E2B">
        <w:rPr>
          <w:color w:val="0000FF"/>
        </w:rPr>
        <w:t>#define</w:t>
      </w:r>
      <w:r w:rsidRPr="00266E2B">
        <w:t xml:space="preserve"> </w:t>
      </w:r>
      <w:proofErr w:type="gramStart"/>
      <w:r w:rsidRPr="00266E2B">
        <w:t>then ;</w:t>
      </w:r>
      <w:proofErr w:type="gramEnd"/>
    </w:p>
    <w:p w14:paraId="3752E192" w14:textId="77777777" w:rsidR="00266E2B" w:rsidRPr="00266E2B" w:rsidRDefault="00266E2B" w:rsidP="00266E2B">
      <w:pPr>
        <w:pStyle w:val="Program"/>
        <w:ind w:left="284"/>
      </w:pPr>
      <w:r w:rsidRPr="00266E2B">
        <w:rPr>
          <w:color w:val="0000FF"/>
        </w:rPr>
        <w:t>#define</w:t>
      </w:r>
      <w:r w:rsidRPr="00266E2B">
        <w:t xml:space="preserve"> </w:t>
      </w:r>
      <w:proofErr w:type="spellStart"/>
      <w:r w:rsidRPr="00266E2B">
        <w:t>takein</w:t>
      </w:r>
      <w:proofErr w:type="spellEnd"/>
      <w:r w:rsidRPr="00266E2B">
        <w:t xml:space="preserve"> </w:t>
      </w:r>
      <w:proofErr w:type="spellStart"/>
      <w:r w:rsidRPr="00266E2B">
        <w:t>scanf</w:t>
      </w:r>
      <w:proofErr w:type="spellEnd"/>
    </w:p>
    <w:p w14:paraId="3752E193" w14:textId="77777777" w:rsidR="00266E2B" w:rsidRPr="00266E2B" w:rsidRDefault="00266E2B" w:rsidP="00266E2B">
      <w:pPr>
        <w:pStyle w:val="Program"/>
        <w:ind w:left="284"/>
      </w:pPr>
      <w:r w:rsidRPr="00266E2B">
        <w:rPr>
          <w:color w:val="0000FF"/>
        </w:rPr>
        <w:t>#define</w:t>
      </w:r>
      <w:r w:rsidRPr="00266E2B">
        <w:t xml:space="preserve"> </w:t>
      </w:r>
      <w:proofErr w:type="spellStart"/>
      <w:r w:rsidRPr="00266E2B">
        <w:t>spitout</w:t>
      </w:r>
      <w:proofErr w:type="spellEnd"/>
      <w:r w:rsidRPr="00266E2B">
        <w:t xml:space="preserve"> </w:t>
      </w:r>
      <w:proofErr w:type="spellStart"/>
      <w:r w:rsidRPr="00266E2B">
        <w:t>printf</w:t>
      </w:r>
      <w:proofErr w:type="spellEnd"/>
    </w:p>
    <w:p w14:paraId="3752E194" w14:textId="77777777" w:rsidR="00266E2B" w:rsidRPr="00266E2B" w:rsidRDefault="00266E2B" w:rsidP="00266E2B">
      <w:pPr>
        <w:pStyle w:val="Program"/>
        <w:ind w:left="284"/>
      </w:pPr>
      <w:r w:rsidRPr="00266E2B">
        <w:rPr>
          <w:color w:val="0000FF"/>
        </w:rPr>
        <w:t>#define</w:t>
      </w:r>
      <w:r w:rsidRPr="00266E2B">
        <w:t xml:space="preserve"> TWO 2</w:t>
      </w:r>
    </w:p>
    <w:p w14:paraId="3752E195" w14:textId="77777777" w:rsidR="00266E2B" w:rsidRPr="00266E2B" w:rsidRDefault="00266E2B" w:rsidP="00266E2B">
      <w:pPr>
        <w:pStyle w:val="Program"/>
        <w:ind w:left="284"/>
      </w:pPr>
      <w:r w:rsidRPr="00266E2B">
        <w:rPr>
          <w:color w:val="0000FF"/>
        </w:rPr>
        <w:t>#define</w:t>
      </w:r>
      <w:r w:rsidRPr="00266E2B">
        <w:t xml:space="preserve"> times *</w:t>
      </w:r>
    </w:p>
    <w:p w14:paraId="3752E196" w14:textId="77777777" w:rsidR="00266E2B" w:rsidRPr="00266E2B" w:rsidRDefault="00266E2B" w:rsidP="00266E2B">
      <w:pPr>
        <w:pStyle w:val="Program"/>
        <w:ind w:left="284"/>
      </w:pPr>
      <w:r w:rsidRPr="00266E2B">
        <w:rPr>
          <w:color w:val="0000FF"/>
        </w:rPr>
        <w:t>#define</w:t>
      </w:r>
      <w:r w:rsidRPr="00266E2B">
        <w:t xml:space="preserve"> whole </w:t>
      </w:r>
      <w:r w:rsidRPr="00266E2B">
        <w:rPr>
          <w:color w:val="0000FF"/>
        </w:rPr>
        <w:t>int</w:t>
      </w:r>
    </w:p>
    <w:p w14:paraId="3752E197" w14:textId="77777777" w:rsidR="00266E2B" w:rsidRPr="00ED6363" w:rsidRDefault="00266E2B" w:rsidP="00266E2B">
      <w:pPr>
        <w:pStyle w:val="Main"/>
      </w:pPr>
    </w:p>
    <w:p w14:paraId="3752E198" w14:textId="77777777" w:rsidR="00266E2B" w:rsidRPr="00266E2B" w:rsidRDefault="00266E2B" w:rsidP="00266E2B">
      <w:pPr>
        <w:pStyle w:val="Main"/>
        <w:rPr>
          <w:lang w:val="ru-RU"/>
        </w:rPr>
      </w:pPr>
      <w:r w:rsidRPr="00266E2B">
        <w:rPr>
          <w:lang w:val="ru-RU"/>
        </w:rPr>
        <w:t>Этот пример иллюстрирует, как работает препроцессор. Он просматривает вашу программу и проводит поиск элементов, определяемых директивами #</w:t>
      </w:r>
      <w:r w:rsidRPr="00ED6363">
        <w:t>define</w:t>
      </w:r>
      <w:r w:rsidRPr="00266E2B">
        <w:rPr>
          <w:lang w:val="ru-RU"/>
        </w:rPr>
        <w:t xml:space="preserve">. Обнаружив такие элементы, он полностью заменяет их. В нашем примере во время компиляции все слова </w:t>
      </w:r>
      <w:r w:rsidRPr="00ED6363">
        <w:t>then</w:t>
      </w:r>
      <w:r w:rsidRPr="00266E2B">
        <w:rPr>
          <w:lang w:val="ru-RU"/>
        </w:rPr>
        <w:t xml:space="preserve"> заменяются символами «точка с запятой», </w:t>
      </w:r>
      <w:r w:rsidRPr="00ED6363">
        <w:t>end</w:t>
      </w:r>
      <w:r w:rsidRPr="00266E2B">
        <w:rPr>
          <w:lang w:val="ru-RU"/>
        </w:rPr>
        <w:t xml:space="preserve"> — } и т. д. Результирующая программа будет полностью идентична той, которую мы могли бы получить, если бы с самого начала писали ее в обычных терминах языка Си.</w:t>
      </w:r>
    </w:p>
    <w:p w14:paraId="3752E199" w14:textId="77777777" w:rsidR="00266E2B" w:rsidRPr="00266E2B" w:rsidRDefault="00266E2B" w:rsidP="00266E2B">
      <w:pPr>
        <w:pStyle w:val="Main"/>
        <w:rPr>
          <w:lang w:val="ru-RU"/>
        </w:rPr>
      </w:pPr>
      <w:r w:rsidRPr="00266E2B">
        <w:rPr>
          <w:lang w:val="ru-RU"/>
        </w:rPr>
        <w:t>Эту мощную возможность языка можно использовать для задания макрокоманд, являющихся одним из вспомогательных средств программирования. Мы вернемся к обсуждению этой темы позднее.</w:t>
      </w:r>
    </w:p>
    <w:p w14:paraId="3752E19A" w14:textId="77777777" w:rsidR="00266E2B" w:rsidRPr="00ED6363" w:rsidRDefault="00266E2B" w:rsidP="00266E2B">
      <w:pPr>
        <w:pStyle w:val="Main"/>
        <w:rPr>
          <w:lang w:val="ru-RU"/>
        </w:rPr>
      </w:pPr>
      <w:r w:rsidRPr="00266E2B">
        <w:rPr>
          <w:lang w:val="ru-RU"/>
        </w:rPr>
        <w:t>Теперь необходимо упомянуть о некоторых ограничениях. Например, части программы, заключенные в кавычки, закрыты для подстановок. Операторы, приводимые ниже, служат иллюстрацией такого положения:</w:t>
      </w:r>
    </w:p>
    <w:p w14:paraId="3752E19B" w14:textId="77777777" w:rsidR="00266E2B" w:rsidRPr="00ED6363" w:rsidRDefault="00266E2B" w:rsidP="00266E2B">
      <w:pPr>
        <w:pStyle w:val="Main"/>
        <w:rPr>
          <w:lang w:val="ru-RU"/>
        </w:rPr>
      </w:pPr>
    </w:p>
    <w:p w14:paraId="3752E19C" w14:textId="77777777" w:rsidR="00266E2B" w:rsidRPr="009563B3" w:rsidRDefault="00266E2B" w:rsidP="00266E2B">
      <w:pPr>
        <w:pStyle w:val="Program"/>
        <w:ind w:left="284"/>
        <w:rPr>
          <w:lang w:val="ru-RU"/>
        </w:rPr>
      </w:pPr>
      <w:r w:rsidRPr="00520A39">
        <w:rPr>
          <w:color w:val="0000FF"/>
          <w:lang w:val="ru-RU"/>
        </w:rPr>
        <w:t>#define</w:t>
      </w:r>
      <w:r w:rsidRPr="009563B3">
        <w:rPr>
          <w:lang w:val="ru-RU"/>
        </w:rPr>
        <w:t xml:space="preserve"> MN "минимифидианизм"</w:t>
      </w:r>
    </w:p>
    <w:p w14:paraId="3752E19D" w14:textId="77777777" w:rsidR="00266E2B" w:rsidRPr="009563B3" w:rsidRDefault="00266E2B" w:rsidP="00266E2B">
      <w:pPr>
        <w:pStyle w:val="Program"/>
        <w:ind w:left="284"/>
        <w:rPr>
          <w:lang w:val="ru-RU"/>
        </w:rPr>
      </w:pPr>
      <w:r w:rsidRPr="009563B3">
        <w:rPr>
          <w:lang w:val="ru-RU"/>
        </w:rPr>
        <w:t>printf("OH глубоко верил в MN.\n");</w:t>
      </w:r>
    </w:p>
    <w:p w14:paraId="3752E19E" w14:textId="77777777" w:rsidR="00266E2B" w:rsidRPr="00266E2B" w:rsidRDefault="00266E2B" w:rsidP="00266E2B">
      <w:pPr>
        <w:pStyle w:val="Main"/>
        <w:rPr>
          <w:lang w:val="ru-RU"/>
        </w:rPr>
      </w:pPr>
    </w:p>
    <w:p w14:paraId="3752E19F" w14:textId="77777777" w:rsidR="00266E2B" w:rsidRPr="00266E2B" w:rsidRDefault="00266E2B" w:rsidP="00266E2B">
      <w:pPr>
        <w:pStyle w:val="Main"/>
        <w:rPr>
          <w:lang w:val="ru-RU"/>
        </w:rPr>
      </w:pPr>
      <w:r w:rsidRPr="00266E2B">
        <w:rPr>
          <w:lang w:val="ru-RU"/>
        </w:rPr>
        <w:t>Распечатка будет выглядеть так:</w:t>
      </w:r>
    </w:p>
    <w:p w14:paraId="3752E1A0" w14:textId="77777777" w:rsidR="00266E2B" w:rsidRPr="00266E2B" w:rsidRDefault="00266E2B" w:rsidP="00266E2B">
      <w:pPr>
        <w:pStyle w:val="Main"/>
        <w:rPr>
          <w:lang w:val="ru-RU"/>
        </w:rPr>
      </w:pPr>
      <w:r w:rsidRPr="00266E2B">
        <w:rPr>
          <w:lang w:val="ru-RU"/>
        </w:rPr>
        <w:lastRenderedPageBreak/>
        <w:t xml:space="preserve">Он глубоко верил в </w:t>
      </w:r>
      <w:r w:rsidRPr="004555F3">
        <w:t>MN</w:t>
      </w:r>
      <w:r w:rsidRPr="00266E2B">
        <w:rPr>
          <w:lang w:val="ru-RU"/>
        </w:rPr>
        <w:t>.</w:t>
      </w:r>
    </w:p>
    <w:p w14:paraId="3752E1A1" w14:textId="77777777" w:rsidR="00266E2B" w:rsidRPr="00266E2B" w:rsidRDefault="00266E2B" w:rsidP="00266E2B">
      <w:pPr>
        <w:pStyle w:val="Main"/>
        <w:rPr>
          <w:lang w:val="ru-RU"/>
        </w:rPr>
      </w:pPr>
    </w:p>
    <w:p w14:paraId="3752E1A2" w14:textId="77777777" w:rsidR="00266E2B" w:rsidRPr="00266E2B" w:rsidRDefault="00266E2B" w:rsidP="00266E2B">
      <w:pPr>
        <w:pStyle w:val="Main"/>
        <w:rPr>
          <w:lang w:val="ru-RU"/>
        </w:rPr>
      </w:pPr>
      <w:r w:rsidRPr="00266E2B">
        <w:rPr>
          <w:lang w:val="ru-RU"/>
        </w:rPr>
        <w:t>Однако после выполнения оператора</w:t>
      </w:r>
    </w:p>
    <w:p w14:paraId="3752E1A3" w14:textId="77777777" w:rsidR="00266E2B" w:rsidRPr="00266E2B" w:rsidRDefault="00266E2B" w:rsidP="00266E2B">
      <w:pPr>
        <w:pStyle w:val="Main"/>
        <w:rPr>
          <w:lang w:val="ru-RU"/>
        </w:rPr>
      </w:pPr>
      <w:proofErr w:type="spellStart"/>
      <w:proofErr w:type="gramStart"/>
      <w:r w:rsidRPr="004555F3">
        <w:t>printf</w:t>
      </w:r>
      <w:proofErr w:type="spellEnd"/>
      <w:r w:rsidRPr="00266E2B">
        <w:rPr>
          <w:lang w:val="ru-RU"/>
        </w:rPr>
        <w:t>(</w:t>
      </w:r>
      <w:proofErr w:type="gramEnd"/>
      <w:r w:rsidRPr="00266E2B">
        <w:rPr>
          <w:lang w:val="ru-RU"/>
        </w:rPr>
        <w:t>" Он глубоко верил в %</w:t>
      </w:r>
      <w:r w:rsidRPr="004555F3">
        <w:t>s</w:t>
      </w:r>
      <w:r w:rsidRPr="00266E2B">
        <w:rPr>
          <w:lang w:val="ru-RU"/>
        </w:rPr>
        <w:t>.\</w:t>
      </w:r>
      <w:r w:rsidRPr="004555F3">
        <w:t>n</w:t>
      </w:r>
      <w:r w:rsidRPr="00266E2B">
        <w:rPr>
          <w:lang w:val="ru-RU"/>
        </w:rPr>
        <w:t xml:space="preserve">" , </w:t>
      </w:r>
      <w:r w:rsidRPr="004555F3">
        <w:t>MN</w:t>
      </w:r>
      <w:r w:rsidRPr="00266E2B">
        <w:rPr>
          <w:lang w:val="ru-RU"/>
        </w:rPr>
        <w:t>);</w:t>
      </w:r>
    </w:p>
    <w:p w14:paraId="3752E1A4" w14:textId="77777777" w:rsidR="00266E2B" w:rsidRPr="00266E2B" w:rsidRDefault="00266E2B" w:rsidP="00266E2B">
      <w:pPr>
        <w:pStyle w:val="Main"/>
        <w:rPr>
          <w:lang w:val="ru-RU"/>
        </w:rPr>
      </w:pPr>
    </w:p>
    <w:p w14:paraId="3752E1A5" w14:textId="77777777" w:rsidR="00266E2B" w:rsidRPr="00266E2B" w:rsidRDefault="00266E2B" w:rsidP="00266E2B">
      <w:pPr>
        <w:pStyle w:val="Main"/>
        <w:rPr>
          <w:lang w:val="ru-RU"/>
        </w:rPr>
      </w:pPr>
      <w:r w:rsidRPr="00266E2B">
        <w:rPr>
          <w:lang w:val="ru-RU"/>
        </w:rPr>
        <w:t>мы получим следующий результат:</w:t>
      </w:r>
    </w:p>
    <w:p w14:paraId="3752E1A6" w14:textId="77777777" w:rsidR="00266E2B" w:rsidRPr="00266E2B" w:rsidRDefault="00266E2B" w:rsidP="00266E2B">
      <w:pPr>
        <w:pStyle w:val="Main"/>
        <w:rPr>
          <w:lang w:val="ru-RU"/>
        </w:rPr>
      </w:pPr>
      <w:r w:rsidRPr="00266E2B">
        <w:rPr>
          <w:lang w:val="ru-RU"/>
        </w:rPr>
        <w:t>Он глубоко верил в минимифидианизм</w:t>
      </w:r>
    </w:p>
    <w:p w14:paraId="3752E1A7" w14:textId="77777777" w:rsidR="00266E2B" w:rsidRPr="00266E2B" w:rsidRDefault="00266E2B" w:rsidP="00266E2B">
      <w:pPr>
        <w:pStyle w:val="Main"/>
        <w:rPr>
          <w:lang w:val="ru-RU"/>
        </w:rPr>
      </w:pPr>
    </w:p>
    <w:p w14:paraId="3752E1A8" w14:textId="77777777" w:rsidR="00266E2B" w:rsidRPr="00266E2B" w:rsidRDefault="00266E2B" w:rsidP="00266E2B">
      <w:pPr>
        <w:pStyle w:val="Main"/>
        <w:rPr>
          <w:lang w:val="ru-RU"/>
        </w:rPr>
      </w:pPr>
      <w:r w:rsidRPr="00266E2B">
        <w:rPr>
          <w:lang w:val="ru-RU"/>
        </w:rPr>
        <w:t xml:space="preserve">В последнем случае константа с именем </w:t>
      </w:r>
      <w:r w:rsidRPr="00ED6363">
        <w:t>MN</w:t>
      </w:r>
      <w:r w:rsidRPr="00266E2B">
        <w:rPr>
          <w:lang w:val="ru-RU"/>
        </w:rPr>
        <w:t xml:space="preserve"> находилась вне кавычек и поэтому была заменена соответствующим значением.</w:t>
      </w:r>
    </w:p>
    <w:p w14:paraId="3752E1A9" w14:textId="77777777" w:rsidR="00266E2B" w:rsidRPr="00266E2B" w:rsidRDefault="00266E2B" w:rsidP="00266E2B">
      <w:pPr>
        <w:pStyle w:val="Main"/>
        <w:rPr>
          <w:lang w:val="ru-RU"/>
        </w:rPr>
      </w:pPr>
      <w:r w:rsidRPr="00266E2B">
        <w:rPr>
          <w:lang w:val="ru-RU"/>
        </w:rPr>
        <w:t>Препроцессор языка Си является полезным вспомогательным средством, поэтому при написании программ старайтесь пользоваться преимуществами, которые он предоставляет. По мере изложения мы покажем вам дополнительные возможности применения препроцессора.</w:t>
      </w:r>
    </w:p>
    <w:p w14:paraId="3752E1AA" w14:textId="77777777" w:rsidR="00266E2B" w:rsidRPr="00ED6363" w:rsidRDefault="00266E2B" w:rsidP="00266E2B">
      <w:pPr>
        <w:pStyle w:val="Main"/>
        <w:rPr>
          <w:lang w:val="ru-RU"/>
        </w:rPr>
      </w:pPr>
    </w:p>
    <w:p w14:paraId="3752E1AB" w14:textId="77777777" w:rsidR="00266E2B" w:rsidRPr="00973D8F" w:rsidRDefault="00266E2B" w:rsidP="00266E2B">
      <w:pPr>
        <w:pStyle w:val="40"/>
        <w:spacing w:before="0" w:after="0"/>
        <w:ind w:left="992" w:firstLine="0"/>
      </w:pPr>
      <w:bookmarkStart w:id="60" w:name="_Toc303710880"/>
      <w:bookmarkStart w:id="61" w:name="_Toc515769990"/>
      <w:r w:rsidRPr="00973D8F">
        <w:t>Модификатор volatile.</w:t>
      </w:r>
      <w:bookmarkEnd w:id="60"/>
      <w:bookmarkEnd w:id="61"/>
    </w:p>
    <w:p w14:paraId="3752E1AC" w14:textId="77777777" w:rsidR="00266E2B" w:rsidRPr="00266E2B" w:rsidRDefault="00266E2B" w:rsidP="00266E2B">
      <w:pPr>
        <w:pStyle w:val="Main"/>
        <w:rPr>
          <w:lang w:val="ru-RU"/>
        </w:rPr>
      </w:pPr>
      <w:bookmarkStart w:id="62" w:name="AP00618"/>
      <w:r w:rsidRPr="00266E2B">
        <w:rPr>
          <w:highlight w:val="yellow"/>
          <w:lang w:val="ru-RU"/>
        </w:rPr>
        <w:t xml:space="preserve">Ключевое слово </w:t>
      </w:r>
      <w:bookmarkEnd w:id="62"/>
      <w:r w:rsidRPr="009A338E">
        <w:rPr>
          <w:highlight w:val="yellow"/>
        </w:rPr>
        <w:t>volatile</w:t>
      </w:r>
      <w:r w:rsidRPr="00266E2B">
        <w:rPr>
          <w:highlight w:val="yellow"/>
          <w:lang w:val="ru-RU"/>
        </w:rPr>
        <w:t xml:space="preserve"> означает, что переменная может неожиданно измениться в результате каких-то внешних событий.</w:t>
      </w:r>
      <w:r w:rsidRPr="00266E2B">
        <w:rPr>
          <w:shd w:val="clear" w:color="auto" w:fill="EAF1DD"/>
          <w:lang w:val="ru-RU"/>
        </w:rPr>
        <w:t xml:space="preserve"> </w:t>
      </w:r>
      <w:r w:rsidRPr="00266E2B">
        <w:rPr>
          <w:lang w:val="ru-RU"/>
        </w:rPr>
        <w:t xml:space="preserve">Например, следующее </w:t>
      </w:r>
      <w:r w:rsidRPr="00266E2B">
        <w:rPr>
          <w:highlight w:val="yellow"/>
          <w:lang w:val="ru-RU"/>
        </w:rPr>
        <w:t xml:space="preserve">Описание указывает, что переменная </w:t>
      </w:r>
      <w:r w:rsidRPr="009A338E">
        <w:rPr>
          <w:highlight w:val="yellow"/>
        </w:rPr>
        <w:t>event</w:t>
      </w:r>
      <w:r w:rsidRPr="00266E2B">
        <w:rPr>
          <w:highlight w:val="yellow"/>
          <w:lang w:val="ru-RU"/>
        </w:rPr>
        <w:t>_</w:t>
      </w:r>
      <w:r w:rsidRPr="009A338E">
        <w:rPr>
          <w:highlight w:val="yellow"/>
        </w:rPr>
        <w:t>time</w:t>
      </w:r>
      <w:r w:rsidRPr="00266E2B">
        <w:rPr>
          <w:highlight w:val="yellow"/>
          <w:lang w:val="ru-RU"/>
        </w:rPr>
        <w:t xml:space="preserve"> может менять свое значение независимо от программы:</w:t>
      </w:r>
    </w:p>
    <w:p w14:paraId="3752E1AD" w14:textId="77777777" w:rsidR="00266E2B" w:rsidRPr="00266E2B" w:rsidRDefault="00266E2B" w:rsidP="00266E2B">
      <w:pPr>
        <w:pStyle w:val="Main"/>
        <w:rPr>
          <w:lang w:val="ru-RU"/>
        </w:rPr>
      </w:pPr>
    </w:p>
    <w:p w14:paraId="3752E1AE" w14:textId="77777777" w:rsidR="00266E2B" w:rsidRPr="00266E2B" w:rsidRDefault="00266E2B" w:rsidP="00266E2B">
      <w:pPr>
        <w:pStyle w:val="Main"/>
        <w:rPr>
          <w:lang w:val="ru-RU"/>
        </w:rPr>
      </w:pPr>
      <w:r w:rsidRPr="00520A39">
        <w:rPr>
          <w:color w:val="0000FF"/>
        </w:rPr>
        <w:t>volatile</w:t>
      </w:r>
      <w:r w:rsidRPr="00266E2B">
        <w:rPr>
          <w:color w:val="0000FF"/>
          <w:lang w:val="ru-RU"/>
        </w:rPr>
        <w:t xml:space="preserve"> </w:t>
      </w:r>
      <w:r w:rsidRPr="00520A39">
        <w:rPr>
          <w:color w:val="0000FF"/>
        </w:rPr>
        <w:t>int</w:t>
      </w:r>
      <w:r w:rsidRPr="00266E2B">
        <w:rPr>
          <w:lang w:val="ru-RU"/>
        </w:rPr>
        <w:t xml:space="preserve"> </w:t>
      </w:r>
      <w:r w:rsidRPr="00ED6363">
        <w:t>event</w:t>
      </w:r>
      <w:r w:rsidRPr="00266E2B">
        <w:rPr>
          <w:lang w:val="ru-RU"/>
        </w:rPr>
        <w:t>_</w:t>
      </w:r>
      <w:r w:rsidRPr="00ED6363">
        <w:t>time</w:t>
      </w:r>
      <w:r w:rsidRPr="00266E2B">
        <w:rPr>
          <w:lang w:val="ru-RU"/>
        </w:rPr>
        <w:t>;</w:t>
      </w:r>
    </w:p>
    <w:p w14:paraId="3752E1AF" w14:textId="77777777" w:rsidR="00266E2B" w:rsidRPr="00266E2B" w:rsidRDefault="00266E2B" w:rsidP="00266E2B">
      <w:pPr>
        <w:pStyle w:val="Main"/>
        <w:rPr>
          <w:lang w:val="ru-RU"/>
        </w:rPr>
      </w:pPr>
    </w:p>
    <w:p w14:paraId="3752E1B0" w14:textId="77777777" w:rsidR="00266E2B" w:rsidRPr="00266E2B" w:rsidRDefault="00266E2B" w:rsidP="00266E2B">
      <w:pPr>
        <w:pStyle w:val="Main"/>
        <w:rPr>
          <w:lang w:val="ru-RU"/>
        </w:rPr>
      </w:pPr>
      <w:r w:rsidRPr="00266E2B">
        <w:rPr>
          <w:highlight w:val="yellow"/>
          <w:lang w:val="ru-RU"/>
        </w:rPr>
        <w:t xml:space="preserve">Подобное описание необходимо, если, к примеру, переменная </w:t>
      </w:r>
      <w:r w:rsidRPr="009A338E">
        <w:rPr>
          <w:highlight w:val="yellow"/>
        </w:rPr>
        <w:t>event</w:t>
      </w:r>
      <w:r w:rsidRPr="00266E2B">
        <w:rPr>
          <w:highlight w:val="yellow"/>
          <w:lang w:val="ru-RU"/>
        </w:rPr>
        <w:t>_</w:t>
      </w:r>
      <w:r w:rsidRPr="009A338E">
        <w:rPr>
          <w:highlight w:val="yellow"/>
        </w:rPr>
        <w:t>time</w:t>
      </w:r>
      <w:r w:rsidRPr="00266E2B">
        <w:rPr>
          <w:highlight w:val="yellow"/>
          <w:lang w:val="ru-RU"/>
        </w:rPr>
        <w:t xml:space="preserve"> обновляется аппаратными средствами таймера реального времени. Программа, содержащая эту переменную, может прерываться аппаратурой таймера, что изменяет значение </w:t>
      </w:r>
      <w:r w:rsidRPr="009A338E">
        <w:rPr>
          <w:highlight w:val="yellow"/>
        </w:rPr>
        <w:t>event</w:t>
      </w:r>
      <w:r w:rsidRPr="00266E2B">
        <w:rPr>
          <w:highlight w:val="yellow"/>
          <w:lang w:val="ru-RU"/>
        </w:rPr>
        <w:t>_</w:t>
      </w:r>
      <w:r w:rsidRPr="009A338E">
        <w:rPr>
          <w:highlight w:val="yellow"/>
        </w:rPr>
        <w:t>time</w:t>
      </w:r>
      <w:r w:rsidRPr="00266E2B">
        <w:rPr>
          <w:highlight w:val="yellow"/>
          <w:lang w:val="ru-RU"/>
        </w:rPr>
        <w:t>.</w:t>
      </w:r>
    </w:p>
    <w:p w14:paraId="3752E1B1" w14:textId="77777777" w:rsidR="00266E2B" w:rsidRPr="00266E2B" w:rsidRDefault="00266E2B" w:rsidP="00266E2B">
      <w:pPr>
        <w:pStyle w:val="Main"/>
        <w:rPr>
          <w:lang w:val="ru-RU"/>
        </w:rPr>
      </w:pPr>
      <w:r w:rsidRPr="00266E2B">
        <w:rPr>
          <w:highlight w:val="yellow"/>
          <w:lang w:val="ru-RU"/>
        </w:rPr>
        <w:t xml:space="preserve">Объект данных должен объявляться как </w:t>
      </w:r>
      <w:r w:rsidRPr="009A338E">
        <w:rPr>
          <w:highlight w:val="yellow"/>
        </w:rPr>
        <w:t>volatile</w:t>
      </w:r>
      <w:r w:rsidRPr="00266E2B">
        <w:rPr>
          <w:highlight w:val="yellow"/>
          <w:lang w:val="ru-RU"/>
        </w:rPr>
        <w:t>, если это либо аппаратный регистр, отображенный в памяти, либо объект, общий для нескольких процессов, что типично для многозадачной операционной среды.</w:t>
      </w:r>
    </w:p>
    <w:p w14:paraId="3752E1B2" w14:textId="77777777" w:rsidR="00266E2B" w:rsidRPr="00266E2B" w:rsidRDefault="00266E2B" w:rsidP="00266E2B">
      <w:pPr>
        <w:pStyle w:val="Main"/>
        <w:rPr>
          <w:lang w:val="ru-RU"/>
        </w:rPr>
      </w:pPr>
    </w:p>
    <w:p w14:paraId="3752E1B3" w14:textId="77777777" w:rsidR="00266E2B" w:rsidRPr="00973D8F" w:rsidRDefault="00266E2B" w:rsidP="00266E2B">
      <w:pPr>
        <w:pStyle w:val="40"/>
        <w:spacing w:before="0" w:after="0"/>
        <w:ind w:left="992" w:firstLine="0"/>
      </w:pPr>
      <w:bookmarkStart w:id="63" w:name="_Toc303710881"/>
      <w:bookmarkStart w:id="64" w:name="_Toc515769991"/>
      <w:r w:rsidRPr="00973D8F">
        <w:t>Cовместное использование const и volatile.</w:t>
      </w:r>
      <w:bookmarkEnd w:id="63"/>
      <w:bookmarkEnd w:id="64"/>
    </w:p>
    <w:p w14:paraId="3752E1B4" w14:textId="77777777" w:rsidR="00266E2B" w:rsidRPr="00266E2B" w:rsidRDefault="00266E2B" w:rsidP="00266E2B">
      <w:pPr>
        <w:pStyle w:val="Main"/>
        <w:rPr>
          <w:lang w:val="ru-RU"/>
        </w:rPr>
      </w:pPr>
      <w:bookmarkStart w:id="65" w:name="AP00625"/>
      <w:r w:rsidRPr="00266E2B">
        <w:rPr>
          <w:highlight w:val="yellow"/>
          <w:lang w:val="ru-RU"/>
        </w:rPr>
        <w:t xml:space="preserve">Модификаторы </w:t>
      </w:r>
      <w:r w:rsidRPr="009A338E">
        <w:rPr>
          <w:highlight w:val="yellow"/>
        </w:rPr>
        <w:t>const</w:t>
      </w:r>
      <w:r w:rsidRPr="00266E2B">
        <w:rPr>
          <w:highlight w:val="yellow"/>
          <w:lang w:val="ru-RU"/>
        </w:rPr>
        <w:t xml:space="preserve"> и </w:t>
      </w:r>
      <w:r w:rsidRPr="009A338E">
        <w:rPr>
          <w:highlight w:val="yellow"/>
        </w:rPr>
        <w:t>volatile</w:t>
      </w:r>
      <w:r w:rsidRPr="00266E2B">
        <w:rPr>
          <w:highlight w:val="yellow"/>
          <w:lang w:val="ru-RU"/>
        </w:rPr>
        <w:t xml:space="preserve"> </w:t>
      </w:r>
      <w:bookmarkEnd w:id="65"/>
      <w:r w:rsidRPr="00266E2B">
        <w:rPr>
          <w:highlight w:val="yellow"/>
          <w:lang w:val="ru-RU"/>
        </w:rPr>
        <w:t xml:space="preserve">можно использовать с любыми другими типами данных (например, с </w:t>
      </w:r>
      <w:r w:rsidRPr="009A338E">
        <w:rPr>
          <w:highlight w:val="yellow"/>
        </w:rPr>
        <w:t>char</w:t>
      </w:r>
      <w:r w:rsidRPr="00266E2B">
        <w:rPr>
          <w:highlight w:val="yellow"/>
          <w:lang w:val="ru-RU"/>
        </w:rPr>
        <w:t xml:space="preserve"> или </w:t>
      </w:r>
      <w:r w:rsidRPr="009A338E">
        <w:rPr>
          <w:highlight w:val="yellow"/>
        </w:rPr>
        <w:t>float</w:t>
      </w:r>
      <w:r w:rsidRPr="00266E2B">
        <w:rPr>
          <w:highlight w:val="yellow"/>
          <w:lang w:val="ru-RU"/>
        </w:rPr>
        <w:t>), а также совместно.</w:t>
      </w:r>
      <w:r w:rsidRPr="00266E2B">
        <w:rPr>
          <w:lang w:val="ru-RU"/>
        </w:rPr>
        <w:t xml:space="preserve"> Следующее описание указывает, что значение переменной </w:t>
      </w:r>
      <w:r w:rsidRPr="00ED6363">
        <w:t>constant</w:t>
      </w:r>
      <w:r w:rsidRPr="00266E2B">
        <w:rPr>
          <w:lang w:val="ru-RU"/>
        </w:rPr>
        <w:t>_</w:t>
      </w:r>
      <w:r w:rsidRPr="00ED6363">
        <w:t>event</w:t>
      </w:r>
      <w:r w:rsidRPr="00266E2B">
        <w:rPr>
          <w:lang w:val="ru-RU"/>
        </w:rPr>
        <w:t>_</w:t>
      </w:r>
      <w:r w:rsidRPr="00ED6363">
        <w:t>time</w:t>
      </w:r>
      <w:r w:rsidRPr="00266E2B">
        <w:rPr>
          <w:lang w:val="ru-RU"/>
        </w:rPr>
        <w:t xml:space="preserve"> в программе изменяться не будет:</w:t>
      </w:r>
    </w:p>
    <w:p w14:paraId="3752E1B5" w14:textId="77777777" w:rsidR="00266E2B" w:rsidRPr="00266E2B" w:rsidRDefault="00266E2B" w:rsidP="00266E2B">
      <w:pPr>
        <w:pStyle w:val="Main"/>
        <w:rPr>
          <w:lang w:val="ru-RU"/>
        </w:rPr>
      </w:pPr>
    </w:p>
    <w:p w14:paraId="3752E1B6" w14:textId="77777777" w:rsidR="00266E2B" w:rsidRPr="00ED6363" w:rsidRDefault="00266E2B" w:rsidP="00266E2B">
      <w:pPr>
        <w:pStyle w:val="Main"/>
      </w:pPr>
      <w:r w:rsidRPr="00520A39">
        <w:rPr>
          <w:color w:val="0000FF"/>
        </w:rPr>
        <w:t>const volatile</w:t>
      </w:r>
      <w:r w:rsidRPr="00ED6363">
        <w:t xml:space="preserve"> </w:t>
      </w:r>
      <w:proofErr w:type="spellStart"/>
      <w:r w:rsidRPr="00ED6363">
        <w:t>constant_event_time</w:t>
      </w:r>
      <w:proofErr w:type="spellEnd"/>
      <w:r w:rsidRPr="00ED6363">
        <w:t>;</w:t>
      </w:r>
    </w:p>
    <w:p w14:paraId="3752E1B7" w14:textId="77777777" w:rsidR="00266E2B" w:rsidRPr="00ED6363" w:rsidRDefault="00266E2B" w:rsidP="00266E2B">
      <w:pPr>
        <w:pStyle w:val="Main"/>
      </w:pPr>
    </w:p>
    <w:p w14:paraId="3752E1B8" w14:textId="77777777" w:rsidR="00266E2B" w:rsidRPr="00266E2B" w:rsidRDefault="00266E2B" w:rsidP="00266E2B">
      <w:pPr>
        <w:pStyle w:val="Main"/>
        <w:rPr>
          <w:lang w:val="ru-RU"/>
        </w:rPr>
      </w:pPr>
      <w:r w:rsidRPr="00266E2B">
        <w:rPr>
          <w:highlight w:val="yellow"/>
          <w:lang w:val="ru-RU"/>
        </w:rPr>
        <w:t xml:space="preserve">Однако модификатор </w:t>
      </w:r>
      <w:r w:rsidRPr="009A338E">
        <w:rPr>
          <w:highlight w:val="yellow"/>
        </w:rPr>
        <w:t>volatile</w:t>
      </w:r>
      <w:r w:rsidRPr="00266E2B">
        <w:rPr>
          <w:highlight w:val="yellow"/>
          <w:lang w:val="ru-RU"/>
        </w:rPr>
        <w:t xml:space="preserve"> предупреждает компилятор о том, что тот не должен делать допущений относительно значения переменной в любой момент времени. Следовательно, следует отметить два момента. </w:t>
      </w:r>
      <w:r w:rsidRPr="00266E2B">
        <w:rPr>
          <w:highlight w:val="cyan"/>
          <w:lang w:val="ru-RU"/>
        </w:rPr>
        <w:t xml:space="preserve">Во-первых, </w:t>
      </w:r>
      <w:r w:rsidRPr="00266E2B">
        <w:rPr>
          <w:highlight w:val="yellow"/>
          <w:lang w:val="ru-RU"/>
        </w:rPr>
        <w:t xml:space="preserve">компилятор выдаст сообщение об ошибке в любой строке программы, в которой будет сделана попытка изменить значение переменной </w:t>
      </w:r>
      <w:r w:rsidRPr="009A338E">
        <w:rPr>
          <w:highlight w:val="yellow"/>
        </w:rPr>
        <w:t>constant</w:t>
      </w:r>
      <w:r w:rsidRPr="00266E2B">
        <w:rPr>
          <w:highlight w:val="yellow"/>
          <w:lang w:val="ru-RU"/>
        </w:rPr>
        <w:t>_</w:t>
      </w:r>
      <w:r w:rsidRPr="009A338E">
        <w:rPr>
          <w:highlight w:val="yellow"/>
        </w:rPr>
        <w:t>event</w:t>
      </w:r>
      <w:r w:rsidRPr="00266E2B">
        <w:rPr>
          <w:highlight w:val="yellow"/>
          <w:lang w:val="ru-RU"/>
        </w:rPr>
        <w:t>_</w:t>
      </w:r>
      <w:r w:rsidRPr="009A338E">
        <w:rPr>
          <w:highlight w:val="yellow"/>
        </w:rPr>
        <w:t>time</w:t>
      </w:r>
      <w:r w:rsidRPr="00266E2B">
        <w:rPr>
          <w:highlight w:val="yellow"/>
          <w:lang w:val="ru-RU"/>
        </w:rPr>
        <w:t xml:space="preserve">. </w:t>
      </w:r>
      <w:r w:rsidRPr="00266E2B">
        <w:rPr>
          <w:highlight w:val="cyan"/>
          <w:lang w:val="ru-RU"/>
        </w:rPr>
        <w:t xml:space="preserve">Во-вторых, </w:t>
      </w:r>
      <w:r w:rsidRPr="00266E2B">
        <w:rPr>
          <w:highlight w:val="yellow"/>
          <w:lang w:val="ru-RU"/>
        </w:rPr>
        <w:t xml:space="preserve">компилятор не удалит переменную </w:t>
      </w:r>
      <w:r w:rsidRPr="009A338E">
        <w:rPr>
          <w:highlight w:val="yellow"/>
        </w:rPr>
        <w:t>constant</w:t>
      </w:r>
      <w:r w:rsidRPr="00266E2B">
        <w:rPr>
          <w:highlight w:val="yellow"/>
          <w:lang w:val="ru-RU"/>
        </w:rPr>
        <w:t>_</w:t>
      </w:r>
      <w:r w:rsidRPr="009A338E">
        <w:rPr>
          <w:highlight w:val="yellow"/>
        </w:rPr>
        <w:t>event</w:t>
      </w:r>
      <w:r w:rsidRPr="00266E2B">
        <w:rPr>
          <w:highlight w:val="yellow"/>
          <w:lang w:val="ru-RU"/>
        </w:rPr>
        <w:t>_</w:t>
      </w:r>
      <w:r w:rsidRPr="009A338E">
        <w:rPr>
          <w:highlight w:val="yellow"/>
        </w:rPr>
        <w:t>time</w:t>
      </w:r>
      <w:r w:rsidRPr="00266E2B">
        <w:rPr>
          <w:highlight w:val="yellow"/>
          <w:lang w:val="ru-RU"/>
        </w:rPr>
        <w:t xml:space="preserve"> из циклов, так как внешний процесс во время работы программы тоже может менять переменную.</w:t>
      </w:r>
    </w:p>
    <w:p w14:paraId="3752E1B9" w14:textId="77777777" w:rsidR="00266E2B" w:rsidRPr="00266E2B" w:rsidRDefault="00266E2B" w:rsidP="00266E2B">
      <w:pPr>
        <w:pStyle w:val="Main"/>
        <w:rPr>
          <w:lang w:val="ru-RU"/>
        </w:rPr>
      </w:pPr>
    </w:p>
    <w:p w14:paraId="3752E1BA" w14:textId="77777777" w:rsidR="00266E2B" w:rsidRPr="003E79CA" w:rsidRDefault="00266E2B" w:rsidP="00266E2B">
      <w:pPr>
        <w:pStyle w:val="Heading3"/>
        <w:keepNext w:val="0"/>
        <w:spacing w:before="0" w:after="0"/>
        <w:ind w:left="709" w:firstLine="0"/>
        <w:rPr>
          <w:sz w:val="20"/>
          <w:szCs w:val="20"/>
          <w:lang w:val="en-US"/>
        </w:rPr>
      </w:pPr>
      <w:bookmarkStart w:id="66" w:name="_Toc303710882"/>
      <w:bookmarkStart w:id="67" w:name="_Toc515769992"/>
      <w:r w:rsidRPr="00266E2B">
        <w:rPr>
          <w:sz w:val="20"/>
          <w:szCs w:val="20"/>
        </w:rPr>
        <w:t>Модификаторы</w:t>
      </w:r>
      <w:r w:rsidRPr="003E79CA">
        <w:rPr>
          <w:sz w:val="20"/>
          <w:szCs w:val="20"/>
          <w:lang w:val="en-US"/>
        </w:rPr>
        <w:t xml:space="preserve"> pascal, cdecl, near, far </w:t>
      </w:r>
      <w:r w:rsidRPr="00266E2B">
        <w:rPr>
          <w:sz w:val="20"/>
          <w:szCs w:val="20"/>
        </w:rPr>
        <w:t>и</w:t>
      </w:r>
      <w:r w:rsidRPr="003E79CA">
        <w:rPr>
          <w:sz w:val="20"/>
          <w:szCs w:val="20"/>
          <w:lang w:val="en-US"/>
        </w:rPr>
        <w:t xml:space="preserve"> huge.</w:t>
      </w:r>
      <w:bookmarkEnd w:id="66"/>
      <w:bookmarkEnd w:id="67"/>
    </w:p>
    <w:p w14:paraId="3752E1BB" w14:textId="77777777" w:rsidR="00266E2B" w:rsidRPr="00266E2B" w:rsidRDefault="00266E2B" w:rsidP="00266E2B">
      <w:pPr>
        <w:pStyle w:val="Main"/>
        <w:rPr>
          <w:lang w:val="ru-RU"/>
        </w:rPr>
      </w:pPr>
      <w:r w:rsidRPr="00266E2B">
        <w:rPr>
          <w:highlight w:val="yellow"/>
          <w:lang w:val="ru-RU"/>
        </w:rPr>
        <w:t xml:space="preserve">Первые два модификатора, </w:t>
      </w:r>
      <w:r w:rsidRPr="009A338E">
        <w:rPr>
          <w:highlight w:val="yellow"/>
        </w:rPr>
        <w:t>pascal</w:t>
      </w:r>
      <w:r w:rsidRPr="00266E2B">
        <w:rPr>
          <w:highlight w:val="yellow"/>
          <w:lang w:val="ru-RU"/>
        </w:rPr>
        <w:t xml:space="preserve"> и </w:t>
      </w:r>
      <w:proofErr w:type="spellStart"/>
      <w:r w:rsidRPr="009A338E">
        <w:rPr>
          <w:highlight w:val="yellow"/>
        </w:rPr>
        <w:t>cdecl</w:t>
      </w:r>
      <w:proofErr w:type="spellEnd"/>
      <w:r w:rsidRPr="00266E2B">
        <w:rPr>
          <w:highlight w:val="yellow"/>
          <w:lang w:val="ru-RU"/>
        </w:rPr>
        <w:t>, чаще всего используется в сложных приложениях.</w:t>
      </w:r>
      <w:r w:rsidRPr="00266E2B">
        <w:rPr>
          <w:lang w:val="ru-RU"/>
        </w:rPr>
        <w:t xml:space="preserve"> </w:t>
      </w:r>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w:t>
      </w:r>
      <w:r w:rsidRPr="00ED6363">
        <w:t>C</w:t>
      </w:r>
      <w:r w:rsidRPr="00266E2B">
        <w:rPr>
          <w:lang w:val="ru-RU"/>
        </w:rPr>
        <w:t xml:space="preserve">++ позволяет создавать программы, которые с легкостью могут вызывать процедуры, написанные на разных языках. Также возможна связь и в обратном направлении. Например, </w:t>
      </w:r>
      <w:r w:rsidRPr="00266E2B">
        <w:rPr>
          <w:highlight w:val="yellow"/>
          <w:lang w:val="ru-RU"/>
        </w:rPr>
        <w:t xml:space="preserve">можно написать программу на Паскале, вызывающую процедуру </w:t>
      </w:r>
      <w:r w:rsidRPr="009A338E">
        <w:rPr>
          <w:highlight w:val="yellow"/>
        </w:rPr>
        <w:t>C</w:t>
      </w:r>
      <w:r w:rsidRPr="00266E2B">
        <w:rPr>
          <w:highlight w:val="yellow"/>
          <w:lang w:val="ru-RU"/>
        </w:rPr>
        <w:t>++.</w:t>
      </w:r>
      <w:r w:rsidRPr="00266E2B">
        <w:rPr>
          <w:lang w:val="ru-RU"/>
        </w:rPr>
        <w:t xml:space="preserve"> </w:t>
      </w:r>
      <w:r w:rsidRPr="00266E2B">
        <w:rPr>
          <w:highlight w:val="cyan"/>
          <w:lang w:val="ru-RU"/>
        </w:rPr>
        <w:t>При подобном смешении языков необходимо учитывать два момента: имена идентификаторов и способ передачи параметров.</w:t>
      </w:r>
    </w:p>
    <w:p w14:paraId="3752E1BC" w14:textId="77777777" w:rsidR="00266E2B" w:rsidRPr="00266E2B" w:rsidRDefault="00266E2B" w:rsidP="00266E2B">
      <w:pPr>
        <w:pStyle w:val="Main"/>
        <w:rPr>
          <w:lang w:val="ru-RU"/>
        </w:rPr>
      </w:pPr>
      <w:r w:rsidRPr="00266E2B">
        <w:rPr>
          <w:lang w:val="ru-RU"/>
        </w:rPr>
        <w:t xml:space="preserve">Когда </w:t>
      </w:r>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w:t>
      </w:r>
      <w:r w:rsidRPr="00ED6363">
        <w:t>C</w:t>
      </w:r>
      <w:r w:rsidRPr="00266E2B">
        <w:rPr>
          <w:lang w:val="ru-RU"/>
        </w:rPr>
        <w:t xml:space="preserve">++ компилирует программу, все глобальные идентификаторы программы (функции и переменные) помещаются в выходной файл с объектным кодом для последующей компоновки. По умолчанию компилятор сохраняет эти идентификаторы, используя те же буквы, которые использовались в описаниях (заглавные, строчные или и те, и другие). Кроме этого, в начале идентификатора добавляется символ подчеркивания (_). Так как встроенный компоновщик </w:t>
      </w:r>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w:t>
      </w:r>
      <w:r w:rsidRPr="00ED6363">
        <w:t>C</w:t>
      </w:r>
      <w:r w:rsidRPr="00266E2B">
        <w:rPr>
          <w:lang w:val="ru-RU"/>
        </w:rPr>
        <w:t>++ различает (по умолчанию) заглавные и строчные буквы, предполагается, что все внешние идентификаторы, объявленные в программе, сохраняют символ подчеркивания и тот вид, который они имели при объявлении (название и регистр букв).</w:t>
      </w:r>
    </w:p>
    <w:p w14:paraId="3752E1BD" w14:textId="77777777" w:rsidR="00266E2B" w:rsidRPr="00266E2B" w:rsidRDefault="00266E2B" w:rsidP="00266E2B">
      <w:pPr>
        <w:pStyle w:val="Main"/>
        <w:rPr>
          <w:lang w:val="ru-RU"/>
        </w:rPr>
      </w:pPr>
    </w:p>
    <w:p w14:paraId="3752E1BE" w14:textId="77777777" w:rsidR="00266E2B" w:rsidRPr="00973D8F" w:rsidRDefault="00266E2B" w:rsidP="00266E2B">
      <w:pPr>
        <w:pStyle w:val="40"/>
        <w:spacing w:before="0" w:after="0"/>
        <w:ind w:left="992" w:firstLine="0"/>
      </w:pPr>
      <w:bookmarkStart w:id="68" w:name="_Toc303710883"/>
      <w:bookmarkStart w:id="69" w:name="_Toc515769993"/>
      <w:r w:rsidRPr="00973D8F">
        <w:t>Модификатор pascal.</w:t>
      </w:r>
      <w:bookmarkEnd w:id="68"/>
      <w:bookmarkEnd w:id="69"/>
    </w:p>
    <w:p w14:paraId="3752E1BF" w14:textId="77777777" w:rsidR="00266E2B" w:rsidRPr="00266E2B" w:rsidRDefault="00266E2B" w:rsidP="00266E2B">
      <w:pPr>
        <w:pStyle w:val="Main"/>
        <w:rPr>
          <w:lang w:val="ru-RU"/>
        </w:rPr>
      </w:pPr>
      <w:bookmarkStart w:id="70" w:name="AP00626"/>
      <w:r w:rsidRPr="00266E2B">
        <w:rPr>
          <w:highlight w:val="yellow"/>
          <w:lang w:val="ru-RU"/>
        </w:rPr>
        <w:t xml:space="preserve">Язык Паскаль </w:t>
      </w:r>
      <w:bookmarkEnd w:id="70"/>
      <w:r w:rsidRPr="00266E2B">
        <w:rPr>
          <w:highlight w:val="yellow"/>
          <w:lang w:val="ru-RU"/>
        </w:rPr>
        <w:t xml:space="preserve">использует отличную от С и </w:t>
      </w:r>
      <w:r w:rsidRPr="009A338E">
        <w:rPr>
          <w:highlight w:val="yellow"/>
        </w:rPr>
        <w:t>C</w:t>
      </w:r>
      <w:r w:rsidRPr="00266E2B">
        <w:rPr>
          <w:highlight w:val="yellow"/>
          <w:lang w:val="ru-RU"/>
        </w:rPr>
        <w:t>++ последовательность вызова процедур. В Паскале (так же, как в ФОРТРАНе) аргументы функции передаются в порядке слева направо, а списки аргументов, имеющие переменную длину, не разрешены. Кроме этого, в Паскале аргументы из стека должна удалять вызванная, а не вызывающая функция (когда управление возвращается от вызванной функции).</w:t>
      </w:r>
    </w:p>
    <w:p w14:paraId="3752E1C0" w14:textId="77777777" w:rsidR="00266E2B" w:rsidRPr="00266E2B" w:rsidRDefault="00266E2B" w:rsidP="00266E2B">
      <w:pPr>
        <w:pStyle w:val="Main"/>
        <w:rPr>
          <w:lang w:val="ru-RU"/>
        </w:rPr>
      </w:pPr>
      <w:r w:rsidRPr="00266E2B">
        <w:rPr>
          <w:highlight w:val="yellow"/>
          <w:lang w:val="ru-RU"/>
        </w:rPr>
        <w:t xml:space="preserve">Программы на С и </w:t>
      </w:r>
      <w:r w:rsidRPr="009A338E">
        <w:rPr>
          <w:highlight w:val="yellow"/>
        </w:rPr>
        <w:t>C</w:t>
      </w:r>
      <w:r w:rsidRPr="00266E2B">
        <w:rPr>
          <w:highlight w:val="yellow"/>
          <w:lang w:val="ru-RU"/>
        </w:rPr>
        <w:t xml:space="preserve">++ могут создавать такую вызывающую последовательность двумя способами. </w:t>
      </w:r>
      <w:r w:rsidRPr="00266E2B">
        <w:rPr>
          <w:highlight w:val="cyan"/>
          <w:lang w:val="ru-RU"/>
        </w:rPr>
        <w:t>Во-первых</w:t>
      </w:r>
      <w:r w:rsidRPr="00266E2B">
        <w:rPr>
          <w:highlight w:val="yellow"/>
          <w:lang w:val="ru-RU"/>
        </w:rPr>
        <w:t>, можно использовать ключ компиляции /</w:t>
      </w:r>
      <w:r w:rsidRPr="009A338E">
        <w:rPr>
          <w:highlight w:val="yellow"/>
        </w:rPr>
        <w:t>Gc</w:t>
      </w:r>
      <w:r w:rsidRPr="00266E2B">
        <w:rPr>
          <w:highlight w:val="yellow"/>
          <w:lang w:val="ru-RU"/>
        </w:rPr>
        <w:t xml:space="preserve">, при котором для всех содержащихся вызовов и описаний функций по умолчанию создается вызывающая последовательность паскалевского типа. </w:t>
      </w:r>
      <w:r w:rsidRPr="00266E2B">
        <w:rPr>
          <w:highlight w:val="cyan"/>
          <w:lang w:val="ru-RU"/>
        </w:rPr>
        <w:t>Во-</w:t>
      </w:r>
      <w:r w:rsidRPr="00266E2B">
        <w:rPr>
          <w:highlight w:val="cyan"/>
          <w:lang w:val="ru-RU"/>
        </w:rPr>
        <w:lastRenderedPageBreak/>
        <w:t>вторых</w:t>
      </w:r>
      <w:r w:rsidRPr="00266E2B">
        <w:rPr>
          <w:highlight w:val="yellow"/>
          <w:lang w:val="ru-RU"/>
        </w:rPr>
        <w:t xml:space="preserve">, в программе на С можно явно переопределить вызывающую последовательность (по умолчанию, С-типа), если при описании функции указать ключевое слово </w:t>
      </w:r>
      <w:r w:rsidRPr="009A338E">
        <w:rPr>
          <w:highlight w:val="yellow"/>
        </w:rPr>
        <w:t>pascal</w:t>
      </w:r>
      <w:r w:rsidRPr="00266E2B">
        <w:rPr>
          <w:lang w:val="ru-RU"/>
        </w:rPr>
        <w:t>.</w:t>
      </w:r>
    </w:p>
    <w:p w14:paraId="3752E1C1" w14:textId="77777777" w:rsidR="00266E2B" w:rsidRPr="00266E2B" w:rsidRDefault="00266E2B" w:rsidP="00266E2B">
      <w:pPr>
        <w:pStyle w:val="Main"/>
        <w:rPr>
          <w:lang w:val="ru-RU"/>
        </w:rPr>
      </w:pPr>
      <w:r w:rsidRPr="00266E2B">
        <w:rPr>
          <w:lang w:val="ru-RU"/>
        </w:rPr>
        <w:t xml:space="preserve">Как указывалось выше, при генерации вызова функции в С к имени функции по умолчанию добавляется символ подчеркивания и функция объявляется внешней. Также сохраняется написание ее названия. Однако, если используется ключевое слово </w:t>
      </w:r>
      <w:r w:rsidRPr="00ED6363">
        <w:t>pascal</w:t>
      </w:r>
      <w:r w:rsidRPr="00266E2B">
        <w:rPr>
          <w:lang w:val="ru-RU"/>
        </w:rPr>
        <w:t>, символ подчеркивания не добавляется и идентификатор (функции или переменной) преобразуется в заглавные буквы.</w:t>
      </w:r>
    </w:p>
    <w:p w14:paraId="3752E1C2" w14:textId="77777777" w:rsidR="00266E2B" w:rsidRPr="00266E2B" w:rsidRDefault="00266E2B" w:rsidP="00266E2B">
      <w:pPr>
        <w:pStyle w:val="Main"/>
        <w:rPr>
          <w:lang w:val="ru-RU"/>
        </w:rPr>
      </w:pPr>
      <w:r w:rsidRPr="00266E2B">
        <w:rPr>
          <w:highlight w:val="yellow"/>
          <w:lang w:val="ru-RU"/>
        </w:rPr>
        <w:t xml:space="preserve">Следующий фрагмент программы иллюстрирует использование функции с ключевым словом </w:t>
      </w:r>
      <w:r w:rsidRPr="009A338E">
        <w:rPr>
          <w:highlight w:val="yellow"/>
        </w:rPr>
        <w:t>pascal</w:t>
      </w:r>
      <w:r w:rsidRPr="00266E2B">
        <w:rPr>
          <w:highlight w:val="yellow"/>
          <w:lang w:val="ru-RU"/>
        </w:rPr>
        <w:t>.</w:t>
      </w:r>
      <w:r w:rsidRPr="00266E2B">
        <w:rPr>
          <w:lang w:val="ru-RU"/>
        </w:rPr>
        <w:t xml:space="preserve"> (Это же ключевое слово можно использовать, чтобы добиться совместимости с программами на ФОРТРАНе.)</w:t>
      </w:r>
    </w:p>
    <w:p w14:paraId="3752E1C3" w14:textId="77777777" w:rsidR="00266E2B" w:rsidRPr="00266E2B" w:rsidRDefault="00266E2B" w:rsidP="00266E2B">
      <w:pPr>
        <w:pStyle w:val="Main"/>
        <w:rPr>
          <w:lang w:val="ru-RU"/>
        </w:rPr>
      </w:pPr>
    </w:p>
    <w:p w14:paraId="3752E1C4" w14:textId="77777777" w:rsidR="00266E2B" w:rsidRPr="00266E2B" w:rsidRDefault="00266E2B" w:rsidP="00266E2B">
      <w:pPr>
        <w:pStyle w:val="Program"/>
      </w:pPr>
      <w:r w:rsidRPr="00266E2B">
        <w:rPr>
          <w:color w:val="0000FF"/>
        </w:rPr>
        <w:t>float pascal</w:t>
      </w:r>
      <w:r w:rsidRPr="00266E2B">
        <w:t xml:space="preserve"> </w:t>
      </w:r>
      <w:proofErr w:type="spellStart"/>
      <w:r w:rsidRPr="00266E2B">
        <w:t>pfcalculate</w:t>
      </w:r>
      <w:proofErr w:type="spellEnd"/>
      <w:r w:rsidRPr="00266E2B">
        <w:t xml:space="preserve"> (</w:t>
      </w:r>
      <w:r w:rsidRPr="00266E2B">
        <w:rPr>
          <w:color w:val="0000FF"/>
        </w:rPr>
        <w:t>int</w:t>
      </w:r>
      <w:r w:rsidRPr="00266E2B">
        <w:t xml:space="preserve"> </w:t>
      </w:r>
      <w:proofErr w:type="spellStart"/>
      <w:r w:rsidRPr="00266E2B">
        <w:t>iscore</w:t>
      </w:r>
      <w:proofErr w:type="spellEnd"/>
      <w:r w:rsidRPr="00266E2B">
        <w:t xml:space="preserve">, </w:t>
      </w:r>
      <w:r w:rsidRPr="00266E2B">
        <w:rPr>
          <w:color w:val="0000FF"/>
        </w:rPr>
        <w:t>int</w:t>
      </w:r>
      <w:r w:rsidRPr="00266E2B">
        <w:t xml:space="preserve"> </w:t>
      </w:r>
      <w:proofErr w:type="spellStart"/>
      <w:r w:rsidRPr="00266E2B">
        <w:t>iweight</w:t>
      </w:r>
      <w:proofErr w:type="spellEnd"/>
      <w:r w:rsidRPr="00266E2B">
        <w:t>)</w:t>
      </w:r>
    </w:p>
    <w:p w14:paraId="3752E1C5" w14:textId="77777777" w:rsidR="00266E2B" w:rsidRPr="009563B3" w:rsidRDefault="00266E2B" w:rsidP="00266E2B">
      <w:pPr>
        <w:pStyle w:val="Program"/>
        <w:rPr>
          <w:lang w:val="ru-RU"/>
        </w:rPr>
      </w:pPr>
      <w:r w:rsidRPr="009563B3">
        <w:rPr>
          <w:lang w:val="ru-RU"/>
        </w:rPr>
        <w:t>{</w:t>
      </w:r>
    </w:p>
    <w:p w14:paraId="3752E1C6" w14:textId="77777777" w:rsidR="00266E2B" w:rsidRPr="009563B3" w:rsidRDefault="00266E2B" w:rsidP="00266E2B">
      <w:pPr>
        <w:pStyle w:val="Program"/>
        <w:rPr>
          <w:lang w:val="ru-RU"/>
        </w:rPr>
      </w:pPr>
      <w:r w:rsidRPr="009563B3">
        <w:rPr>
          <w:lang w:val="ru-RU"/>
        </w:rPr>
        <w:t>}</w:t>
      </w:r>
    </w:p>
    <w:p w14:paraId="3752E1C7" w14:textId="77777777" w:rsidR="00266E2B" w:rsidRPr="009563B3" w:rsidRDefault="00266E2B" w:rsidP="00266E2B">
      <w:pPr>
        <w:pStyle w:val="Program"/>
        <w:rPr>
          <w:lang w:val="ru-RU"/>
        </w:rPr>
      </w:pPr>
    </w:p>
    <w:p w14:paraId="3752E1C8" w14:textId="77777777" w:rsidR="00266E2B" w:rsidRPr="009563B3" w:rsidRDefault="00266E2B" w:rsidP="00266E2B">
      <w:pPr>
        <w:pStyle w:val="Program"/>
        <w:rPr>
          <w:lang w:val="ru-RU"/>
        </w:rPr>
      </w:pPr>
      <w:r w:rsidRPr="009563B3">
        <w:rPr>
          <w:lang w:val="ru-RU"/>
        </w:rPr>
        <w:t>Как видно из следующего примера, переменные также могут использоваться с ключевым словом pascal:</w:t>
      </w:r>
    </w:p>
    <w:p w14:paraId="3752E1C9" w14:textId="77777777" w:rsidR="00266E2B" w:rsidRPr="009563B3" w:rsidRDefault="00266E2B" w:rsidP="00266E2B">
      <w:pPr>
        <w:pStyle w:val="Program"/>
        <w:rPr>
          <w:lang w:val="ru-RU"/>
        </w:rPr>
      </w:pPr>
    </w:p>
    <w:p w14:paraId="3752E1CA" w14:textId="77777777" w:rsidR="00266E2B" w:rsidRPr="00266E2B" w:rsidRDefault="00266E2B" w:rsidP="00266E2B">
      <w:pPr>
        <w:pStyle w:val="Program"/>
      </w:pPr>
      <w:r w:rsidRPr="00266E2B">
        <w:rPr>
          <w:color w:val="0000FF"/>
        </w:rPr>
        <w:t>#define</w:t>
      </w:r>
      <w:r w:rsidRPr="00266E2B">
        <w:t xml:space="preserve"> TABLESIZE 30</w:t>
      </w:r>
    </w:p>
    <w:p w14:paraId="3752E1CB" w14:textId="77777777" w:rsidR="00266E2B" w:rsidRPr="00266E2B" w:rsidRDefault="00266E2B" w:rsidP="00266E2B">
      <w:pPr>
        <w:pStyle w:val="Program"/>
      </w:pPr>
      <w:r w:rsidRPr="00266E2B">
        <w:rPr>
          <w:color w:val="0000FF"/>
        </w:rPr>
        <w:t>float pascal</w:t>
      </w:r>
      <w:r w:rsidRPr="00266E2B">
        <w:t xml:space="preserve"> </w:t>
      </w:r>
      <w:proofErr w:type="spellStart"/>
      <w:proofErr w:type="gramStart"/>
      <w:r w:rsidRPr="00266E2B">
        <w:t>pfcalculate</w:t>
      </w:r>
      <w:proofErr w:type="spellEnd"/>
      <w:r w:rsidRPr="00266E2B">
        <w:t>(</w:t>
      </w:r>
      <w:proofErr w:type="gramEnd"/>
      <w:r w:rsidRPr="00266E2B">
        <w:rPr>
          <w:color w:val="0000FF"/>
        </w:rPr>
        <w:t>int</w:t>
      </w:r>
      <w:r w:rsidRPr="00266E2B">
        <w:t xml:space="preserve"> </w:t>
      </w:r>
      <w:proofErr w:type="spellStart"/>
      <w:r w:rsidRPr="00266E2B">
        <w:t>iscore</w:t>
      </w:r>
      <w:proofErr w:type="spellEnd"/>
      <w:r w:rsidRPr="00266E2B">
        <w:t>,</w:t>
      </w:r>
      <w:r w:rsidRPr="00266E2B">
        <w:rPr>
          <w:color w:val="0000FF"/>
        </w:rPr>
        <w:t xml:space="preserve"> int</w:t>
      </w:r>
      <w:r w:rsidRPr="00266E2B">
        <w:t xml:space="preserve"> </w:t>
      </w:r>
      <w:proofErr w:type="spellStart"/>
      <w:r w:rsidRPr="00266E2B">
        <w:t>iweight</w:t>
      </w:r>
      <w:proofErr w:type="spellEnd"/>
      <w:r w:rsidRPr="00266E2B">
        <w:t>)</w:t>
      </w:r>
    </w:p>
    <w:p w14:paraId="3752E1CC" w14:textId="77777777" w:rsidR="00266E2B" w:rsidRPr="00266E2B" w:rsidRDefault="00266E2B" w:rsidP="00266E2B">
      <w:pPr>
        <w:pStyle w:val="Program"/>
      </w:pPr>
      <w:r w:rsidRPr="00266E2B">
        <w:t>{</w:t>
      </w:r>
    </w:p>
    <w:p w14:paraId="3752E1CD" w14:textId="77777777" w:rsidR="00266E2B" w:rsidRPr="00266E2B" w:rsidRDefault="00266E2B" w:rsidP="00266E2B">
      <w:pPr>
        <w:pStyle w:val="Program"/>
      </w:pPr>
    </w:p>
    <w:p w14:paraId="3752E1CE" w14:textId="77777777" w:rsidR="00266E2B" w:rsidRPr="00266E2B" w:rsidRDefault="00266E2B" w:rsidP="00266E2B">
      <w:pPr>
        <w:pStyle w:val="Program"/>
      </w:pPr>
    </w:p>
    <w:p w14:paraId="3752E1CF" w14:textId="77777777" w:rsidR="00266E2B" w:rsidRPr="00266E2B" w:rsidRDefault="00266E2B" w:rsidP="00266E2B">
      <w:pPr>
        <w:pStyle w:val="Program"/>
      </w:pPr>
      <w:r w:rsidRPr="00266E2B">
        <w:t>}</w:t>
      </w:r>
    </w:p>
    <w:p w14:paraId="3752E1D0" w14:textId="77777777" w:rsidR="00266E2B" w:rsidRPr="00266E2B" w:rsidRDefault="00266E2B" w:rsidP="00266E2B">
      <w:pPr>
        <w:pStyle w:val="Program"/>
      </w:pPr>
      <w:r w:rsidRPr="00266E2B">
        <w:rPr>
          <w:color w:val="0000FF"/>
        </w:rPr>
        <w:t>float pascal</w:t>
      </w:r>
      <w:r w:rsidRPr="00266E2B">
        <w:t xml:space="preserve"> </w:t>
      </w:r>
      <w:proofErr w:type="spellStart"/>
      <w:r w:rsidRPr="00266E2B">
        <w:t>pfscore_</w:t>
      </w:r>
      <w:proofErr w:type="gramStart"/>
      <w:r w:rsidRPr="00266E2B">
        <w:t>table</w:t>
      </w:r>
      <w:proofErr w:type="spellEnd"/>
      <w:r w:rsidRPr="00266E2B">
        <w:t>[</w:t>
      </w:r>
      <w:proofErr w:type="gramEnd"/>
      <w:r w:rsidRPr="00266E2B">
        <w:t>TABLESIZE];</w:t>
      </w:r>
    </w:p>
    <w:p w14:paraId="3752E1D1" w14:textId="77777777" w:rsidR="00266E2B" w:rsidRPr="00266E2B" w:rsidRDefault="00266E2B" w:rsidP="00266E2B">
      <w:pPr>
        <w:pStyle w:val="Program"/>
      </w:pPr>
      <w:r w:rsidRPr="00266E2B">
        <w:t>main ()</w:t>
      </w:r>
    </w:p>
    <w:p w14:paraId="3752E1D2" w14:textId="77777777" w:rsidR="00266E2B" w:rsidRPr="00266E2B" w:rsidRDefault="00266E2B" w:rsidP="00266E2B">
      <w:pPr>
        <w:pStyle w:val="Program"/>
      </w:pPr>
      <w:r w:rsidRPr="00266E2B">
        <w:t>{</w:t>
      </w:r>
    </w:p>
    <w:p w14:paraId="3752E1D3" w14:textId="77777777" w:rsidR="00266E2B" w:rsidRPr="00266E2B" w:rsidRDefault="00266E2B" w:rsidP="00266E2B">
      <w:pPr>
        <w:pStyle w:val="Program"/>
        <w:ind w:left="284"/>
      </w:pPr>
      <w:r w:rsidRPr="00266E2B">
        <w:rPr>
          <w:color w:val="0000FF"/>
        </w:rPr>
        <w:t>int</w:t>
      </w:r>
      <w:r w:rsidRPr="00266E2B">
        <w:t xml:space="preserve"> </w:t>
      </w:r>
      <w:proofErr w:type="spellStart"/>
      <w:r w:rsidRPr="00266E2B">
        <w:t>iscore</w:t>
      </w:r>
      <w:proofErr w:type="spellEnd"/>
      <w:r w:rsidRPr="00266E2B">
        <w:t xml:space="preserve"> 95, </w:t>
      </w:r>
      <w:proofErr w:type="spellStart"/>
      <w:r w:rsidRPr="00266E2B">
        <w:t>iweight</w:t>
      </w:r>
      <w:proofErr w:type="spellEnd"/>
      <w:r w:rsidRPr="00266E2B">
        <w:t xml:space="preserve"> = 10;</w:t>
      </w:r>
    </w:p>
    <w:p w14:paraId="3752E1D4" w14:textId="77777777" w:rsidR="00266E2B" w:rsidRPr="00266E2B" w:rsidRDefault="00266E2B" w:rsidP="00266E2B">
      <w:pPr>
        <w:pStyle w:val="Program"/>
        <w:ind w:left="284"/>
      </w:pPr>
      <w:proofErr w:type="spellStart"/>
      <w:r w:rsidRPr="00266E2B">
        <w:t>pfscore_</w:t>
      </w:r>
      <w:proofErr w:type="gramStart"/>
      <w:r w:rsidRPr="00266E2B">
        <w:t>table</w:t>
      </w:r>
      <w:proofErr w:type="spellEnd"/>
      <w:r w:rsidRPr="00266E2B">
        <w:t>[</w:t>
      </w:r>
      <w:proofErr w:type="gramEnd"/>
      <w:r w:rsidRPr="00266E2B">
        <w:t xml:space="preserve">0] = </w:t>
      </w:r>
      <w:proofErr w:type="spellStart"/>
      <w:r w:rsidRPr="00266E2B">
        <w:t>pfcalculate</w:t>
      </w:r>
      <w:proofErr w:type="spellEnd"/>
      <w:r w:rsidRPr="00266E2B">
        <w:t>(</w:t>
      </w:r>
      <w:proofErr w:type="spellStart"/>
      <w:r w:rsidRPr="00266E2B">
        <w:t>iscore,iweight</w:t>
      </w:r>
      <w:proofErr w:type="spellEnd"/>
      <w:r w:rsidRPr="00266E2B">
        <w:t>);</w:t>
      </w:r>
    </w:p>
    <w:p w14:paraId="3752E1D5" w14:textId="77777777" w:rsidR="00266E2B" w:rsidRPr="009563B3" w:rsidRDefault="00266E2B" w:rsidP="00266E2B">
      <w:pPr>
        <w:pStyle w:val="Program"/>
        <w:ind w:left="284"/>
        <w:rPr>
          <w:lang w:val="ru-RU"/>
        </w:rPr>
      </w:pPr>
      <w:r w:rsidRPr="001911A0">
        <w:rPr>
          <w:color w:val="0000FF"/>
          <w:lang w:val="ru-RU"/>
        </w:rPr>
        <w:t>return</w:t>
      </w:r>
      <w:r w:rsidRPr="009563B3">
        <w:rPr>
          <w:lang w:val="ru-RU"/>
        </w:rPr>
        <w:t>(0);</w:t>
      </w:r>
    </w:p>
    <w:p w14:paraId="3752E1D6" w14:textId="77777777" w:rsidR="00266E2B" w:rsidRPr="009563B3" w:rsidRDefault="00266E2B" w:rsidP="00266E2B">
      <w:pPr>
        <w:pStyle w:val="Program"/>
        <w:rPr>
          <w:lang w:val="ru-RU"/>
        </w:rPr>
      </w:pPr>
      <w:r w:rsidRPr="009563B3">
        <w:rPr>
          <w:lang w:val="ru-RU"/>
        </w:rPr>
        <w:t>}</w:t>
      </w:r>
    </w:p>
    <w:p w14:paraId="3752E1D7" w14:textId="77777777" w:rsidR="00266E2B" w:rsidRPr="00266E2B" w:rsidRDefault="00266E2B" w:rsidP="00266E2B">
      <w:pPr>
        <w:pStyle w:val="Main"/>
        <w:rPr>
          <w:lang w:val="ru-RU"/>
        </w:rPr>
      </w:pPr>
    </w:p>
    <w:p w14:paraId="3752E1D8" w14:textId="77777777" w:rsidR="00266E2B" w:rsidRPr="00266E2B" w:rsidRDefault="00266E2B" w:rsidP="00266E2B">
      <w:pPr>
        <w:pStyle w:val="Main"/>
        <w:rPr>
          <w:lang w:val="ru-RU"/>
        </w:rPr>
      </w:pPr>
      <w:r w:rsidRPr="00266E2B">
        <w:rPr>
          <w:lang w:val="ru-RU"/>
        </w:rPr>
        <w:t xml:space="preserve">В этом примере переменная </w:t>
      </w:r>
      <w:proofErr w:type="spellStart"/>
      <w:r w:rsidRPr="00ED6363">
        <w:t>pfscore</w:t>
      </w:r>
      <w:proofErr w:type="spellEnd"/>
      <w:r w:rsidRPr="00266E2B">
        <w:rPr>
          <w:lang w:val="ru-RU"/>
        </w:rPr>
        <w:t>_</w:t>
      </w:r>
      <w:r w:rsidRPr="00ED6363">
        <w:t>table</w:t>
      </w:r>
      <w:r w:rsidRPr="00266E2B">
        <w:rPr>
          <w:lang w:val="ru-RU"/>
        </w:rPr>
        <w:t xml:space="preserve"> описана как глобальная при помощи модификатора </w:t>
      </w:r>
      <w:r w:rsidRPr="00ED6363">
        <w:t>pascal</w:t>
      </w:r>
      <w:r w:rsidRPr="00266E2B">
        <w:rPr>
          <w:lang w:val="ru-RU"/>
        </w:rPr>
        <w:t xml:space="preserve">. В функции </w:t>
      </w:r>
      <w:r w:rsidRPr="00ED6363">
        <w:t>main</w:t>
      </w:r>
      <w:r w:rsidRPr="00266E2B">
        <w:rPr>
          <w:lang w:val="ru-RU"/>
        </w:rPr>
        <w:t xml:space="preserve">() также показано использование внешней ссылки на функцию типа </w:t>
      </w:r>
      <w:r w:rsidRPr="00ED6363">
        <w:t>pascal</w:t>
      </w:r>
      <w:r w:rsidRPr="00266E2B">
        <w:rPr>
          <w:lang w:val="ru-RU"/>
        </w:rPr>
        <w:t xml:space="preserve">. Поскольку обе функции, </w:t>
      </w:r>
      <w:r w:rsidRPr="00ED6363">
        <w:t>main</w:t>
      </w:r>
      <w:r w:rsidRPr="00266E2B">
        <w:rPr>
          <w:lang w:val="ru-RU"/>
        </w:rPr>
        <w:t xml:space="preserve">() и </w:t>
      </w:r>
      <w:proofErr w:type="spellStart"/>
      <w:r w:rsidRPr="00ED6363">
        <w:t>pfcalculate</w:t>
      </w:r>
      <w:proofErr w:type="spellEnd"/>
      <w:r w:rsidRPr="00266E2B">
        <w:rPr>
          <w:lang w:val="ru-RU"/>
        </w:rPr>
        <w:t xml:space="preserve">(), находятся в одном исходном файле, функция </w:t>
      </w:r>
      <w:proofErr w:type="spellStart"/>
      <w:r w:rsidRPr="00ED6363">
        <w:t>pfcalculate</w:t>
      </w:r>
      <w:proofErr w:type="spellEnd"/>
      <w:r w:rsidRPr="00266E2B">
        <w:rPr>
          <w:lang w:val="ru-RU"/>
        </w:rPr>
        <w:t xml:space="preserve">() — глобальная по отношению к </w:t>
      </w:r>
      <w:r w:rsidRPr="00ED6363">
        <w:t>main</w:t>
      </w:r>
      <w:r w:rsidRPr="00266E2B">
        <w:rPr>
          <w:lang w:val="ru-RU"/>
        </w:rPr>
        <w:t>().</w:t>
      </w:r>
    </w:p>
    <w:p w14:paraId="3752E1D9" w14:textId="77777777" w:rsidR="00266E2B" w:rsidRPr="00266E2B" w:rsidRDefault="00266E2B" w:rsidP="00266E2B">
      <w:pPr>
        <w:pStyle w:val="Main"/>
        <w:rPr>
          <w:lang w:val="ru-RU"/>
        </w:rPr>
      </w:pPr>
    </w:p>
    <w:p w14:paraId="3752E1DA" w14:textId="77777777" w:rsidR="00266E2B" w:rsidRPr="00973D8F" w:rsidRDefault="00266E2B" w:rsidP="00266E2B">
      <w:pPr>
        <w:pStyle w:val="40"/>
        <w:spacing w:before="0" w:after="0"/>
        <w:ind w:left="992" w:firstLine="0"/>
      </w:pPr>
      <w:bookmarkStart w:id="71" w:name="_Toc303710884"/>
      <w:bookmarkStart w:id="72" w:name="_Toc515769994"/>
      <w:r w:rsidRPr="00973D8F">
        <w:t>Модификатор cdecl.</w:t>
      </w:r>
      <w:bookmarkEnd w:id="71"/>
      <w:bookmarkEnd w:id="72"/>
    </w:p>
    <w:p w14:paraId="3752E1DB" w14:textId="77777777" w:rsidR="00266E2B" w:rsidRPr="00266E2B" w:rsidRDefault="00266E2B" w:rsidP="00266E2B">
      <w:pPr>
        <w:pStyle w:val="Main"/>
        <w:rPr>
          <w:lang w:val="ru-RU"/>
        </w:rPr>
      </w:pPr>
      <w:r w:rsidRPr="00266E2B">
        <w:rPr>
          <w:highlight w:val="yellow"/>
          <w:lang w:val="ru-RU"/>
        </w:rPr>
        <w:t xml:space="preserve">Если при компиляции программ на С или </w:t>
      </w:r>
      <w:r w:rsidRPr="009A338E">
        <w:rPr>
          <w:highlight w:val="yellow"/>
        </w:rPr>
        <w:t>C</w:t>
      </w:r>
      <w:r w:rsidRPr="00266E2B">
        <w:rPr>
          <w:highlight w:val="yellow"/>
          <w:lang w:val="ru-RU"/>
        </w:rPr>
        <w:t>++ использовать ключ /</w:t>
      </w:r>
      <w:proofErr w:type="spellStart"/>
      <w:r w:rsidRPr="009A338E">
        <w:rPr>
          <w:highlight w:val="yellow"/>
        </w:rPr>
        <w:t>Gz</w:t>
      </w:r>
      <w:proofErr w:type="spellEnd"/>
      <w:r w:rsidRPr="00266E2B">
        <w:rPr>
          <w:highlight w:val="yellow"/>
          <w:lang w:val="ru-RU"/>
        </w:rPr>
        <w:t xml:space="preserve">, все ссылки на функции и переменные генерируются в соответствии с типом вызовов языка Паскаль. </w:t>
      </w:r>
      <w:r w:rsidRPr="009A338E">
        <w:rPr>
          <w:highlight w:val="yellow"/>
          <w:lang w:val="ru-RU"/>
        </w:rPr>
        <w:t xml:space="preserve">Однако могут быть случаи, когда необходимо гарантировать, что некоторые используемые в программе идентификаторы сохраняют свое написание (различие заглавных и строчных букв) и имеют в начале символ подчеркивания. </w:t>
      </w:r>
      <w:r w:rsidRPr="00266E2B">
        <w:rPr>
          <w:highlight w:val="yellow"/>
          <w:lang w:val="ru-RU"/>
        </w:rPr>
        <w:t>Чаще всего, это те идентификаторы, которые используются в другом файле на С.</w:t>
      </w:r>
    </w:p>
    <w:p w14:paraId="3752E1DC" w14:textId="77777777" w:rsidR="00266E2B" w:rsidRPr="00266E2B" w:rsidRDefault="00266E2B" w:rsidP="00266E2B">
      <w:pPr>
        <w:pStyle w:val="Main"/>
        <w:rPr>
          <w:lang w:val="ru-RU"/>
        </w:rPr>
      </w:pPr>
      <w:r w:rsidRPr="00266E2B">
        <w:rPr>
          <w:highlight w:val="cyan"/>
          <w:lang w:val="ru-RU"/>
        </w:rPr>
        <w:t xml:space="preserve">Для обеспечения такой совместимости с языком С (сохранение различий букв при написании и начального символа подчеркивания) можно использовать ключевое слово </w:t>
      </w:r>
      <w:proofErr w:type="spellStart"/>
      <w:r w:rsidRPr="009A338E">
        <w:rPr>
          <w:highlight w:val="cyan"/>
        </w:rPr>
        <w:t>cdecl</w:t>
      </w:r>
      <w:proofErr w:type="spellEnd"/>
      <w:r w:rsidRPr="00266E2B">
        <w:rPr>
          <w:highlight w:val="yellow"/>
          <w:lang w:val="ru-RU"/>
        </w:rPr>
        <w:t xml:space="preserve">. Когда </w:t>
      </w:r>
      <w:proofErr w:type="spellStart"/>
      <w:r w:rsidRPr="009A338E">
        <w:rPr>
          <w:highlight w:val="yellow"/>
        </w:rPr>
        <w:t>cdecl</w:t>
      </w:r>
      <w:proofErr w:type="spellEnd"/>
      <w:r w:rsidRPr="00266E2B">
        <w:rPr>
          <w:highlight w:val="yellow"/>
          <w:lang w:val="ru-RU"/>
        </w:rPr>
        <w:t xml:space="preserve"> используется при описании функции, это влияет также на способ передачи параметров.</w:t>
      </w:r>
    </w:p>
    <w:p w14:paraId="3752E1DD" w14:textId="77777777" w:rsidR="00266E2B" w:rsidRPr="00266E2B" w:rsidRDefault="00266E2B" w:rsidP="00266E2B">
      <w:pPr>
        <w:pStyle w:val="Main"/>
        <w:rPr>
          <w:lang w:val="ru-RU"/>
        </w:rPr>
      </w:pPr>
      <w:r w:rsidRPr="00266E2B">
        <w:rPr>
          <w:highlight w:val="yellow"/>
          <w:lang w:val="ru-RU"/>
        </w:rPr>
        <w:t xml:space="preserve">Обратите внимание на то, что все функции С и </w:t>
      </w:r>
      <w:r w:rsidRPr="009A338E">
        <w:rPr>
          <w:highlight w:val="yellow"/>
        </w:rPr>
        <w:t>C</w:t>
      </w:r>
      <w:r w:rsidRPr="00266E2B">
        <w:rPr>
          <w:highlight w:val="yellow"/>
          <w:lang w:val="ru-RU"/>
        </w:rPr>
        <w:t xml:space="preserve">++, имеющие прототипы в заголовочных файлах </w:t>
      </w:r>
      <w:r w:rsidRPr="009A338E">
        <w:rPr>
          <w:highlight w:val="yellow"/>
        </w:rPr>
        <w:t>Microsoft</w:t>
      </w:r>
      <w:r w:rsidRPr="00266E2B">
        <w:rPr>
          <w:highlight w:val="yellow"/>
          <w:lang w:val="ru-RU"/>
        </w:rPr>
        <w:t xml:space="preserve"> </w:t>
      </w:r>
      <w:r w:rsidRPr="009A338E">
        <w:rPr>
          <w:highlight w:val="yellow"/>
        </w:rPr>
        <w:t>Visual</w:t>
      </w:r>
      <w:r w:rsidRPr="00266E2B">
        <w:rPr>
          <w:highlight w:val="yellow"/>
          <w:lang w:val="ru-RU"/>
        </w:rPr>
        <w:t xml:space="preserve"> </w:t>
      </w:r>
      <w:r w:rsidRPr="009A338E">
        <w:rPr>
          <w:highlight w:val="yellow"/>
        </w:rPr>
        <w:t>C</w:t>
      </w:r>
      <w:r w:rsidRPr="00266E2B">
        <w:rPr>
          <w:highlight w:val="yellow"/>
          <w:lang w:val="ru-RU"/>
        </w:rPr>
        <w:t>/</w:t>
      </w:r>
      <w:r w:rsidRPr="009A338E">
        <w:rPr>
          <w:highlight w:val="yellow"/>
        </w:rPr>
        <w:t>C</w:t>
      </w:r>
      <w:r w:rsidRPr="00266E2B">
        <w:rPr>
          <w:highlight w:val="yellow"/>
          <w:lang w:val="ru-RU"/>
        </w:rPr>
        <w:t xml:space="preserve">++, — например, </w:t>
      </w:r>
      <w:proofErr w:type="spellStart"/>
      <w:r w:rsidRPr="009A338E">
        <w:rPr>
          <w:highlight w:val="yellow"/>
        </w:rPr>
        <w:t>stdio</w:t>
      </w:r>
      <w:proofErr w:type="spellEnd"/>
      <w:r w:rsidRPr="00266E2B">
        <w:rPr>
          <w:highlight w:val="yellow"/>
          <w:lang w:val="ru-RU"/>
        </w:rPr>
        <w:t>.</w:t>
      </w:r>
      <w:r w:rsidRPr="009A338E">
        <w:rPr>
          <w:highlight w:val="yellow"/>
        </w:rPr>
        <w:t>h</w:t>
      </w:r>
      <w:r w:rsidRPr="00266E2B">
        <w:rPr>
          <w:highlight w:val="yellow"/>
          <w:lang w:val="ru-RU"/>
        </w:rPr>
        <w:t xml:space="preserve"> — имеют тип </w:t>
      </w:r>
      <w:proofErr w:type="spellStart"/>
      <w:r w:rsidRPr="009A338E">
        <w:rPr>
          <w:highlight w:val="yellow"/>
        </w:rPr>
        <w:t>cdecl</w:t>
      </w:r>
      <w:proofErr w:type="spellEnd"/>
      <w:r w:rsidRPr="00266E2B">
        <w:rPr>
          <w:highlight w:val="yellow"/>
          <w:lang w:val="ru-RU"/>
        </w:rPr>
        <w:t>. Это гарантирует возможность компоновки с библиотечными функциями, даже если при компиляции использовалась опция /</w:t>
      </w:r>
      <w:proofErr w:type="spellStart"/>
      <w:r w:rsidRPr="009A338E">
        <w:rPr>
          <w:highlight w:val="yellow"/>
        </w:rPr>
        <w:t>Gz</w:t>
      </w:r>
      <w:proofErr w:type="spellEnd"/>
      <w:r w:rsidRPr="00266E2B">
        <w:rPr>
          <w:highlight w:val="yellow"/>
          <w:lang w:val="ru-RU"/>
        </w:rPr>
        <w:t>.</w:t>
      </w:r>
      <w:r w:rsidRPr="00266E2B">
        <w:rPr>
          <w:lang w:val="ru-RU"/>
        </w:rPr>
        <w:t xml:space="preserve"> Следующий пример компилировался с ключом /</w:t>
      </w:r>
      <w:proofErr w:type="spellStart"/>
      <w:r w:rsidRPr="00ED6363">
        <w:t>Gz</w:t>
      </w:r>
      <w:proofErr w:type="spellEnd"/>
      <w:r w:rsidRPr="00266E2B">
        <w:rPr>
          <w:lang w:val="ru-RU"/>
        </w:rPr>
        <w:t>; в нем показано, как переписать предыдущий пример для обеспечения совместимости с С:</w:t>
      </w:r>
    </w:p>
    <w:p w14:paraId="3752E1DE" w14:textId="77777777" w:rsidR="00266E2B" w:rsidRPr="00266E2B" w:rsidRDefault="00266E2B" w:rsidP="00266E2B">
      <w:pPr>
        <w:pStyle w:val="Main"/>
        <w:rPr>
          <w:lang w:val="ru-RU"/>
        </w:rPr>
      </w:pPr>
    </w:p>
    <w:p w14:paraId="3752E1DF" w14:textId="77777777" w:rsidR="00266E2B" w:rsidRPr="00266E2B" w:rsidRDefault="00266E2B" w:rsidP="00266E2B">
      <w:pPr>
        <w:pStyle w:val="Program"/>
      </w:pPr>
      <w:r w:rsidRPr="00266E2B">
        <w:rPr>
          <w:color w:val="0000FF"/>
        </w:rPr>
        <w:t>#define</w:t>
      </w:r>
      <w:r w:rsidRPr="00266E2B">
        <w:t xml:space="preserve"> TABLESIZE 30</w:t>
      </w:r>
    </w:p>
    <w:p w14:paraId="3752E1E0" w14:textId="77777777" w:rsidR="00266E2B" w:rsidRPr="00CA5095" w:rsidRDefault="00266E2B" w:rsidP="00266E2B">
      <w:pPr>
        <w:pStyle w:val="Program"/>
      </w:pPr>
      <w:r w:rsidRPr="00CA5095">
        <w:rPr>
          <w:color w:val="0000FF"/>
        </w:rPr>
        <w:t>float</w:t>
      </w:r>
      <w:r w:rsidRPr="00CA5095">
        <w:t xml:space="preserve"> </w:t>
      </w:r>
      <w:proofErr w:type="spellStart"/>
      <w:r w:rsidRPr="00CA5095">
        <w:t>cdecl</w:t>
      </w:r>
      <w:proofErr w:type="spellEnd"/>
      <w:r w:rsidRPr="00CA5095">
        <w:t xml:space="preserve"> </w:t>
      </w:r>
      <w:proofErr w:type="spellStart"/>
      <w:proofErr w:type="gramStart"/>
      <w:r w:rsidRPr="00CA5095">
        <w:t>cfcalculate</w:t>
      </w:r>
      <w:proofErr w:type="spellEnd"/>
      <w:r w:rsidRPr="00CA5095">
        <w:t>(</w:t>
      </w:r>
      <w:proofErr w:type="gramEnd"/>
      <w:r w:rsidRPr="00CA5095">
        <w:rPr>
          <w:color w:val="0000FF"/>
        </w:rPr>
        <w:t>int</w:t>
      </w:r>
      <w:r w:rsidRPr="00CA5095">
        <w:t xml:space="preserve"> </w:t>
      </w:r>
      <w:proofErr w:type="spellStart"/>
      <w:r w:rsidRPr="00CA5095">
        <w:t>iscore,</w:t>
      </w:r>
      <w:r w:rsidRPr="00CA5095">
        <w:rPr>
          <w:color w:val="0000FF"/>
        </w:rPr>
        <w:t>int</w:t>
      </w:r>
      <w:proofErr w:type="spellEnd"/>
      <w:r w:rsidRPr="00CA5095">
        <w:t xml:space="preserve"> </w:t>
      </w:r>
      <w:proofErr w:type="spellStart"/>
      <w:r w:rsidRPr="00CA5095">
        <w:t>iweight</w:t>
      </w:r>
      <w:proofErr w:type="spellEnd"/>
      <w:r w:rsidRPr="00CA5095">
        <w:t>)</w:t>
      </w:r>
    </w:p>
    <w:p w14:paraId="3752E1E1" w14:textId="77777777" w:rsidR="00266E2B" w:rsidRPr="00266E2B" w:rsidRDefault="00266E2B" w:rsidP="00266E2B">
      <w:pPr>
        <w:pStyle w:val="Program"/>
      </w:pPr>
      <w:r w:rsidRPr="00266E2B">
        <w:t>{</w:t>
      </w:r>
    </w:p>
    <w:p w14:paraId="3752E1E2" w14:textId="77777777" w:rsidR="00266E2B" w:rsidRPr="00266E2B" w:rsidRDefault="00266E2B" w:rsidP="00266E2B">
      <w:pPr>
        <w:pStyle w:val="Program"/>
      </w:pPr>
    </w:p>
    <w:p w14:paraId="3752E1E3" w14:textId="77777777" w:rsidR="00266E2B" w:rsidRPr="00266E2B" w:rsidRDefault="00266E2B" w:rsidP="00266E2B">
      <w:pPr>
        <w:pStyle w:val="Program"/>
      </w:pPr>
      <w:r w:rsidRPr="00266E2B">
        <w:t>}</w:t>
      </w:r>
    </w:p>
    <w:p w14:paraId="3752E1E4" w14:textId="77777777" w:rsidR="00266E2B" w:rsidRPr="00266E2B" w:rsidRDefault="00266E2B" w:rsidP="00266E2B">
      <w:pPr>
        <w:pStyle w:val="Program"/>
      </w:pPr>
      <w:r w:rsidRPr="00266E2B">
        <w:rPr>
          <w:color w:val="0000FF"/>
        </w:rPr>
        <w:t xml:space="preserve">float </w:t>
      </w:r>
      <w:proofErr w:type="spellStart"/>
      <w:r w:rsidRPr="00266E2B">
        <w:t>cdecl</w:t>
      </w:r>
      <w:proofErr w:type="spellEnd"/>
      <w:r w:rsidRPr="00266E2B">
        <w:t xml:space="preserve"> </w:t>
      </w:r>
      <w:proofErr w:type="spellStart"/>
      <w:r w:rsidRPr="00266E2B">
        <w:t>cfscore_</w:t>
      </w:r>
      <w:proofErr w:type="gramStart"/>
      <w:r w:rsidRPr="00266E2B">
        <w:t>table</w:t>
      </w:r>
      <w:proofErr w:type="spellEnd"/>
      <w:r w:rsidRPr="00266E2B">
        <w:t>[</w:t>
      </w:r>
      <w:proofErr w:type="gramEnd"/>
      <w:r w:rsidRPr="00266E2B">
        <w:t>TABLESIZE];</w:t>
      </w:r>
    </w:p>
    <w:p w14:paraId="3752E1E5" w14:textId="77777777" w:rsidR="00266E2B" w:rsidRPr="00266E2B" w:rsidRDefault="00266E2B" w:rsidP="00266E2B">
      <w:pPr>
        <w:pStyle w:val="Program"/>
      </w:pPr>
      <w:r w:rsidRPr="00266E2B">
        <w:t>main ()</w:t>
      </w:r>
    </w:p>
    <w:p w14:paraId="3752E1E6" w14:textId="77777777" w:rsidR="00266E2B" w:rsidRPr="00266E2B" w:rsidRDefault="00266E2B" w:rsidP="00266E2B">
      <w:pPr>
        <w:pStyle w:val="Program"/>
      </w:pPr>
      <w:r w:rsidRPr="00266E2B">
        <w:t>{</w:t>
      </w:r>
    </w:p>
    <w:p w14:paraId="3752E1E7" w14:textId="77777777" w:rsidR="00266E2B" w:rsidRPr="00266E2B" w:rsidRDefault="00266E2B" w:rsidP="00266E2B">
      <w:pPr>
        <w:pStyle w:val="Program"/>
        <w:ind w:left="284"/>
      </w:pPr>
      <w:r w:rsidRPr="00266E2B">
        <w:rPr>
          <w:color w:val="0000FF"/>
        </w:rPr>
        <w:t>int</w:t>
      </w:r>
      <w:r w:rsidRPr="00266E2B">
        <w:t xml:space="preserve"> </w:t>
      </w:r>
      <w:proofErr w:type="spellStart"/>
      <w:r w:rsidRPr="00266E2B">
        <w:t>iscore</w:t>
      </w:r>
      <w:proofErr w:type="spellEnd"/>
      <w:r w:rsidRPr="00266E2B">
        <w:t xml:space="preserve"> 95, </w:t>
      </w:r>
      <w:proofErr w:type="spellStart"/>
      <w:r w:rsidRPr="00266E2B">
        <w:t>iweight</w:t>
      </w:r>
      <w:proofErr w:type="spellEnd"/>
      <w:r w:rsidRPr="00266E2B">
        <w:t xml:space="preserve"> = 10;</w:t>
      </w:r>
    </w:p>
    <w:p w14:paraId="3752E1E8" w14:textId="77777777" w:rsidR="00266E2B" w:rsidRPr="00266E2B" w:rsidRDefault="00266E2B" w:rsidP="00266E2B">
      <w:pPr>
        <w:pStyle w:val="Program"/>
        <w:ind w:left="284"/>
      </w:pPr>
      <w:proofErr w:type="spellStart"/>
      <w:r w:rsidRPr="00266E2B">
        <w:t>cfscore_</w:t>
      </w:r>
      <w:proofErr w:type="gramStart"/>
      <w:r w:rsidRPr="00266E2B">
        <w:t>table</w:t>
      </w:r>
      <w:proofErr w:type="spellEnd"/>
      <w:r w:rsidRPr="00266E2B">
        <w:t>[</w:t>
      </w:r>
      <w:proofErr w:type="gramEnd"/>
      <w:r w:rsidRPr="00266E2B">
        <w:t xml:space="preserve">0] = </w:t>
      </w:r>
      <w:proofErr w:type="spellStart"/>
      <w:r w:rsidRPr="00266E2B">
        <w:t>cfcalculate</w:t>
      </w:r>
      <w:proofErr w:type="spellEnd"/>
      <w:r w:rsidRPr="00266E2B">
        <w:t>(</w:t>
      </w:r>
      <w:proofErr w:type="spellStart"/>
      <w:r w:rsidRPr="00266E2B">
        <w:t>iscore,iweight</w:t>
      </w:r>
      <w:proofErr w:type="spellEnd"/>
      <w:r w:rsidRPr="00266E2B">
        <w:t>);</w:t>
      </w:r>
    </w:p>
    <w:p w14:paraId="3752E1E9" w14:textId="77777777" w:rsidR="00266E2B" w:rsidRPr="00266E2B" w:rsidRDefault="00266E2B" w:rsidP="00266E2B">
      <w:pPr>
        <w:pStyle w:val="Program"/>
        <w:ind w:left="284"/>
      </w:pPr>
      <w:proofErr w:type="gramStart"/>
      <w:r w:rsidRPr="00266E2B">
        <w:rPr>
          <w:color w:val="0000FF"/>
        </w:rPr>
        <w:t>return</w:t>
      </w:r>
      <w:r w:rsidRPr="00266E2B">
        <w:t>(</w:t>
      </w:r>
      <w:proofErr w:type="gramEnd"/>
      <w:r w:rsidRPr="00266E2B">
        <w:t>0);</w:t>
      </w:r>
    </w:p>
    <w:p w14:paraId="3752E1EA" w14:textId="77777777" w:rsidR="00266E2B" w:rsidRPr="00266E2B" w:rsidRDefault="00266E2B" w:rsidP="00266E2B">
      <w:pPr>
        <w:pStyle w:val="Program"/>
      </w:pPr>
      <w:r w:rsidRPr="00266E2B">
        <w:t>}</w:t>
      </w:r>
    </w:p>
    <w:p w14:paraId="3752E1EB" w14:textId="77777777" w:rsidR="00266E2B" w:rsidRPr="00ED6363" w:rsidRDefault="00266E2B" w:rsidP="00266E2B">
      <w:pPr>
        <w:pStyle w:val="Main"/>
      </w:pPr>
    </w:p>
    <w:p w14:paraId="3752E1EC" w14:textId="77777777" w:rsidR="00266E2B" w:rsidRPr="00266E2B" w:rsidRDefault="00266E2B" w:rsidP="00266E2B">
      <w:pPr>
        <w:pStyle w:val="40"/>
        <w:spacing w:before="0" w:after="0"/>
        <w:ind w:left="992" w:firstLine="0"/>
      </w:pPr>
      <w:bookmarkStart w:id="73" w:name="_Toc303710885"/>
      <w:bookmarkStart w:id="74" w:name="_Toc515769995"/>
      <w:r w:rsidRPr="00973D8F">
        <w:t>Модификаторы</w:t>
      </w:r>
      <w:r w:rsidRPr="00266E2B">
        <w:t xml:space="preserve"> near, far </w:t>
      </w:r>
      <w:r w:rsidRPr="00973D8F">
        <w:t>и</w:t>
      </w:r>
      <w:r w:rsidRPr="00266E2B">
        <w:t xml:space="preserve"> huge.</w:t>
      </w:r>
      <w:bookmarkEnd w:id="73"/>
      <w:bookmarkEnd w:id="74"/>
    </w:p>
    <w:p w14:paraId="3752E1ED" w14:textId="77777777" w:rsidR="00266E2B" w:rsidRPr="00ED6363" w:rsidRDefault="00266E2B" w:rsidP="00266E2B">
      <w:pPr>
        <w:pStyle w:val="Main"/>
      </w:pPr>
      <w:bookmarkStart w:id="75" w:name="AP00627"/>
      <w:r w:rsidRPr="00266E2B">
        <w:rPr>
          <w:highlight w:val="yellow"/>
          <w:lang w:val="ru-RU"/>
        </w:rPr>
        <w:t xml:space="preserve">Три модификатора </w:t>
      </w:r>
      <w:r w:rsidRPr="009A338E">
        <w:rPr>
          <w:highlight w:val="yellow"/>
        </w:rPr>
        <w:t>near</w:t>
      </w:r>
      <w:r w:rsidRPr="00266E2B">
        <w:rPr>
          <w:highlight w:val="yellow"/>
          <w:lang w:val="ru-RU"/>
        </w:rPr>
        <w:t xml:space="preserve">, </w:t>
      </w:r>
      <w:r w:rsidRPr="009A338E">
        <w:rPr>
          <w:highlight w:val="yellow"/>
        </w:rPr>
        <w:t>far</w:t>
      </w:r>
      <w:r w:rsidRPr="00266E2B">
        <w:rPr>
          <w:highlight w:val="yellow"/>
          <w:lang w:val="ru-RU"/>
        </w:rPr>
        <w:t xml:space="preserve"> и </w:t>
      </w:r>
      <w:r w:rsidRPr="009A338E">
        <w:rPr>
          <w:highlight w:val="yellow"/>
        </w:rPr>
        <w:t>hug</w:t>
      </w:r>
      <w:bookmarkEnd w:id="75"/>
      <w:r w:rsidRPr="009A338E">
        <w:rPr>
          <w:highlight w:val="yellow"/>
        </w:rPr>
        <w:t>e</w:t>
      </w:r>
      <w:r w:rsidRPr="00266E2B">
        <w:rPr>
          <w:highlight w:val="yellow"/>
          <w:lang w:val="ru-RU"/>
        </w:rPr>
        <w:t xml:space="preserve"> влияют на работу операции косвенной ссылки (*); другими словами, они модифицируют размер указателей на объекты данных. Указатель </w:t>
      </w:r>
      <w:r w:rsidRPr="009A338E">
        <w:rPr>
          <w:highlight w:val="yellow"/>
        </w:rPr>
        <w:t>near</w:t>
      </w:r>
      <w:r w:rsidRPr="00266E2B">
        <w:rPr>
          <w:highlight w:val="yellow"/>
          <w:lang w:val="ru-RU"/>
        </w:rPr>
        <w:t xml:space="preserve"> имеет длину 2 байта, </w:t>
      </w:r>
      <w:r w:rsidRPr="00266E2B">
        <w:rPr>
          <w:highlight w:val="yellow"/>
          <w:lang w:val="ru-RU"/>
        </w:rPr>
        <w:lastRenderedPageBreak/>
        <w:t xml:space="preserve">указатель </w:t>
      </w:r>
      <w:r w:rsidRPr="009A338E">
        <w:rPr>
          <w:highlight w:val="yellow"/>
        </w:rPr>
        <w:t>far</w:t>
      </w:r>
      <w:r w:rsidRPr="00266E2B">
        <w:rPr>
          <w:highlight w:val="yellow"/>
          <w:lang w:val="ru-RU"/>
        </w:rPr>
        <w:t xml:space="preserve"> — 4 байта, указатель </w:t>
      </w:r>
      <w:r w:rsidRPr="009A338E">
        <w:rPr>
          <w:highlight w:val="yellow"/>
        </w:rPr>
        <w:t>huge</w:t>
      </w:r>
      <w:r w:rsidRPr="00266E2B">
        <w:rPr>
          <w:highlight w:val="yellow"/>
          <w:lang w:val="ru-RU"/>
        </w:rPr>
        <w:t xml:space="preserve"> — также 4 байта. Отличие указателей </w:t>
      </w:r>
      <w:r w:rsidRPr="009A338E">
        <w:rPr>
          <w:highlight w:val="yellow"/>
        </w:rPr>
        <w:t>far</w:t>
      </w:r>
      <w:r w:rsidRPr="00266E2B">
        <w:rPr>
          <w:highlight w:val="yellow"/>
          <w:lang w:val="ru-RU"/>
        </w:rPr>
        <w:t xml:space="preserve"> и </w:t>
      </w:r>
      <w:r w:rsidRPr="009A338E">
        <w:rPr>
          <w:highlight w:val="yellow"/>
        </w:rPr>
        <w:t>huge</w:t>
      </w:r>
      <w:r w:rsidRPr="00266E2B">
        <w:rPr>
          <w:highlight w:val="yellow"/>
          <w:lang w:val="ru-RU"/>
        </w:rPr>
        <w:t xml:space="preserve"> заключается в том, что указатель </w:t>
      </w:r>
      <w:r w:rsidRPr="009A338E">
        <w:rPr>
          <w:highlight w:val="yellow"/>
        </w:rPr>
        <w:t>huge</w:t>
      </w:r>
      <w:r w:rsidRPr="00266E2B">
        <w:rPr>
          <w:highlight w:val="yellow"/>
          <w:lang w:val="ru-RU"/>
        </w:rPr>
        <w:t xml:space="preserve"> работает с формой адреса.</w:t>
      </w:r>
      <w:r w:rsidRPr="00266E2B">
        <w:rPr>
          <w:lang w:val="ru-RU"/>
        </w:rPr>
        <w:t xml:space="preserve"> </w:t>
      </w:r>
      <w:proofErr w:type="spellStart"/>
      <w:r w:rsidRPr="00ED6363">
        <w:t>Эта</w:t>
      </w:r>
      <w:proofErr w:type="spellEnd"/>
      <w:r w:rsidRPr="00ED6363">
        <w:t xml:space="preserve"> </w:t>
      </w:r>
      <w:proofErr w:type="spellStart"/>
      <w:r w:rsidRPr="00ED6363">
        <w:t>концепция</w:t>
      </w:r>
      <w:proofErr w:type="spellEnd"/>
      <w:r w:rsidRPr="00ED6363">
        <w:t xml:space="preserve"> </w:t>
      </w:r>
      <w:proofErr w:type="spellStart"/>
      <w:r w:rsidRPr="00ED6363">
        <w:t>детально</w:t>
      </w:r>
      <w:proofErr w:type="spellEnd"/>
      <w:r w:rsidRPr="00ED6363">
        <w:t xml:space="preserve"> </w:t>
      </w:r>
      <w:proofErr w:type="spellStart"/>
      <w:r w:rsidRPr="00ED6363">
        <w:t>описана</w:t>
      </w:r>
      <w:proofErr w:type="spellEnd"/>
      <w:r w:rsidRPr="00ED6363">
        <w:t xml:space="preserve"> в </w:t>
      </w:r>
      <w:proofErr w:type="spellStart"/>
      <w:r w:rsidRPr="00ED6363">
        <w:t>дальнейшем</w:t>
      </w:r>
      <w:proofErr w:type="spellEnd"/>
      <w:r w:rsidRPr="00ED6363">
        <w:t>.</w:t>
      </w:r>
    </w:p>
    <w:p w14:paraId="3752E1EE" w14:textId="77777777" w:rsidR="00266E2B" w:rsidRPr="00ED6363" w:rsidRDefault="00266E2B" w:rsidP="00266E2B">
      <w:pPr>
        <w:pStyle w:val="Main"/>
        <w:rPr>
          <w:b/>
          <w:bCs/>
        </w:rPr>
      </w:pPr>
    </w:p>
    <w:p w14:paraId="3752E1EF" w14:textId="77777777" w:rsidR="00266E2B" w:rsidRPr="00266E2B" w:rsidRDefault="00266E2B" w:rsidP="00266E2B">
      <w:pPr>
        <w:pStyle w:val="Heading3"/>
        <w:keepNext w:val="0"/>
        <w:spacing w:before="0" w:after="0"/>
        <w:ind w:left="709" w:firstLine="0"/>
        <w:rPr>
          <w:sz w:val="20"/>
          <w:szCs w:val="20"/>
        </w:rPr>
      </w:pPr>
      <w:bookmarkStart w:id="76" w:name="_Toc303710886"/>
      <w:bookmarkStart w:id="77" w:name="_Toc515769996"/>
      <w:r w:rsidRPr="00266E2B">
        <w:rPr>
          <w:sz w:val="20"/>
          <w:szCs w:val="20"/>
        </w:rPr>
        <w:t>Тип данных char</w:t>
      </w:r>
      <w:bookmarkEnd w:id="76"/>
      <w:bookmarkEnd w:id="77"/>
    </w:p>
    <w:p w14:paraId="3752E1F0" w14:textId="77777777" w:rsidR="00266E2B" w:rsidRPr="00051FE4" w:rsidRDefault="00266E2B" w:rsidP="00266E2B">
      <w:pPr>
        <w:pStyle w:val="Main"/>
        <w:rPr>
          <w:lang w:val="ru-RU"/>
        </w:rPr>
      </w:pPr>
      <w:bookmarkStart w:id="78" w:name="AP00619"/>
      <w:r w:rsidRPr="00266E2B">
        <w:rPr>
          <w:highlight w:val="yellow"/>
          <w:lang w:val="ru-RU"/>
        </w:rPr>
        <w:t>Этот</w:t>
      </w:r>
      <w:bookmarkEnd w:id="78"/>
      <w:r w:rsidRPr="00266E2B">
        <w:rPr>
          <w:highlight w:val="yellow"/>
          <w:lang w:val="ru-RU"/>
        </w:rPr>
        <w:t xml:space="preserve"> тип определяет целые числа без знака в диапазоне от 0 до 255.</w:t>
      </w:r>
      <w:r w:rsidRPr="00266E2B">
        <w:rPr>
          <w:lang w:val="ru-RU"/>
        </w:rPr>
        <w:t xml:space="preserve"> Обычно такое целое размещается в одном байте памяти. В машине используется некоторый код для перевода чисел в символы и обратно. </w:t>
      </w:r>
      <w:r w:rsidRPr="00051FE4">
        <w:rPr>
          <w:lang w:val="ru-RU"/>
        </w:rPr>
        <w:t xml:space="preserve">В большинстве компьютеров это код </w:t>
      </w:r>
      <w:r w:rsidRPr="00ED6363">
        <w:t>ASCII</w:t>
      </w:r>
      <w:r w:rsidRPr="00051FE4">
        <w:rPr>
          <w:lang w:val="ru-RU"/>
        </w:rPr>
        <w:t>.</w:t>
      </w:r>
    </w:p>
    <w:p w14:paraId="3752E1F1" w14:textId="77777777" w:rsidR="00266E2B" w:rsidRPr="00266E2B" w:rsidRDefault="00266E2B" w:rsidP="00266E2B">
      <w:pPr>
        <w:pStyle w:val="Main"/>
        <w:rPr>
          <w:lang w:val="ru-RU"/>
        </w:rPr>
      </w:pPr>
      <w:r w:rsidRPr="00266E2B">
        <w:rPr>
          <w:lang w:val="ru-RU"/>
        </w:rPr>
        <w:t xml:space="preserve">Описание символьных переменных. Для описания символьной переменной применяется ключевое слово </w:t>
      </w:r>
      <w:r w:rsidRPr="00ED6363">
        <w:t>char</w:t>
      </w:r>
      <w:r w:rsidRPr="00266E2B">
        <w:rPr>
          <w:highlight w:val="yellow"/>
          <w:lang w:val="ru-RU"/>
        </w:rPr>
        <w:t>. Правила, касающиеся описания более чем одной переменной и инициализации переменных, остаются теми же, что и для других основных типов.</w:t>
      </w:r>
      <w:r w:rsidRPr="00266E2B">
        <w:rPr>
          <w:lang w:val="ru-RU"/>
        </w:rPr>
        <w:t xml:space="preserve"> Поэтому строки, приведенные ниже, являются допустимыми операторами.</w:t>
      </w:r>
    </w:p>
    <w:p w14:paraId="3752E1F2" w14:textId="77777777" w:rsidR="00266E2B" w:rsidRPr="00266E2B" w:rsidRDefault="00266E2B" w:rsidP="00266E2B">
      <w:pPr>
        <w:pStyle w:val="Main"/>
        <w:rPr>
          <w:lang w:val="ru-RU"/>
        </w:rPr>
      </w:pPr>
    </w:p>
    <w:p w14:paraId="3752E1F3" w14:textId="77777777" w:rsidR="00266E2B" w:rsidRPr="00D36B22" w:rsidRDefault="00266E2B" w:rsidP="00266E2B">
      <w:pPr>
        <w:pStyle w:val="Main"/>
      </w:pPr>
      <w:r w:rsidRPr="00CA5095">
        <w:rPr>
          <w:color w:val="0000FF"/>
        </w:rPr>
        <w:t>char</w:t>
      </w:r>
      <w:r w:rsidRPr="00D36B22">
        <w:t xml:space="preserve"> </w:t>
      </w:r>
      <w:r w:rsidRPr="00ED6363">
        <w:t>response</w:t>
      </w:r>
      <w:r w:rsidRPr="00D36B22">
        <w:t>;</w:t>
      </w:r>
    </w:p>
    <w:p w14:paraId="3752E1F4" w14:textId="77777777" w:rsidR="00266E2B" w:rsidRPr="00D36B22" w:rsidRDefault="00266E2B" w:rsidP="00266E2B">
      <w:pPr>
        <w:pStyle w:val="Main"/>
      </w:pPr>
      <w:r w:rsidRPr="00CA5095">
        <w:rPr>
          <w:color w:val="0000FF"/>
        </w:rPr>
        <w:t>char</w:t>
      </w:r>
      <w:r w:rsidRPr="00D36B22">
        <w:t xml:space="preserve"> </w:t>
      </w:r>
      <w:proofErr w:type="spellStart"/>
      <w:r w:rsidRPr="00ED6363">
        <w:t>intable</w:t>
      </w:r>
      <w:proofErr w:type="spellEnd"/>
      <w:r w:rsidRPr="00D36B22">
        <w:t xml:space="preserve">, </w:t>
      </w:r>
      <w:proofErr w:type="spellStart"/>
      <w:r w:rsidRPr="00ED6363">
        <w:t>latan</w:t>
      </w:r>
      <w:proofErr w:type="spellEnd"/>
      <w:r w:rsidRPr="00D36B22">
        <w:t>;</w:t>
      </w:r>
    </w:p>
    <w:p w14:paraId="3752E1F5" w14:textId="77777777" w:rsidR="00266E2B" w:rsidRPr="00266E2B" w:rsidRDefault="00266E2B" w:rsidP="00266E2B">
      <w:pPr>
        <w:pStyle w:val="Main"/>
        <w:rPr>
          <w:lang w:val="ru-RU"/>
        </w:rPr>
      </w:pPr>
      <w:r w:rsidRPr="00CA5095">
        <w:rPr>
          <w:color w:val="0000FF"/>
        </w:rPr>
        <w:t>char</w:t>
      </w:r>
      <w:r w:rsidRPr="00266E2B">
        <w:rPr>
          <w:lang w:val="ru-RU"/>
        </w:rPr>
        <w:t xml:space="preserve"> </w:t>
      </w:r>
      <w:proofErr w:type="spellStart"/>
      <w:r w:rsidRPr="00ED6363">
        <w:t>isma</w:t>
      </w:r>
      <w:proofErr w:type="spellEnd"/>
      <w:r w:rsidRPr="00266E2B">
        <w:rPr>
          <w:lang w:val="ru-RU"/>
        </w:rPr>
        <w:t xml:space="preserve"> = '</w:t>
      </w:r>
      <w:r w:rsidRPr="00ED6363">
        <w:t>S</w:t>
      </w:r>
      <w:r w:rsidRPr="00266E2B">
        <w:rPr>
          <w:lang w:val="ru-RU"/>
        </w:rPr>
        <w:t>';</w:t>
      </w:r>
    </w:p>
    <w:p w14:paraId="3752E1F6" w14:textId="77777777" w:rsidR="00266E2B" w:rsidRPr="00266E2B" w:rsidRDefault="00266E2B" w:rsidP="00266E2B">
      <w:pPr>
        <w:pStyle w:val="Main"/>
        <w:rPr>
          <w:lang w:val="ru-RU"/>
        </w:rPr>
      </w:pPr>
    </w:p>
    <w:p w14:paraId="3752E1F7" w14:textId="77777777" w:rsidR="00266E2B" w:rsidRPr="00266E2B" w:rsidRDefault="00266E2B" w:rsidP="00266E2B">
      <w:pPr>
        <w:pStyle w:val="Main"/>
        <w:rPr>
          <w:lang w:val="ru-RU"/>
        </w:rPr>
      </w:pPr>
      <w:bookmarkStart w:id="79" w:name="AP00628"/>
      <w:r w:rsidRPr="00266E2B">
        <w:rPr>
          <w:lang w:val="ru-RU"/>
        </w:rPr>
        <w:t>Символьные константы</w:t>
      </w:r>
      <w:bookmarkEnd w:id="79"/>
      <w:r w:rsidRPr="00266E2B">
        <w:rPr>
          <w:lang w:val="ru-RU"/>
        </w:rPr>
        <w:t xml:space="preserve">. </w:t>
      </w:r>
      <w:r w:rsidRPr="00266E2B">
        <w:rPr>
          <w:highlight w:val="cyan"/>
          <w:lang w:val="ru-RU"/>
        </w:rPr>
        <w:t>В языке Си символы заключаются в апострофы.</w:t>
      </w:r>
      <w:r w:rsidRPr="00266E2B">
        <w:rPr>
          <w:lang w:val="ru-RU"/>
        </w:rPr>
        <w:t xml:space="preserve"> Поэтому, когда мы присваиваем какое-то значение переменной </w:t>
      </w:r>
      <w:r w:rsidRPr="00ED6363">
        <w:t>broiled</w:t>
      </w:r>
      <w:r w:rsidRPr="00266E2B">
        <w:rPr>
          <w:lang w:val="ru-RU"/>
        </w:rPr>
        <w:t xml:space="preserve"> типа </w:t>
      </w:r>
      <w:r w:rsidRPr="00ED6363">
        <w:t>char</w:t>
      </w:r>
      <w:r w:rsidRPr="00266E2B">
        <w:rPr>
          <w:lang w:val="ru-RU"/>
        </w:rPr>
        <w:t>, мы должны писать</w:t>
      </w:r>
    </w:p>
    <w:p w14:paraId="3752E1F8" w14:textId="77777777" w:rsidR="00266E2B" w:rsidRPr="00266E2B" w:rsidRDefault="00266E2B" w:rsidP="00266E2B">
      <w:pPr>
        <w:pStyle w:val="Main"/>
        <w:rPr>
          <w:lang w:val="ru-RU"/>
        </w:rPr>
      </w:pPr>
    </w:p>
    <w:p w14:paraId="3752E1F9" w14:textId="77777777" w:rsidR="00266E2B" w:rsidRPr="00266E2B" w:rsidRDefault="00266E2B" w:rsidP="00266E2B">
      <w:pPr>
        <w:pStyle w:val="Main"/>
        <w:rPr>
          <w:lang w:val="ru-RU"/>
        </w:rPr>
      </w:pPr>
      <w:r w:rsidRPr="00ED6363">
        <w:t>broiled</w:t>
      </w:r>
      <w:r w:rsidRPr="00266E2B">
        <w:rPr>
          <w:lang w:val="ru-RU"/>
        </w:rPr>
        <w:t xml:space="preserve"> = '</w:t>
      </w:r>
      <w:r w:rsidRPr="00ED6363">
        <w:t>T</w:t>
      </w:r>
      <w:r w:rsidRPr="00266E2B">
        <w:rPr>
          <w:lang w:val="ru-RU"/>
        </w:rPr>
        <w:t xml:space="preserve">'; </w:t>
      </w:r>
      <w:r w:rsidRPr="00266E2B">
        <w:rPr>
          <w:color w:val="008000"/>
          <w:lang w:val="ru-RU"/>
        </w:rPr>
        <w:t>/*ПРАВИЛЬНО*/</w:t>
      </w:r>
    </w:p>
    <w:p w14:paraId="3752E1FA" w14:textId="77777777" w:rsidR="00266E2B" w:rsidRPr="00266E2B" w:rsidRDefault="00266E2B" w:rsidP="00266E2B">
      <w:pPr>
        <w:pStyle w:val="Main"/>
        <w:rPr>
          <w:lang w:val="ru-RU"/>
        </w:rPr>
      </w:pPr>
      <w:r w:rsidRPr="00266E2B">
        <w:rPr>
          <w:lang w:val="ru-RU"/>
        </w:rPr>
        <w:t>а не</w:t>
      </w:r>
    </w:p>
    <w:p w14:paraId="3752E1FB" w14:textId="77777777" w:rsidR="00266E2B" w:rsidRPr="00266E2B" w:rsidRDefault="00266E2B" w:rsidP="00266E2B">
      <w:pPr>
        <w:pStyle w:val="Main"/>
        <w:rPr>
          <w:lang w:val="ru-RU"/>
        </w:rPr>
      </w:pPr>
      <w:r w:rsidRPr="00ED6363">
        <w:t>broiled</w:t>
      </w:r>
      <w:r w:rsidRPr="00266E2B">
        <w:rPr>
          <w:lang w:val="ru-RU"/>
        </w:rPr>
        <w:t xml:space="preserve"> = Т; </w:t>
      </w:r>
      <w:r w:rsidRPr="00266E2B">
        <w:rPr>
          <w:color w:val="008000"/>
          <w:lang w:val="ru-RU"/>
        </w:rPr>
        <w:t>/*НЕПРАВИЛЬНО*/</w:t>
      </w:r>
    </w:p>
    <w:p w14:paraId="3752E1FC" w14:textId="77777777" w:rsidR="00266E2B" w:rsidRPr="00266E2B" w:rsidRDefault="00266E2B" w:rsidP="00266E2B">
      <w:pPr>
        <w:pStyle w:val="Main"/>
        <w:rPr>
          <w:lang w:val="ru-RU"/>
        </w:rPr>
      </w:pPr>
    </w:p>
    <w:p w14:paraId="3752E1FD" w14:textId="77777777" w:rsidR="00266E2B" w:rsidRPr="00266E2B" w:rsidRDefault="00266E2B" w:rsidP="00266E2B">
      <w:pPr>
        <w:pStyle w:val="Main"/>
        <w:rPr>
          <w:lang w:val="ru-RU"/>
        </w:rPr>
      </w:pPr>
      <w:r w:rsidRPr="00266E2B">
        <w:rPr>
          <w:lang w:val="ru-RU"/>
        </w:rPr>
        <w:t>Если апострофы опущены, компилятор «считает», что мы используем переменную с именем Т, которую забыли описать.</w:t>
      </w:r>
    </w:p>
    <w:p w14:paraId="3752E1FE" w14:textId="77777777" w:rsidR="00266E2B" w:rsidRDefault="00266E2B" w:rsidP="00266E2B">
      <w:pPr>
        <w:pStyle w:val="Main"/>
        <w:rPr>
          <w:lang w:val="ru-RU"/>
        </w:rPr>
      </w:pPr>
      <w:r w:rsidRPr="00266E2B">
        <w:rPr>
          <w:highlight w:val="yellow"/>
          <w:lang w:val="ru-RU"/>
        </w:rPr>
        <w:t xml:space="preserve">В стандарте языка Си принято правило, согласно которому значениями переменной или константы типа </w:t>
      </w:r>
      <w:r w:rsidRPr="009A338E">
        <w:rPr>
          <w:highlight w:val="yellow"/>
        </w:rPr>
        <w:t>char</w:t>
      </w:r>
      <w:r w:rsidRPr="00266E2B">
        <w:rPr>
          <w:highlight w:val="yellow"/>
          <w:lang w:val="ru-RU"/>
        </w:rPr>
        <w:t xml:space="preserve"> могут быть только одиночные символы. В соответствии с этим последовательность операторов, указанная ниже, является недопустимой, поскольку там делается попытка присвоить переменной </w:t>
      </w:r>
      <w:r w:rsidRPr="009A338E">
        <w:rPr>
          <w:highlight w:val="yellow"/>
        </w:rPr>
        <w:t>bovine</w:t>
      </w:r>
      <w:r w:rsidRPr="00266E2B">
        <w:rPr>
          <w:highlight w:val="yellow"/>
          <w:lang w:val="ru-RU"/>
        </w:rPr>
        <w:t xml:space="preserve"> значение, состоящее из двух символов</w:t>
      </w:r>
      <w:r w:rsidRPr="00266E2B">
        <w:rPr>
          <w:lang w:val="ru-RU"/>
        </w:rPr>
        <w:t>:</w:t>
      </w:r>
    </w:p>
    <w:p w14:paraId="3752E1FF" w14:textId="77777777" w:rsidR="00266E2B" w:rsidRPr="00051FE4" w:rsidRDefault="00266E2B" w:rsidP="00266E2B">
      <w:pPr>
        <w:pStyle w:val="Main"/>
        <w:rPr>
          <w:lang w:val="ru-RU"/>
        </w:rPr>
      </w:pPr>
    </w:p>
    <w:p w14:paraId="3752E200" w14:textId="77777777" w:rsidR="00266E2B" w:rsidRPr="00ED6363" w:rsidRDefault="00266E2B" w:rsidP="00266E2B">
      <w:pPr>
        <w:pStyle w:val="Main"/>
      </w:pPr>
      <w:r w:rsidRPr="00715AED">
        <w:rPr>
          <w:color w:val="0000FF"/>
        </w:rPr>
        <w:t>char</w:t>
      </w:r>
      <w:r w:rsidRPr="00ED6363">
        <w:t xml:space="preserve"> bovine; bovine = 'ox</w:t>
      </w:r>
      <w:proofErr w:type="gramStart"/>
      <w:r w:rsidRPr="00ED6363">
        <w:t>'</w:t>
      </w:r>
      <w:r>
        <w:t xml:space="preserve">; </w:t>
      </w:r>
      <w:r w:rsidRPr="00ED6363">
        <w:t xml:space="preserve"> </w:t>
      </w:r>
      <w:r>
        <w:rPr>
          <w:color w:val="008000"/>
        </w:rPr>
        <w:t>/</w:t>
      </w:r>
      <w:proofErr w:type="gramEnd"/>
      <w:r>
        <w:rPr>
          <w:color w:val="008000"/>
        </w:rPr>
        <w:t>*</w:t>
      </w:r>
      <w:r w:rsidRPr="00715AED">
        <w:rPr>
          <w:color w:val="008000"/>
        </w:rPr>
        <w:t>НЕПРА</w:t>
      </w:r>
      <w:r>
        <w:rPr>
          <w:color w:val="008000"/>
        </w:rPr>
        <w:t>ВИЛЬНО</w:t>
      </w:r>
      <w:r w:rsidRPr="00715AED">
        <w:rPr>
          <w:color w:val="008000"/>
        </w:rPr>
        <w:t>*/</w:t>
      </w:r>
    </w:p>
    <w:p w14:paraId="3752E201" w14:textId="77777777" w:rsidR="00266E2B" w:rsidRPr="00ED6363" w:rsidRDefault="00266E2B" w:rsidP="00266E2B">
      <w:pPr>
        <w:pStyle w:val="Main"/>
      </w:pPr>
    </w:p>
    <w:p w14:paraId="3752E202" w14:textId="77777777" w:rsidR="00266E2B" w:rsidRPr="00266E2B" w:rsidRDefault="00266E2B" w:rsidP="00266E2B">
      <w:pPr>
        <w:pStyle w:val="Main"/>
        <w:rPr>
          <w:lang w:val="ru-RU"/>
        </w:rPr>
      </w:pPr>
      <w:r w:rsidRPr="00266E2B">
        <w:rPr>
          <w:lang w:val="ru-RU"/>
        </w:rPr>
        <w:t xml:space="preserve">Если вы посмотрите на таблицу кода </w:t>
      </w:r>
      <w:r w:rsidRPr="00ED6363">
        <w:t>ASCII</w:t>
      </w:r>
      <w:r w:rsidRPr="00266E2B">
        <w:rPr>
          <w:lang w:val="ru-RU"/>
        </w:rPr>
        <w:t xml:space="preserve">, то увидите, что некоторые из «символов» в ней не выводятся на печать. Например, при использовании в программе символа номер 7 терминал компьютера издает звуковой сигнал. Но </w:t>
      </w:r>
      <w:r w:rsidRPr="00266E2B">
        <w:rPr>
          <w:highlight w:val="cyan"/>
          <w:lang w:val="ru-RU"/>
        </w:rPr>
        <w:t xml:space="preserve">как использовать символ, который невозможно набрать на клавиатуре? </w:t>
      </w:r>
      <w:r w:rsidRPr="00266E2B">
        <w:rPr>
          <w:highlight w:val="yellow"/>
          <w:lang w:val="ru-RU"/>
        </w:rPr>
        <w:t>В языке Си для этого имеются два способа.</w:t>
      </w:r>
    </w:p>
    <w:p w14:paraId="3752E203" w14:textId="77777777" w:rsidR="00266E2B" w:rsidRPr="00266E2B" w:rsidRDefault="00266E2B" w:rsidP="00266E2B">
      <w:pPr>
        <w:pStyle w:val="Main"/>
        <w:rPr>
          <w:lang w:val="ru-RU"/>
        </w:rPr>
      </w:pPr>
      <w:r w:rsidRPr="00266E2B">
        <w:rPr>
          <w:i/>
          <w:highlight w:val="yellow"/>
          <w:lang w:val="ru-RU"/>
        </w:rPr>
        <w:t xml:space="preserve">В </w:t>
      </w:r>
      <w:r w:rsidRPr="00266E2B">
        <w:rPr>
          <w:i/>
          <w:highlight w:val="cyan"/>
          <w:lang w:val="ru-RU"/>
        </w:rPr>
        <w:t>первом способе</w:t>
      </w:r>
      <w:r w:rsidRPr="00266E2B">
        <w:rPr>
          <w:highlight w:val="cyan"/>
          <w:lang w:val="ru-RU"/>
        </w:rPr>
        <w:t xml:space="preserve"> </w:t>
      </w:r>
      <w:r w:rsidRPr="00266E2B">
        <w:rPr>
          <w:highlight w:val="yellow"/>
          <w:lang w:val="ru-RU"/>
        </w:rPr>
        <w:t xml:space="preserve">используется сам код </w:t>
      </w:r>
      <w:r w:rsidRPr="009A338E">
        <w:rPr>
          <w:highlight w:val="yellow"/>
        </w:rPr>
        <w:t>ASCII</w:t>
      </w:r>
      <w:r w:rsidRPr="00266E2B">
        <w:rPr>
          <w:highlight w:val="yellow"/>
          <w:lang w:val="ru-RU"/>
        </w:rPr>
        <w:t>. Вы должны только указать номер символа вместе с предшествующим знаком «обратная косая черта».</w:t>
      </w:r>
      <w:r w:rsidRPr="00266E2B">
        <w:rPr>
          <w:lang w:val="ru-RU"/>
        </w:rPr>
        <w:t xml:space="preserve"> Мы уже делали это в нашей программе «золотой эквивалент». Вот эта строка</w:t>
      </w:r>
    </w:p>
    <w:p w14:paraId="3752E204" w14:textId="77777777" w:rsidR="00266E2B" w:rsidRPr="00266E2B" w:rsidRDefault="00266E2B" w:rsidP="00266E2B">
      <w:pPr>
        <w:pStyle w:val="Main"/>
        <w:rPr>
          <w:lang w:val="ru-RU"/>
        </w:rPr>
      </w:pPr>
    </w:p>
    <w:p w14:paraId="3752E205" w14:textId="77777777" w:rsidR="00266E2B" w:rsidRPr="00266E2B" w:rsidRDefault="00266E2B" w:rsidP="00266E2B">
      <w:pPr>
        <w:pStyle w:val="Main"/>
        <w:rPr>
          <w:lang w:val="ru-RU"/>
        </w:rPr>
      </w:pPr>
      <w:r w:rsidRPr="00ED6363">
        <w:t>beep</w:t>
      </w:r>
      <w:r w:rsidRPr="00266E2B">
        <w:rPr>
          <w:lang w:val="ru-RU"/>
        </w:rPr>
        <w:t xml:space="preserve"> = '\007';</w:t>
      </w:r>
    </w:p>
    <w:p w14:paraId="3752E206" w14:textId="77777777" w:rsidR="00266E2B" w:rsidRPr="00266E2B" w:rsidRDefault="00266E2B" w:rsidP="00266E2B">
      <w:pPr>
        <w:pStyle w:val="Main"/>
        <w:rPr>
          <w:lang w:val="ru-RU"/>
        </w:rPr>
      </w:pPr>
    </w:p>
    <w:p w14:paraId="3752E207" w14:textId="77777777" w:rsidR="00266E2B" w:rsidRPr="00266E2B" w:rsidRDefault="00266E2B" w:rsidP="00266E2B">
      <w:pPr>
        <w:pStyle w:val="Main"/>
        <w:rPr>
          <w:lang w:val="ru-RU"/>
        </w:rPr>
      </w:pPr>
      <w:r w:rsidRPr="00266E2B">
        <w:rPr>
          <w:lang w:val="ru-RU"/>
        </w:rPr>
        <w:t xml:space="preserve">Здесь имеются </w:t>
      </w:r>
      <w:r w:rsidRPr="00266E2B">
        <w:rPr>
          <w:highlight w:val="cyan"/>
          <w:lang w:val="ru-RU"/>
        </w:rPr>
        <w:t>два важных момента,</w:t>
      </w:r>
      <w:r w:rsidRPr="00266E2B">
        <w:rPr>
          <w:lang w:val="ru-RU"/>
        </w:rPr>
        <w:t xml:space="preserve"> </w:t>
      </w:r>
      <w:r w:rsidRPr="00266E2B">
        <w:rPr>
          <w:highlight w:val="yellow"/>
          <w:lang w:val="ru-RU"/>
        </w:rPr>
        <w:t xml:space="preserve">которые вы должны отчетливо представлять себе. </w:t>
      </w:r>
      <w:r w:rsidRPr="00266E2B">
        <w:rPr>
          <w:highlight w:val="cyan"/>
          <w:lang w:val="ru-RU"/>
        </w:rPr>
        <w:t xml:space="preserve">Первый </w:t>
      </w:r>
      <w:r w:rsidRPr="00266E2B">
        <w:rPr>
          <w:highlight w:val="yellow"/>
          <w:lang w:val="ru-RU"/>
        </w:rPr>
        <w:t xml:space="preserve">— это то, что последовательность знаков заключается в апострофы точно так же, как это делается с обычным символом. </w:t>
      </w:r>
      <w:r w:rsidRPr="00266E2B">
        <w:rPr>
          <w:highlight w:val="cyan"/>
          <w:lang w:val="ru-RU"/>
        </w:rPr>
        <w:t xml:space="preserve">Второе </w:t>
      </w:r>
      <w:r w:rsidRPr="00266E2B">
        <w:rPr>
          <w:highlight w:val="yellow"/>
          <w:lang w:val="ru-RU"/>
        </w:rPr>
        <w:t>— то, что номер символа должен быть записан в восьмеричном виде. При записи последовательности знаков мы можем случайно пропустить нули в первых позициях; в этом случае для представления кода «сигнал» мы могли бы использовать '\07' или даже '\7'.</w:t>
      </w:r>
      <w:r w:rsidRPr="00266E2B">
        <w:rPr>
          <w:lang w:val="ru-RU"/>
        </w:rPr>
        <w:t xml:space="preserve"> Но ни в коем случае не опускайте в записи последние нули! Последовательность символов '\020' можно записать в виде '\20', но не '\02'.</w:t>
      </w:r>
    </w:p>
    <w:p w14:paraId="3752E208" w14:textId="77777777" w:rsidR="00266E2B" w:rsidRPr="00266E2B" w:rsidRDefault="00266E2B" w:rsidP="00266E2B">
      <w:pPr>
        <w:pStyle w:val="Main"/>
        <w:rPr>
          <w:lang w:val="ru-RU"/>
        </w:rPr>
      </w:pPr>
      <w:r w:rsidRPr="00266E2B">
        <w:rPr>
          <w:lang w:val="ru-RU"/>
        </w:rPr>
        <w:t xml:space="preserve">При использовании кода </w:t>
      </w:r>
      <w:r w:rsidRPr="00ED6363">
        <w:t>ASCII</w:t>
      </w:r>
      <w:r w:rsidRPr="00266E2B">
        <w:rPr>
          <w:lang w:val="ru-RU"/>
        </w:rPr>
        <w:t xml:space="preserve"> необходимо отметить различие между числами и символами, обозначающими числа. Например, символу "4" соответствует код </w:t>
      </w:r>
      <w:r w:rsidRPr="00ED6363">
        <w:t>ASCII</w:t>
      </w:r>
      <w:r w:rsidRPr="00266E2B">
        <w:rPr>
          <w:lang w:val="ru-RU"/>
        </w:rPr>
        <w:t>, равный 52. Это символ " 4" , а не число 4.</w:t>
      </w:r>
    </w:p>
    <w:p w14:paraId="3752E209" w14:textId="77777777" w:rsidR="00266E2B" w:rsidRPr="00266E2B" w:rsidRDefault="00266E2B" w:rsidP="00266E2B">
      <w:pPr>
        <w:pStyle w:val="Main"/>
        <w:rPr>
          <w:lang w:val="ru-RU"/>
        </w:rPr>
      </w:pPr>
      <w:r w:rsidRPr="00266E2B">
        <w:rPr>
          <w:i/>
          <w:highlight w:val="yellow"/>
          <w:lang w:val="ru-RU"/>
        </w:rPr>
        <w:t xml:space="preserve">Во </w:t>
      </w:r>
      <w:r w:rsidRPr="00266E2B">
        <w:rPr>
          <w:i/>
          <w:highlight w:val="cyan"/>
          <w:lang w:val="ru-RU"/>
        </w:rPr>
        <w:t>втором способе</w:t>
      </w:r>
      <w:r w:rsidRPr="00266E2B">
        <w:rPr>
          <w:highlight w:val="cyan"/>
          <w:lang w:val="ru-RU"/>
        </w:rPr>
        <w:t xml:space="preserve"> </w:t>
      </w:r>
      <w:r w:rsidRPr="00266E2B">
        <w:rPr>
          <w:highlight w:val="yellow"/>
          <w:lang w:val="ru-RU"/>
        </w:rPr>
        <w:t>представления «неудобных» знаков используются специальные последовательности символов. Они называются управляющими последовательностями и выглядят следующим образом:</w:t>
      </w:r>
    </w:p>
    <w:p w14:paraId="3752E20A" w14:textId="77777777" w:rsidR="00266E2B" w:rsidRPr="00ED6363" w:rsidRDefault="00266E2B" w:rsidP="00266E2B">
      <w:pPr>
        <w:pStyle w:val="Main"/>
        <w:rPr>
          <w:rFonts w:ascii="Times New Roman" w:hAnsi="Times New Roman"/>
          <w:lang w:val="ru-RU"/>
        </w:rPr>
      </w:pPr>
    </w:p>
    <w:p w14:paraId="3752E20B" w14:textId="77777777" w:rsidR="00266E2B" w:rsidRPr="009563B3" w:rsidRDefault="00266E2B" w:rsidP="00266E2B">
      <w:pPr>
        <w:pStyle w:val="Program"/>
        <w:rPr>
          <w:lang w:val="ru-RU"/>
        </w:rPr>
      </w:pPr>
      <w:r w:rsidRPr="009563B3">
        <w:rPr>
          <w:lang w:val="ru-RU"/>
        </w:rPr>
        <w:tab/>
        <w:t>\n</w:t>
      </w:r>
      <w:r w:rsidRPr="009563B3">
        <w:rPr>
          <w:lang w:val="ru-RU"/>
        </w:rPr>
        <w:tab/>
        <w:t>новая строка</w:t>
      </w:r>
    </w:p>
    <w:p w14:paraId="3752E20C" w14:textId="77777777" w:rsidR="00266E2B" w:rsidRPr="009563B3" w:rsidRDefault="00266E2B" w:rsidP="00266E2B">
      <w:pPr>
        <w:pStyle w:val="Program"/>
        <w:rPr>
          <w:lang w:val="ru-RU"/>
        </w:rPr>
      </w:pPr>
      <w:r w:rsidRPr="009563B3">
        <w:rPr>
          <w:lang w:val="ru-RU"/>
        </w:rPr>
        <w:tab/>
        <w:t>\t</w:t>
      </w:r>
      <w:r w:rsidRPr="009563B3">
        <w:rPr>
          <w:lang w:val="ru-RU"/>
        </w:rPr>
        <w:tab/>
        <w:t>табуляция</w:t>
      </w:r>
    </w:p>
    <w:p w14:paraId="3752E20D" w14:textId="77777777" w:rsidR="00266E2B" w:rsidRPr="009563B3" w:rsidRDefault="00266E2B" w:rsidP="00266E2B">
      <w:pPr>
        <w:pStyle w:val="Program"/>
        <w:rPr>
          <w:lang w:val="ru-RU"/>
        </w:rPr>
      </w:pPr>
      <w:r w:rsidRPr="009563B3">
        <w:rPr>
          <w:lang w:val="ru-RU"/>
        </w:rPr>
        <w:tab/>
        <w:t>\b</w:t>
      </w:r>
      <w:r w:rsidRPr="009563B3">
        <w:rPr>
          <w:lang w:val="ru-RU"/>
        </w:rPr>
        <w:tab/>
        <w:t>шаг назад</w:t>
      </w:r>
    </w:p>
    <w:p w14:paraId="3752E20E" w14:textId="77777777" w:rsidR="00266E2B" w:rsidRPr="009563B3" w:rsidRDefault="00266E2B" w:rsidP="00266E2B">
      <w:pPr>
        <w:pStyle w:val="Program"/>
        <w:rPr>
          <w:lang w:val="ru-RU"/>
        </w:rPr>
      </w:pPr>
      <w:r w:rsidRPr="009563B3">
        <w:rPr>
          <w:lang w:val="ru-RU"/>
        </w:rPr>
        <w:tab/>
        <w:t>\r</w:t>
      </w:r>
      <w:r w:rsidRPr="009563B3">
        <w:rPr>
          <w:lang w:val="ru-RU"/>
        </w:rPr>
        <w:tab/>
        <w:t>возврат каретки</w:t>
      </w:r>
    </w:p>
    <w:p w14:paraId="3752E20F" w14:textId="77777777" w:rsidR="00266E2B" w:rsidRPr="009563B3" w:rsidRDefault="00266E2B" w:rsidP="00266E2B">
      <w:pPr>
        <w:pStyle w:val="Program"/>
        <w:rPr>
          <w:lang w:val="ru-RU"/>
        </w:rPr>
      </w:pPr>
      <w:r w:rsidRPr="009563B3">
        <w:rPr>
          <w:lang w:val="ru-RU"/>
        </w:rPr>
        <w:tab/>
        <w:t>\f</w:t>
      </w:r>
      <w:r w:rsidRPr="009563B3">
        <w:rPr>
          <w:lang w:val="ru-RU"/>
        </w:rPr>
        <w:tab/>
        <w:t>подача бланка</w:t>
      </w:r>
    </w:p>
    <w:p w14:paraId="3752E210" w14:textId="77777777" w:rsidR="00266E2B" w:rsidRPr="009563B3" w:rsidRDefault="00266E2B" w:rsidP="00266E2B">
      <w:pPr>
        <w:pStyle w:val="Program"/>
        <w:rPr>
          <w:lang w:val="ru-RU"/>
        </w:rPr>
      </w:pPr>
      <w:r w:rsidRPr="009563B3">
        <w:rPr>
          <w:lang w:val="ru-RU"/>
        </w:rPr>
        <w:tab/>
        <w:t>\\</w:t>
      </w:r>
      <w:r w:rsidRPr="009563B3">
        <w:rPr>
          <w:lang w:val="ru-RU"/>
        </w:rPr>
        <w:tab/>
        <w:t>обратная косая черта (\)</w:t>
      </w:r>
    </w:p>
    <w:p w14:paraId="3752E211" w14:textId="77777777" w:rsidR="00266E2B" w:rsidRPr="009563B3" w:rsidRDefault="00266E2B" w:rsidP="00266E2B">
      <w:pPr>
        <w:pStyle w:val="Program"/>
        <w:rPr>
          <w:lang w:val="ru-RU"/>
        </w:rPr>
      </w:pPr>
      <w:r w:rsidRPr="009563B3">
        <w:rPr>
          <w:lang w:val="ru-RU"/>
        </w:rPr>
        <w:tab/>
        <w:t>\’</w:t>
      </w:r>
      <w:r w:rsidRPr="009563B3">
        <w:rPr>
          <w:lang w:val="ru-RU"/>
        </w:rPr>
        <w:tab/>
        <w:t>апостроф (')</w:t>
      </w:r>
    </w:p>
    <w:p w14:paraId="3752E212" w14:textId="77777777" w:rsidR="00266E2B" w:rsidRPr="009563B3" w:rsidRDefault="00266E2B" w:rsidP="00266E2B">
      <w:pPr>
        <w:pStyle w:val="Program"/>
        <w:rPr>
          <w:lang w:val="ru-RU"/>
        </w:rPr>
      </w:pPr>
      <w:r w:rsidRPr="009563B3">
        <w:rPr>
          <w:lang w:val="ru-RU"/>
        </w:rPr>
        <w:tab/>
        <w:t>\”</w:t>
      </w:r>
      <w:r w:rsidRPr="009563B3">
        <w:rPr>
          <w:lang w:val="ru-RU"/>
        </w:rPr>
        <w:tab/>
        <w:t>кавычки (")</w:t>
      </w:r>
    </w:p>
    <w:p w14:paraId="3752E213" w14:textId="77777777" w:rsidR="00266E2B" w:rsidRPr="00ED6363" w:rsidRDefault="00266E2B" w:rsidP="00266E2B">
      <w:pPr>
        <w:pStyle w:val="Main"/>
        <w:rPr>
          <w:rFonts w:ascii="Times New Roman" w:hAnsi="Times New Roman"/>
          <w:lang w:val="ru-RU"/>
        </w:rPr>
      </w:pPr>
    </w:p>
    <w:p w14:paraId="3752E214" w14:textId="77777777" w:rsidR="00266E2B" w:rsidRPr="00266E2B" w:rsidRDefault="00266E2B" w:rsidP="00266E2B">
      <w:pPr>
        <w:pStyle w:val="Main"/>
        <w:rPr>
          <w:lang w:val="ru-RU"/>
        </w:rPr>
      </w:pPr>
      <w:r w:rsidRPr="00266E2B">
        <w:rPr>
          <w:lang w:val="ru-RU"/>
        </w:rPr>
        <w:lastRenderedPageBreak/>
        <w:t>При присваивании символьной переменной эти последовательности тоже должны быть заключены в апострофы. Например, мы могли бы написать оператор</w:t>
      </w:r>
    </w:p>
    <w:p w14:paraId="3752E215" w14:textId="77777777" w:rsidR="00266E2B" w:rsidRPr="00266E2B" w:rsidRDefault="00266E2B" w:rsidP="00266E2B">
      <w:pPr>
        <w:pStyle w:val="Main"/>
        <w:rPr>
          <w:lang w:val="ru-RU"/>
        </w:rPr>
      </w:pPr>
    </w:p>
    <w:p w14:paraId="3752E216" w14:textId="77777777" w:rsidR="00266E2B" w:rsidRPr="00266E2B" w:rsidRDefault="00266E2B" w:rsidP="00266E2B">
      <w:pPr>
        <w:pStyle w:val="Main"/>
        <w:rPr>
          <w:lang w:val="ru-RU"/>
        </w:rPr>
      </w:pPr>
      <w:r w:rsidRPr="00ED6363">
        <w:t>nerf</w:t>
      </w:r>
      <w:r w:rsidRPr="00266E2B">
        <w:rPr>
          <w:lang w:val="ru-RU"/>
        </w:rPr>
        <w:t xml:space="preserve"> = ' \</w:t>
      </w:r>
      <w:r w:rsidRPr="00ED6363">
        <w:t>n</w:t>
      </w:r>
      <w:r w:rsidRPr="00266E2B">
        <w:rPr>
          <w:lang w:val="ru-RU"/>
        </w:rPr>
        <w:t>';</w:t>
      </w:r>
    </w:p>
    <w:p w14:paraId="3752E217" w14:textId="77777777" w:rsidR="00266E2B" w:rsidRPr="00266E2B" w:rsidRDefault="00266E2B" w:rsidP="00266E2B">
      <w:pPr>
        <w:pStyle w:val="Main"/>
        <w:rPr>
          <w:lang w:val="ru-RU"/>
        </w:rPr>
      </w:pPr>
    </w:p>
    <w:p w14:paraId="3752E218" w14:textId="77777777" w:rsidR="00266E2B" w:rsidRPr="00266E2B" w:rsidRDefault="00266E2B" w:rsidP="00266E2B">
      <w:pPr>
        <w:pStyle w:val="Main"/>
        <w:rPr>
          <w:lang w:val="ru-RU"/>
        </w:rPr>
      </w:pPr>
      <w:r w:rsidRPr="00266E2B">
        <w:rPr>
          <w:lang w:val="ru-RU"/>
        </w:rPr>
        <w:t xml:space="preserve">а затем вывести на печать переменную </w:t>
      </w:r>
      <w:r w:rsidRPr="00ED6363">
        <w:t>nerf</w:t>
      </w:r>
      <w:r w:rsidRPr="00266E2B">
        <w:rPr>
          <w:lang w:val="ru-RU"/>
        </w:rPr>
        <w:t>; это приведет к продвижению на одну строку вперед на печатающем устройстве или на экране дисплея.</w:t>
      </w:r>
    </w:p>
    <w:p w14:paraId="3752E219" w14:textId="77777777" w:rsidR="00266E2B" w:rsidRDefault="00266E2B" w:rsidP="00266E2B">
      <w:pPr>
        <w:pStyle w:val="Main"/>
        <w:rPr>
          <w:lang w:val="ru-RU"/>
        </w:rPr>
      </w:pPr>
      <w:r w:rsidRPr="00266E2B">
        <w:rPr>
          <w:lang w:val="ru-RU"/>
        </w:rPr>
        <w:t xml:space="preserve">Первые пять управляющих последовательностей являются общепринятыми символами, предназначенными для управления работой печатающего устройства: символ «новая строка» вызывает переход к новой строке; символ «табуляция» сдвигает курсор или печатающую головку на некоторое фиксированное число позиций 5 или 8; символ «шаг назад» производит сдвиг назад на одну позицию; символ «возврат каретки» осуществляет возврат к началу строки; символ «подача бланка» вызывает протяжку бумаги на одну страницу. В последних трех управляющих последовательностях символы \, ', " можно считать символьными константами [поскольку они служат для определения символьных констант и непосредственно используются в операторе </w:t>
      </w:r>
      <w:proofErr w:type="spellStart"/>
      <w:r w:rsidRPr="00ED6363">
        <w:t>printf</w:t>
      </w:r>
      <w:proofErr w:type="spellEnd"/>
      <w:r w:rsidRPr="00266E2B">
        <w:rPr>
          <w:lang w:val="ru-RU"/>
        </w:rPr>
        <w:t xml:space="preserve">(), применение их самих в качестве символов могло бы привести к ошибке]. </w:t>
      </w:r>
      <w:r w:rsidRPr="00266E2B">
        <w:rPr>
          <w:highlight w:val="yellow"/>
          <w:lang w:val="ru-RU"/>
        </w:rPr>
        <w:t>Если вы хотите вывести на печать строку</w:t>
      </w:r>
      <w:r w:rsidRPr="00266E2B">
        <w:rPr>
          <w:lang w:val="ru-RU"/>
        </w:rPr>
        <w:t>:</w:t>
      </w:r>
    </w:p>
    <w:p w14:paraId="3752E21A" w14:textId="77777777" w:rsidR="00266E2B" w:rsidRPr="00051FE4" w:rsidRDefault="00266E2B" w:rsidP="00266E2B">
      <w:pPr>
        <w:pStyle w:val="Main"/>
        <w:rPr>
          <w:lang w:val="ru-RU"/>
        </w:rPr>
      </w:pPr>
    </w:p>
    <w:p w14:paraId="3752E21B" w14:textId="77777777" w:rsidR="00266E2B" w:rsidRPr="00266E2B" w:rsidRDefault="00266E2B" w:rsidP="00266E2B">
      <w:pPr>
        <w:pStyle w:val="Main"/>
        <w:rPr>
          <w:lang w:val="ru-RU"/>
        </w:rPr>
      </w:pPr>
      <w:r w:rsidRPr="00266E2B">
        <w:rPr>
          <w:lang w:val="ru-RU"/>
        </w:rPr>
        <w:t>Запомните, “ символ \ называется обратная косая черта”</w:t>
      </w:r>
    </w:p>
    <w:p w14:paraId="3752E21C" w14:textId="77777777" w:rsidR="00266E2B" w:rsidRPr="00266E2B" w:rsidRDefault="00266E2B" w:rsidP="00266E2B">
      <w:pPr>
        <w:pStyle w:val="Main"/>
        <w:rPr>
          <w:lang w:val="ru-RU"/>
        </w:rPr>
      </w:pPr>
    </w:p>
    <w:p w14:paraId="3752E21D" w14:textId="77777777" w:rsidR="00266E2B" w:rsidRDefault="00266E2B" w:rsidP="00266E2B">
      <w:pPr>
        <w:pStyle w:val="Main"/>
        <w:rPr>
          <w:lang w:val="ru-RU"/>
        </w:rPr>
      </w:pPr>
      <w:r w:rsidRPr="00266E2B">
        <w:rPr>
          <w:lang w:val="ru-RU"/>
        </w:rPr>
        <w:t>оператор будет выглядеть так:</w:t>
      </w:r>
    </w:p>
    <w:p w14:paraId="3752E21E" w14:textId="77777777" w:rsidR="00266E2B" w:rsidRPr="00051FE4" w:rsidRDefault="00266E2B" w:rsidP="00266E2B">
      <w:pPr>
        <w:pStyle w:val="Main"/>
        <w:rPr>
          <w:lang w:val="ru-RU"/>
        </w:rPr>
      </w:pPr>
    </w:p>
    <w:p w14:paraId="3752E21F" w14:textId="77777777" w:rsidR="00266E2B" w:rsidRPr="00266E2B" w:rsidRDefault="00266E2B" w:rsidP="00266E2B">
      <w:pPr>
        <w:pStyle w:val="Main"/>
        <w:rPr>
          <w:lang w:val="ru-RU"/>
        </w:rPr>
      </w:pPr>
      <w:proofErr w:type="spellStart"/>
      <w:proofErr w:type="gramStart"/>
      <w:r w:rsidRPr="00ED6363">
        <w:t>printf</w:t>
      </w:r>
      <w:proofErr w:type="spellEnd"/>
      <w:r w:rsidRPr="00051FE4">
        <w:rPr>
          <w:lang w:val="ru-RU"/>
        </w:rPr>
        <w:t>(</w:t>
      </w:r>
      <w:proofErr w:type="gramEnd"/>
      <w:r w:rsidRPr="00051FE4">
        <w:rPr>
          <w:lang w:val="ru-RU"/>
        </w:rPr>
        <w:t xml:space="preserve">" Запомните, \" символ \\ называется обратная косая черта. </w:t>
      </w:r>
      <w:r w:rsidRPr="00266E2B">
        <w:rPr>
          <w:lang w:val="ru-RU"/>
        </w:rPr>
        <w:t>\" \</w:t>
      </w:r>
      <w:r w:rsidRPr="00ED6363">
        <w:t>n</w:t>
      </w:r>
      <w:r w:rsidRPr="00266E2B">
        <w:rPr>
          <w:lang w:val="ru-RU"/>
        </w:rPr>
        <w:t>");</w:t>
      </w:r>
    </w:p>
    <w:p w14:paraId="3752E220" w14:textId="77777777" w:rsidR="00266E2B" w:rsidRPr="00266E2B" w:rsidRDefault="00266E2B" w:rsidP="00266E2B">
      <w:pPr>
        <w:pStyle w:val="Main"/>
        <w:rPr>
          <w:lang w:val="ru-RU"/>
        </w:rPr>
      </w:pPr>
    </w:p>
    <w:p w14:paraId="3752E221" w14:textId="77777777" w:rsidR="00266E2B" w:rsidRPr="00266E2B" w:rsidRDefault="00266E2B" w:rsidP="00266E2B">
      <w:pPr>
        <w:pStyle w:val="Main"/>
        <w:rPr>
          <w:lang w:val="ru-RU"/>
        </w:rPr>
      </w:pPr>
      <w:r w:rsidRPr="00266E2B">
        <w:rPr>
          <w:lang w:val="ru-RU"/>
        </w:rPr>
        <w:t xml:space="preserve">Здесь у вас могут возникнуть два вопроса. Во-первых, почему мы не заключили управляющие последовательности в апострофы? Во-вторых, в каких случаях необходимо использовать код </w:t>
      </w:r>
      <w:r w:rsidRPr="00ED6363">
        <w:t>ASCII</w:t>
      </w:r>
      <w:r w:rsidRPr="00266E2B">
        <w:rPr>
          <w:lang w:val="ru-RU"/>
        </w:rPr>
        <w:t xml:space="preserve"> и когда управляющие последовательности, которые мы только что обсуждали? (Мы надеемся, что у вас возникли как раз эти вопросы, потому что мы собираемся отвечать именно на них.)</w:t>
      </w:r>
    </w:p>
    <w:p w14:paraId="3752E222" w14:textId="77777777" w:rsidR="00266E2B" w:rsidRPr="00142603" w:rsidRDefault="00266E2B" w:rsidP="00CD098B">
      <w:pPr>
        <w:numPr>
          <w:ilvl w:val="0"/>
          <w:numId w:val="8"/>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Когда символ является частью строки символов, заключенной в кавычки, он входит туда без апострофов независимо от того, является ли он управляющим или нет. Заметим, что все остальные символы в нашем примере (3,а, п, о, м, н и т. д.) тоже присутствуют в этой строке без кавычек. Строка символов, заключенная в кавычки, называется символьной строкой или цепочкой.</w:t>
      </w:r>
    </w:p>
    <w:p w14:paraId="3752E223" w14:textId="77777777" w:rsidR="00266E2B" w:rsidRPr="00142603" w:rsidRDefault="00266E2B" w:rsidP="00CD098B">
      <w:pPr>
        <w:numPr>
          <w:ilvl w:val="0"/>
          <w:numId w:val="8"/>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Если у вас есть возможность выбора одной из двух форм записи некоторой специальной управляющей последовательности, скажем ' \f', или эквивалентного кода из таблицы кодов ASCII — ' \016', то рекомендуем использовать ' \f'. Во-первых, это более наглядно. Во-вторых, лучше согласуется с требованием переносимости программ, поскольку даже в том случае, когда в системе не используется код ASCII, обозначение ' \f будет продолжать «работать».</w:t>
      </w:r>
    </w:p>
    <w:p w14:paraId="3752E224" w14:textId="77777777" w:rsidR="00266E2B" w:rsidRPr="00ED6363" w:rsidRDefault="00266E2B" w:rsidP="00266E2B">
      <w:pPr>
        <w:pStyle w:val="Center"/>
      </w:pPr>
    </w:p>
    <w:p w14:paraId="3752E225" w14:textId="77777777" w:rsidR="00266E2B" w:rsidRPr="00ED6363" w:rsidRDefault="00266E2B" w:rsidP="00266E2B">
      <w:pPr>
        <w:pStyle w:val="Center"/>
      </w:pPr>
      <w:r>
        <w:rPr>
          <w:noProof/>
          <w:lang w:val="en-US" w:eastAsia="en-US"/>
        </w:rPr>
        <w:drawing>
          <wp:inline distT="0" distB="0" distL="0" distR="0" wp14:anchorId="3752E31D" wp14:editId="3752E31E">
            <wp:extent cx="4110990" cy="2339340"/>
            <wp:effectExtent l="19050" t="0" r="0" b="0"/>
            <wp:docPr id="9" name="Рисунок 9" descr="04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4_03"/>
                    <pic:cNvPicPr>
                      <a:picLocks noChangeAspect="1" noChangeArrowheads="1"/>
                    </pic:cNvPicPr>
                  </pic:nvPicPr>
                  <pic:blipFill>
                    <a:blip r:embed="rId16" cstate="print"/>
                    <a:srcRect/>
                    <a:stretch>
                      <a:fillRect/>
                    </a:stretch>
                  </pic:blipFill>
                  <pic:spPr bwMode="auto">
                    <a:xfrm>
                      <a:off x="0" y="0"/>
                      <a:ext cx="4110990" cy="2339340"/>
                    </a:xfrm>
                    <a:prstGeom prst="rect">
                      <a:avLst/>
                    </a:prstGeom>
                    <a:noFill/>
                    <a:ln w="9525">
                      <a:noFill/>
                      <a:miter lim="800000"/>
                      <a:headEnd/>
                      <a:tailEnd/>
                    </a:ln>
                  </pic:spPr>
                </pic:pic>
              </a:graphicData>
            </a:graphic>
          </wp:inline>
        </w:drawing>
      </w:r>
    </w:p>
    <w:p w14:paraId="3752E226" w14:textId="77777777" w:rsidR="00266E2B" w:rsidRPr="00ED6363" w:rsidRDefault="00266E2B" w:rsidP="00266E2B">
      <w:pPr>
        <w:pStyle w:val="Center"/>
      </w:pPr>
    </w:p>
    <w:p w14:paraId="3752E227" w14:textId="77777777" w:rsidR="00266E2B" w:rsidRPr="00ED6363" w:rsidRDefault="00266E2B" w:rsidP="00266E2B">
      <w:pPr>
        <w:pStyle w:val="Main"/>
        <w:rPr>
          <w:lang w:val="ru-RU"/>
        </w:rPr>
      </w:pPr>
      <w:r w:rsidRPr="00200CC0">
        <w:rPr>
          <w:i/>
          <w:highlight w:val="yellow"/>
          <w:lang w:val="ru-RU"/>
        </w:rPr>
        <w:t>Программа.</w:t>
      </w:r>
      <w:r w:rsidRPr="00200CC0">
        <w:rPr>
          <w:highlight w:val="yellow"/>
          <w:lang w:val="ru-RU"/>
        </w:rPr>
        <w:t xml:space="preserve"> Ниже приводится короткая программа, позволяющая узнавать номер кода символа даже в том случае, если на вашей машине не используется код ASCII</w:t>
      </w:r>
      <w:r w:rsidRPr="00ED6363">
        <w:rPr>
          <w:lang w:val="ru-RU"/>
        </w:rPr>
        <w:t>.</w:t>
      </w:r>
    </w:p>
    <w:p w14:paraId="3752E228" w14:textId="77777777" w:rsidR="00266E2B" w:rsidRPr="00ED6363" w:rsidRDefault="00266E2B" w:rsidP="00266E2B">
      <w:pPr>
        <w:pStyle w:val="Main"/>
        <w:rPr>
          <w:lang w:val="ru-RU"/>
        </w:rPr>
      </w:pPr>
    </w:p>
    <w:p w14:paraId="3752E229" w14:textId="77777777" w:rsidR="00266E2B" w:rsidRPr="004156FC" w:rsidRDefault="00266E2B" w:rsidP="00266E2B">
      <w:pPr>
        <w:pStyle w:val="Program"/>
        <w:rPr>
          <w:color w:val="008000"/>
          <w:lang w:val="ru-RU"/>
        </w:rPr>
      </w:pPr>
      <w:r w:rsidRPr="00ED6363">
        <w:rPr>
          <w:lang w:val="ru-RU"/>
        </w:rPr>
        <w:t xml:space="preserve">main() </w:t>
      </w:r>
      <w:r w:rsidRPr="004156FC">
        <w:rPr>
          <w:color w:val="008000"/>
          <w:lang w:val="ru-RU"/>
        </w:rPr>
        <w:t>/* определяет номер кода символа */</w:t>
      </w:r>
    </w:p>
    <w:p w14:paraId="3752E22A" w14:textId="77777777" w:rsidR="00266E2B" w:rsidRPr="00ED6363" w:rsidRDefault="00266E2B" w:rsidP="00266E2B">
      <w:pPr>
        <w:pStyle w:val="Program"/>
        <w:rPr>
          <w:lang w:val="ru-RU"/>
        </w:rPr>
      </w:pPr>
      <w:r w:rsidRPr="00ED6363">
        <w:rPr>
          <w:lang w:val="ru-RU"/>
        </w:rPr>
        <w:t>{</w:t>
      </w:r>
    </w:p>
    <w:p w14:paraId="3752E22B" w14:textId="77777777" w:rsidR="00266E2B" w:rsidRPr="00ED6363" w:rsidRDefault="00266E2B" w:rsidP="00266E2B">
      <w:pPr>
        <w:pStyle w:val="Program"/>
        <w:rPr>
          <w:lang w:val="ru-RU"/>
        </w:rPr>
      </w:pPr>
      <w:r w:rsidRPr="007E4CFB">
        <w:rPr>
          <w:color w:val="0000FF"/>
          <w:lang w:val="ru-RU"/>
        </w:rPr>
        <w:t>char</w:t>
      </w:r>
      <w:r w:rsidRPr="00ED6363">
        <w:rPr>
          <w:lang w:val="ru-RU"/>
        </w:rPr>
        <w:t xml:space="preserve"> ch;</w:t>
      </w:r>
    </w:p>
    <w:p w14:paraId="3752E22C" w14:textId="77777777" w:rsidR="00266E2B" w:rsidRPr="00ED6363" w:rsidRDefault="00266E2B" w:rsidP="00266E2B">
      <w:pPr>
        <w:pStyle w:val="Program"/>
        <w:rPr>
          <w:lang w:val="ru-RU"/>
        </w:rPr>
      </w:pPr>
      <w:r w:rsidRPr="00ED6363">
        <w:rPr>
          <w:lang w:val="ru-RU"/>
        </w:rPr>
        <w:t>printf("Введите, пожалуйста, символ \n");</w:t>
      </w:r>
    </w:p>
    <w:p w14:paraId="3752E22D" w14:textId="77777777" w:rsidR="00266E2B" w:rsidRPr="004156FC" w:rsidRDefault="00266E2B" w:rsidP="00266E2B">
      <w:pPr>
        <w:pStyle w:val="Program"/>
        <w:rPr>
          <w:color w:val="008000"/>
          <w:lang w:val="ru-RU"/>
        </w:rPr>
      </w:pPr>
      <w:r w:rsidRPr="00ED6363">
        <w:rPr>
          <w:lang w:val="ru-RU"/>
        </w:rPr>
        <w:t xml:space="preserve">scanf(" %c",&amp;ch); </w:t>
      </w:r>
      <w:r w:rsidRPr="004156FC">
        <w:rPr>
          <w:color w:val="008000"/>
          <w:lang w:val="ru-RU"/>
        </w:rPr>
        <w:t>/* ввод пользователем символа */</w:t>
      </w:r>
    </w:p>
    <w:p w14:paraId="3752E22E" w14:textId="77777777" w:rsidR="00266E2B" w:rsidRPr="00ED6363" w:rsidRDefault="00266E2B" w:rsidP="00266E2B">
      <w:pPr>
        <w:pStyle w:val="Program"/>
        <w:rPr>
          <w:lang w:val="ru-RU"/>
        </w:rPr>
      </w:pPr>
      <w:r w:rsidRPr="00ED6363">
        <w:rPr>
          <w:lang w:val="ru-RU"/>
        </w:rPr>
        <w:t>printf("Koд символа %с равен %d.\n", ch, ch);</w:t>
      </w:r>
    </w:p>
    <w:p w14:paraId="3752E22F" w14:textId="77777777" w:rsidR="00266E2B" w:rsidRPr="00ED6363" w:rsidRDefault="00266E2B" w:rsidP="00266E2B">
      <w:pPr>
        <w:pStyle w:val="Program"/>
        <w:rPr>
          <w:lang w:val="ru-RU"/>
        </w:rPr>
      </w:pPr>
      <w:r w:rsidRPr="00ED6363">
        <w:rPr>
          <w:lang w:val="ru-RU"/>
        </w:rPr>
        <w:t>}</w:t>
      </w:r>
    </w:p>
    <w:p w14:paraId="3752E230" w14:textId="77777777" w:rsidR="00266E2B" w:rsidRDefault="00266E2B" w:rsidP="00266E2B">
      <w:pPr>
        <w:pStyle w:val="Center"/>
      </w:pPr>
    </w:p>
    <w:p w14:paraId="3752E231" w14:textId="77777777" w:rsidR="00266E2B" w:rsidRPr="00ED6363" w:rsidRDefault="00266E2B" w:rsidP="00266E2B">
      <w:pPr>
        <w:pStyle w:val="Center"/>
      </w:pPr>
      <w:r>
        <w:rPr>
          <w:noProof/>
          <w:lang w:val="en-US" w:eastAsia="en-US"/>
        </w:rPr>
        <w:lastRenderedPageBreak/>
        <w:drawing>
          <wp:inline distT="0" distB="0" distL="0" distR="0" wp14:anchorId="3752E31F" wp14:editId="3752E320">
            <wp:extent cx="2487930" cy="1095375"/>
            <wp:effectExtent l="1905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487930" cy="1095375"/>
                    </a:xfrm>
                    <a:prstGeom prst="rect">
                      <a:avLst/>
                    </a:prstGeom>
                    <a:noFill/>
                    <a:ln w="9525">
                      <a:noFill/>
                      <a:miter lim="800000"/>
                      <a:headEnd/>
                      <a:tailEnd/>
                    </a:ln>
                  </pic:spPr>
                </pic:pic>
              </a:graphicData>
            </a:graphic>
          </wp:inline>
        </w:drawing>
      </w:r>
    </w:p>
    <w:p w14:paraId="3752E232" w14:textId="77777777" w:rsidR="00266E2B" w:rsidRPr="00ED6363" w:rsidRDefault="00266E2B" w:rsidP="00266E2B">
      <w:pPr>
        <w:pStyle w:val="Center"/>
      </w:pPr>
    </w:p>
    <w:p w14:paraId="3752E233" w14:textId="77777777" w:rsidR="00266E2B" w:rsidRPr="00ED6363" w:rsidRDefault="00266E2B" w:rsidP="00266E2B">
      <w:pPr>
        <w:pStyle w:val="Main"/>
        <w:rPr>
          <w:lang w:val="ru-RU"/>
        </w:rPr>
      </w:pPr>
      <w:r w:rsidRPr="00ED6363">
        <w:rPr>
          <w:lang w:val="ru-RU"/>
        </w:rPr>
        <w:t>При работе с этой программой не забывайте нажимать клавишу [ввод] или [возврат] после ввода символа. Затем функция scanf() прочтет введенный символ; знак амперсанд (&amp;) указывает, что символ должен быть присвоен переменной ch. Функция printf() выводит на печать величину ch дважды: первый раз как символ (в соответствии со спецификацией %с), а затем как десятичное целое число (в соответствии со спецификацией %d).</w:t>
      </w:r>
    </w:p>
    <w:p w14:paraId="3752E234" w14:textId="77777777" w:rsidR="00266E2B" w:rsidRPr="00ED6363" w:rsidRDefault="00266E2B" w:rsidP="00266E2B">
      <w:pPr>
        <w:pStyle w:val="Main"/>
        <w:rPr>
          <w:lang w:val="ru-RU"/>
        </w:rPr>
      </w:pPr>
    </w:p>
    <w:p w14:paraId="3752E235" w14:textId="77777777" w:rsidR="00266E2B" w:rsidRPr="00266E2B" w:rsidRDefault="00266E2B" w:rsidP="00266E2B">
      <w:pPr>
        <w:pStyle w:val="Heading3"/>
        <w:keepNext w:val="0"/>
        <w:spacing w:before="0" w:after="0"/>
        <w:ind w:left="709" w:firstLine="0"/>
        <w:rPr>
          <w:sz w:val="20"/>
          <w:szCs w:val="20"/>
        </w:rPr>
      </w:pPr>
      <w:bookmarkStart w:id="80" w:name="_Toc303710887"/>
      <w:bookmarkStart w:id="81" w:name="_Toc515769997"/>
      <w:r w:rsidRPr="00266E2B">
        <w:rPr>
          <w:sz w:val="20"/>
          <w:szCs w:val="20"/>
        </w:rPr>
        <w:t>Другие типы и размеры данных.</w:t>
      </w:r>
      <w:bookmarkEnd w:id="80"/>
      <w:bookmarkEnd w:id="81"/>
    </w:p>
    <w:p w14:paraId="3752E236" w14:textId="77777777" w:rsidR="00266E2B" w:rsidRPr="00266E2B" w:rsidRDefault="00266E2B" w:rsidP="00266E2B">
      <w:pPr>
        <w:pStyle w:val="Main"/>
        <w:rPr>
          <w:lang w:val="ru-RU"/>
        </w:rPr>
      </w:pPr>
      <w:r w:rsidRPr="00266E2B">
        <w:rPr>
          <w:lang w:val="ru-RU"/>
        </w:rPr>
        <w:t>Этот раздел завершает рассмотрение основных типов данных. Некоторым читателям их число может показаться слишком большим. Остальные могут полагать, что описанных типов недостаточно; например, им захочется иметь булев тип или строковый, тип данных. В языке Си они отсутствуют, но, несмотря на это, он вполне подходит для написания программ, связанных с обработкой логических данных или строк.</w:t>
      </w:r>
    </w:p>
    <w:p w14:paraId="3752E237" w14:textId="77777777" w:rsidR="00266E2B" w:rsidRPr="00266E2B" w:rsidRDefault="00266E2B" w:rsidP="00266E2B">
      <w:pPr>
        <w:pStyle w:val="Main"/>
        <w:rPr>
          <w:lang w:val="ru-RU"/>
        </w:rPr>
      </w:pPr>
      <w:r w:rsidRPr="00266E2B">
        <w:rPr>
          <w:highlight w:val="yellow"/>
          <w:lang w:val="ru-RU"/>
        </w:rPr>
        <w:t>В языке Си имеются и другие типы данных, построенные с использованием основных типов.</w:t>
      </w:r>
      <w:r w:rsidRPr="00266E2B">
        <w:rPr>
          <w:lang w:val="ru-RU"/>
        </w:rPr>
        <w:t xml:space="preserve"> Они включают в себя массивы, указатели, структуры и объединения. (Указатели используются функцией </w:t>
      </w:r>
      <w:proofErr w:type="spellStart"/>
      <w:r w:rsidRPr="00ED6363">
        <w:t>scanf</w:t>
      </w:r>
      <w:proofErr w:type="spellEnd"/>
      <w:r w:rsidRPr="00266E2B">
        <w:rPr>
          <w:lang w:val="ru-RU"/>
        </w:rPr>
        <w:t>(); признаком этого в данном случае служит префикс &amp;.)</w:t>
      </w:r>
    </w:p>
    <w:p w14:paraId="3752E238" w14:textId="77777777" w:rsidR="00266E2B" w:rsidRPr="00ED6363" w:rsidRDefault="00266E2B" w:rsidP="00266E2B">
      <w:pPr>
        <w:pStyle w:val="Center"/>
      </w:pPr>
    </w:p>
    <w:p w14:paraId="3752E239" w14:textId="77777777" w:rsidR="00266E2B" w:rsidRPr="00ED6363" w:rsidRDefault="00266E2B" w:rsidP="00266E2B">
      <w:pPr>
        <w:pStyle w:val="Center"/>
      </w:pPr>
      <w:r>
        <w:rPr>
          <w:noProof/>
          <w:lang w:val="en-US" w:eastAsia="en-US"/>
        </w:rPr>
        <w:lastRenderedPageBreak/>
        <w:drawing>
          <wp:inline distT="0" distB="0" distL="0" distR="0" wp14:anchorId="3752E321" wp14:editId="3752E322">
            <wp:extent cx="6170295" cy="6549390"/>
            <wp:effectExtent l="0" t="0" r="0" b="0"/>
            <wp:docPr id="11" name="Рисунок 11" descr="04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4_04"/>
                    <pic:cNvPicPr>
                      <a:picLocks noChangeAspect="1" noChangeArrowheads="1"/>
                    </pic:cNvPicPr>
                  </pic:nvPicPr>
                  <pic:blipFill>
                    <a:blip r:embed="rId18" cstate="print"/>
                    <a:srcRect/>
                    <a:stretch>
                      <a:fillRect/>
                    </a:stretch>
                  </pic:blipFill>
                  <pic:spPr bwMode="auto">
                    <a:xfrm>
                      <a:off x="0" y="0"/>
                      <a:ext cx="6170295" cy="6549390"/>
                    </a:xfrm>
                    <a:prstGeom prst="rect">
                      <a:avLst/>
                    </a:prstGeom>
                    <a:noFill/>
                    <a:ln w="9525">
                      <a:noFill/>
                      <a:miter lim="800000"/>
                      <a:headEnd/>
                      <a:tailEnd/>
                    </a:ln>
                  </pic:spPr>
                </pic:pic>
              </a:graphicData>
            </a:graphic>
          </wp:inline>
        </w:drawing>
      </w:r>
    </w:p>
    <w:p w14:paraId="3752E23A" w14:textId="77777777" w:rsidR="00266E2B" w:rsidRPr="00ED6363" w:rsidRDefault="00266E2B" w:rsidP="00266E2B">
      <w:pPr>
        <w:pStyle w:val="Center"/>
      </w:pPr>
    </w:p>
    <w:p w14:paraId="3752E23B" w14:textId="77777777" w:rsidR="00266E2B" w:rsidRPr="00266E2B" w:rsidRDefault="00266E2B" w:rsidP="00266E2B">
      <w:pPr>
        <w:pStyle w:val="Main"/>
        <w:rPr>
          <w:lang w:val="ru-RU"/>
        </w:rPr>
      </w:pPr>
      <w:r w:rsidRPr="00266E2B">
        <w:rPr>
          <w:lang w:val="ru-RU"/>
        </w:rPr>
        <w:t>Размеры данных. Приведем таблицу размеров данных для некоторых распространенных вычислительных систем.</w:t>
      </w:r>
    </w:p>
    <w:p w14:paraId="3752E23C" w14:textId="77777777" w:rsidR="00266E2B" w:rsidRPr="00ED6363" w:rsidRDefault="00266E2B" w:rsidP="00266E2B">
      <w:pPr>
        <w:pStyle w:val="Main"/>
        <w:rPr>
          <w:rFonts w:ascii="Times New Roman" w:hAnsi="Times New Roman"/>
          <w:lang w:val="ru-RU"/>
        </w:rPr>
      </w:pPr>
    </w:p>
    <w:tbl>
      <w:tblPr>
        <w:tblW w:w="0" w:type="auto"/>
        <w:tblInd w:w="1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800"/>
        <w:gridCol w:w="1440"/>
        <w:gridCol w:w="1440"/>
        <w:gridCol w:w="1440"/>
        <w:gridCol w:w="1440"/>
      </w:tblGrid>
      <w:tr w:rsidR="00266E2B" w:rsidRPr="007D0E99" w14:paraId="3752E242" w14:textId="77777777" w:rsidTr="00A314EC">
        <w:trPr>
          <w:trHeight w:val="227"/>
        </w:trPr>
        <w:tc>
          <w:tcPr>
            <w:tcW w:w="1800" w:type="dxa"/>
            <w:shd w:val="clear" w:color="auto" w:fill="FFFFFF"/>
          </w:tcPr>
          <w:p w14:paraId="3752E23D" w14:textId="77777777" w:rsidR="00266E2B" w:rsidRPr="007D0E99" w:rsidRDefault="00266E2B" w:rsidP="00A314EC">
            <w:pPr>
              <w:ind w:firstLine="140"/>
              <w:jc w:val="both"/>
              <w:textAlignment w:val="baseline"/>
              <w:rPr>
                <w:rFonts w:ascii="Arial" w:hAnsi="Arial" w:cs="Arial"/>
                <w:b/>
                <w:bCs/>
                <w:sz w:val="20"/>
                <w:szCs w:val="20"/>
              </w:rPr>
            </w:pPr>
            <w:r w:rsidRPr="007D0E99">
              <w:rPr>
                <w:rFonts w:ascii="Arial" w:hAnsi="Arial" w:cs="Arial"/>
                <w:b/>
                <w:bCs/>
                <w:sz w:val="20"/>
                <w:szCs w:val="20"/>
              </w:rPr>
              <w:t>Размер слова</w:t>
            </w:r>
          </w:p>
        </w:tc>
        <w:tc>
          <w:tcPr>
            <w:tcW w:w="1440" w:type="dxa"/>
            <w:shd w:val="clear" w:color="auto" w:fill="FFFFFF"/>
          </w:tcPr>
          <w:p w14:paraId="3752E23E" w14:textId="77777777" w:rsidR="00266E2B" w:rsidRPr="007D0E99" w:rsidRDefault="00266E2B" w:rsidP="00A314EC">
            <w:pPr>
              <w:ind w:firstLine="140"/>
              <w:jc w:val="both"/>
              <w:textAlignment w:val="baseline"/>
              <w:rPr>
                <w:rFonts w:ascii="Arial" w:hAnsi="Arial" w:cs="Arial"/>
                <w:b/>
                <w:bCs/>
                <w:sz w:val="20"/>
                <w:szCs w:val="20"/>
              </w:rPr>
            </w:pPr>
            <w:r w:rsidRPr="007D0E99">
              <w:rPr>
                <w:rFonts w:ascii="Arial" w:hAnsi="Arial" w:cs="Arial"/>
                <w:b/>
                <w:bCs/>
                <w:sz w:val="20"/>
                <w:szCs w:val="20"/>
              </w:rPr>
              <w:t>DEC PDP-11</w:t>
            </w:r>
          </w:p>
        </w:tc>
        <w:tc>
          <w:tcPr>
            <w:tcW w:w="1440" w:type="dxa"/>
            <w:shd w:val="clear" w:color="auto" w:fill="FFFFFF"/>
          </w:tcPr>
          <w:p w14:paraId="3752E23F" w14:textId="77777777" w:rsidR="00266E2B" w:rsidRPr="007D0E99" w:rsidRDefault="00266E2B" w:rsidP="00A314EC">
            <w:pPr>
              <w:ind w:firstLine="140"/>
              <w:jc w:val="both"/>
              <w:textAlignment w:val="baseline"/>
              <w:rPr>
                <w:rFonts w:ascii="Arial" w:hAnsi="Arial" w:cs="Arial"/>
                <w:b/>
                <w:bCs/>
                <w:sz w:val="20"/>
                <w:szCs w:val="20"/>
              </w:rPr>
            </w:pPr>
            <w:r w:rsidRPr="007D0E99">
              <w:rPr>
                <w:rFonts w:ascii="Arial" w:hAnsi="Arial" w:cs="Arial"/>
                <w:b/>
                <w:bCs/>
                <w:sz w:val="20"/>
                <w:szCs w:val="20"/>
              </w:rPr>
              <w:t>DEC VAX</w:t>
            </w:r>
          </w:p>
        </w:tc>
        <w:tc>
          <w:tcPr>
            <w:tcW w:w="1440" w:type="dxa"/>
            <w:shd w:val="clear" w:color="auto" w:fill="FFFFFF"/>
          </w:tcPr>
          <w:p w14:paraId="3752E240" w14:textId="77777777" w:rsidR="00266E2B" w:rsidRPr="007D0E99" w:rsidRDefault="00266E2B" w:rsidP="00A314EC">
            <w:pPr>
              <w:ind w:firstLine="140"/>
              <w:jc w:val="both"/>
              <w:textAlignment w:val="baseline"/>
              <w:rPr>
                <w:rFonts w:ascii="Arial" w:hAnsi="Arial" w:cs="Arial"/>
                <w:b/>
                <w:bCs/>
                <w:sz w:val="20"/>
                <w:szCs w:val="20"/>
              </w:rPr>
            </w:pPr>
            <w:r w:rsidRPr="007D0E99">
              <w:rPr>
                <w:rFonts w:ascii="Arial" w:hAnsi="Arial" w:cs="Arial"/>
                <w:b/>
                <w:bCs/>
                <w:sz w:val="20"/>
                <w:szCs w:val="20"/>
              </w:rPr>
              <w:t>Interdata</w:t>
            </w:r>
          </w:p>
        </w:tc>
        <w:tc>
          <w:tcPr>
            <w:tcW w:w="1440" w:type="dxa"/>
            <w:shd w:val="clear" w:color="auto" w:fill="FFFFFF"/>
          </w:tcPr>
          <w:p w14:paraId="3752E241" w14:textId="77777777" w:rsidR="00266E2B" w:rsidRPr="007D0E99" w:rsidRDefault="00266E2B" w:rsidP="00A314EC">
            <w:pPr>
              <w:ind w:firstLine="140"/>
              <w:jc w:val="both"/>
              <w:textAlignment w:val="baseline"/>
              <w:rPr>
                <w:rFonts w:ascii="Arial" w:hAnsi="Arial" w:cs="Arial"/>
                <w:b/>
                <w:bCs/>
                <w:sz w:val="20"/>
                <w:szCs w:val="20"/>
              </w:rPr>
            </w:pPr>
            <w:r w:rsidRPr="007D0E99">
              <w:rPr>
                <w:rFonts w:ascii="Arial" w:hAnsi="Arial" w:cs="Arial"/>
                <w:b/>
                <w:bCs/>
                <w:sz w:val="20"/>
                <w:szCs w:val="20"/>
              </w:rPr>
              <w:t>IBM PC</w:t>
            </w:r>
          </w:p>
        </w:tc>
      </w:tr>
      <w:tr w:rsidR="00266E2B" w:rsidRPr="007D0E99" w14:paraId="3752E248" w14:textId="77777777" w:rsidTr="00A314EC">
        <w:trPr>
          <w:trHeight w:val="227"/>
        </w:trPr>
        <w:tc>
          <w:tcPr>
            <w:tcW w:w="1800" w:type="dxa"/>
            <w:shd w:val="clear" w:color="auto" w:fill="FFFFFF"/>
          </w:tcPr>
          <w:p w14:paraId="3752E243" w14:textId="77777777" w:rsidR="00266E2B" w:rsidRPr="007D0E99" w:rsidRDefault="00266E2B" w:rsidP="00A314EC">
            <w:pPr>
              <w:ind w:firstLine="140"/>
              <w:jc w:val="both"/>
              <w:textAlignment w:val="baseline"/>
              <w:rPr>
                <w:rFonts w:ascii="Arial" w:hAnsi="Arial" w:cs="Arial"/>
                <w:b/>
                <w:bCs/>
                <w:sz w:val="20"/>
                <w:szCs w:val="20"/>
              </w:rPr>
            </w:pPr>
          </w:p>
        </w:tc>
        <w:tc>
          <w:tcPr>
            <w:tcW w:w="1440" w:type="dxa"/>
            <w:shd w:val="clear" w:color="auto" w:fill="FFFFFF"/>
            <w:vAlign w:val="bottom"/>
          </w:tcPr>
          <w:p w14:paraId="3752E244" w14:textId="77777777" w:rsidR="00266E2B" w:rsidRPr="007D0E99" w:rsidRDefault="00266E2B" w:rsidP="00A314EC">
            <w:pPr>
              <w:ind w:firstLine="140"/>
              <w:jc w:val="both"/>
              <w:textAlignment w:val="baseline"/>
              <w:rPr>
                <w:rFonts w:ascii="Arial" w:hAnsi="Arial" w:cs="Arial"/>
                <w:b/>
                <w:bCs/>
                <w:sz w:val="20"/>
                <w:szCs w:val="20"/>
              </w:rPr>
            </w:pPr>
            <w:r w:rsidRPr="007D0E99">
              <w:rPr>
                <w:rFonts w:ascii="Arial" w:hAnsi="Arial" w:cs="Arial"/>
                <w:b/>
                <w:bCs/>
                <w:sz w:val="20"/>
                <w:szCs w:val="20"/>
              </w:rPr>
              <w:t>16 бит</w:t>
            </w:r>
          </w:p>
        </w:tc>
        <w:tc>
          <w:tcPr>
            <w:tcW w:w="1440" w:type="dxa"/>
            <w:shd w:val="clear" w:color="auto" w:fill="FFFFFF"/>
            <w:vAlign w:val="bottom"/>
          </w:tcPr>
          <w:p w14:paraId="3752E245" w14:textId="77777777" w:rsidR="00266E2B" w:rsidRPr="007D0E99" w:rsidRDefault="00266E2B" w:rsidP="00A314EC">
            <w:pPr>
              <w:ind w:firstLine="140"/>
              <w:jc w:val="both"/>
              <w:textAlignment w:val="baseline"/>
              <w:rPr>
                <w:rFonts w:ascii="Arial" w:hAnsi="Arial" w:cs="Arial"/>
                <w:b/>
                <w:bCs/>
                <w:sz w:val="20"/>
                <w:szCs w:val="20"/>
              </w:rPr>
            </w:pPr>
            <w:r w:rsidRPr="007D0E99">
              <w:rPr>
                <w:rFonts w:ascii="Arial" w:hAnsi="Arial" w:cs="Arial"/>
                <w:b/>
                <w:bCs/>
                <w:sz w:val="20"/>
                <w:szCs w:val="20"/>
              </w:rPr>
              <w:t>32 бита</w:t>
            </w:r>
          </w:p>
        </w:tc>
        <w:tc>
          <w:tcPr>
            <w:tcW w:w="1440" w:type="dxa"/>
            <w:shd w:val="clear" w:color="auto" w:fill="FFFFFF"/>
            <w:vAlign w:val="bottom"/>
          </w:tcPr>
          <w:p w14:paraId="3752E246" w14:textId="77777777" w:rsidR="00266E2B" w:rsidRPr="007D0E99" w:rsidRDefault="00266E2B" w:rsidP="00A314EC">
            <w:pPr>
              <w:ind w:firstLine="140"/>
              <w:jc w:val="both"/>
              <w:textAlignment w:val="baseline"/>
              <w:rPr>
                <w:rFonts w:ascii="Arial" w:hAnsi="Arial" w:cs="Arial"/>
                <w:b/>
                <w:bCs/>
                <w:sz w:val="20"/>
                <w:szCs w:val="20"/>
              </w:rPr>
            </w:pPr>
            <w:r w:rsidRPr="007D0E99">
              <w:rPr>
                <w:rFonts w:ascii="Arial" w:hAnsi="Arial" w:cs="Arial"/>
                <w:b/>
                <w:bCs/>
                <w:sz w:val="20"/>
                <w:szCs w:val="20"/>
              </w:rPr>
              <w:t>32 бита</w:t>
            </w:r>
          </w:p>
        </w:tc>
        <w:tc>
          <w:tcPr>
            <w:tcW w:w="1440" w:type="dxa"/>
            <w:shd w:val="clear" w:color="auto" w:fill="FFFFFF"/>
            <w:vAlign w:val="bottom"/>
          </w:tcPr>
          <w:p w14:paraId="3752E247" w14:textId="77777777" w:rsidR="00266E2B" w:rsidRPr="007D0E99" w:rsidRDefault="00266E2B" w:rsidP="00A314EC">
            <w:pPr>
              <w:ind w:firstLine="140"/>
              <w:jc w:val="both"/>
              <w:textAlignment w:val="baseline"/>
              <w:rPr>
                <w:rFonts w:ascii="Arial" w:hAnsi="Arial" w:cs="Arial"/>
                <w:b/>
                <w:bCs/>
                <w:sz w:val="20"/>
                <w:szCs w:val="20"/>
              </w:rPr>
            </w:pPr>
            <w:r w:rsidRPr="007D0E99">
              <w:rPr>
                <w:rFonts w:ascii="Arial" w:hAnsi="Arial" w:cs="Arial"/>
                <w:b/>
                <w:bCs/>
                <w:sz w:val="20"/>
                <w:szCs w:val="20"/>
              </w:rPr>
              <w:t>16 бит</w:t>
            </w:r>
          </w:p>
        </w:tc>
      </w:tr>
      <w:tr w:rsidR="00266E2B" w:rsidRPr="007D0E99" w14:paraId="3752E24E" w14:textId="77777777" w:rsidTr="00A314EC">
        <w:trPr>
          <w:trHeight w:val="227"/>
        </w:trPr>
        <w:tc>
          <w:tcPr>
            <w:tcW w:w="1800" w:type="dxa"/>
            <w:shd w:val="clear" w:color="auto" w:fill="FFFFFF"/>
          </w:tcPr>
          <w:p w14:paraId="3752E249"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char</w:t>
            </w:r>
          </w:p>
        </w:tc>
        <w:tc>
          <w:tcPr>
            <w:tcW w:w="1440" w:type="dxa"/>
            <w:shd w:val="clear" w:color="auto" w:fill="FFFFFF"/>
          </w:tcPr>
          <w:p w14:paraId="3752E24A"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8</w:t>
            </w:r>
          </w:p>
        </w:tc>
        <w:tc>
          <w:tcPr>
            <w:tcW w:w="1440" w:type="dxa"/>
            <w:shd w:val="clear" w:color="auto" w:fill="FFFFFF"/>
          </w:tcPr>
          <w:p w14:paraId="3752E24B"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8</w:t>
            </w:r>
          </w:p>
        </w:tc>
        <w:tc>
          <w:tcPr>
            <w:tcW w:w="1440" w:type="dxa"/>
            <w:shd w:val="clear" w:color="auto" w:fill="FFFFFF"/>
          </w:tcPr>
          <w:p w14:paraId="3752E24C"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8</w:t>
            </w:r>
          </w:p>
        </w:tc>
        <w:tc>
          <w:tcPr>
            <w:tcW w:w="1440" w:type="dxa"/>
            <w:shd w:val="clear" w:color="auto" w:fill="FFFFFF"/>
          </w:tcPr>
          <w:p w14:paraId="3752E24D"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8</w:t>
            </w:r>
          </w:p>
        </w:tc>
      </w:tr>
      <w:tr w:rsidR="00266E2B" w:rsidRPr="007D0E99" w14:paraId="3752E254" w14:textId="77777777" w:rsidTr="00A314EC">
        <w:trPr>
          <w:trHeight w:val="227"/>
        </w:trPr>
        <w:tc>
          <w:tcPr>
            <w:tcW w:w="1800" w:type="dxa"/>
            <w:shd w:val="clear" w:color="auto" w:fill="FFFFFF"/>
          </w:tcPr>
          <w:p w14:paraId="3752E24F"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int</w:t>
            </w:r>
          </w:p>
        </w:tc>
        <w:tc>
          <w:tcPr>
            <w:tcW w:w="1440" w:type="dxa"/>
            <w:shd w:val="clear" w:color="auto" w:fill="FFFFFF"/>
          </w:tcPr>
          <w:p w14:paraId="3752E250"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16</w:t>
            </w:r>
          </w:p>
        </w:tc>
        <w:tc>
          <w:tcPr>
            <w:tcW w:w="1440" w:type="dxa"/>
            <w:shd w:val="clear" w:color="auto" w:fill="FFFFFF"/>
          </w:tcPr>
          <w:p w14:paraId="3752E251"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14:paraId="3752E252"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14:paraId="3752E253"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16</w:t>
            </w:r>
          </w:p>
        </w:tc>
      </w:tr>
      <w:tr w:rsidR="00266E2B" w:rsidRPr="007D0E99" w14:paraId="3752E25A" w14:textId="77777777" w:rsidTr="00A314EC">
        <w:trPr>
          <w:trHeight w:val="227"/>
        </w:trPr>
        <w:tc>
          <w:tcPr>
            <w:tcW w:w="1800" w:type="dxa"/>
            <w:shd w:val="clear" w:color="auto" w:fill="FFFFFF"/>
          </w:tcPr>
          <w:p w14:paraId="3752E255"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short</w:t>
            </w:r>
          </w:p>
        </w:tc>
        <w:tc>
          <w:tcPr>
            <w:tcW w:w="1440" w:type="dxa"/>
            <w:shd w:val="clear" w:color="auto" w:fill="FFFFFF"/>
          </w:tcPr>
          <w:p w14:paraId="3752E256"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16</w:t>
            </w:r>
          </w:p>
        </w:tc>
        <w:tc>
          <w:tcPr>
            <w:tcW w:w="1440" w:type="dxa"/>
            <w:shd w:val="clear" w:color="auto" w:fill="FFFFFF"/>
          </w:tcPr>
          <w:p w14:paraId="3752E257"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16</w:t>
            </w:r>
          </w:p>
        </w:tc>
        <w:tc>
          <w:tcPr>
            <w:tcW w:w="1440" w:type="dxa"/>
            <w:shd w:val="clear" w:color="auto" w:fill="FFFFFF"/>
          </w:tcPr>
          <w:p w14:paraId="3752E258"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16</w:t>
            </w:r>
          </w:p>
        </w:tc>
        <w:tc>
          <w:tcPr>
            <w:tcW w:w="1440" w:type="dxa"/>
            <w:shd w:val="clear" w:color="auto" w:fill="FFFFFF"/>
          </w:tcPr>
          <w:p w14:paraId="3752E259"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16</w:t>
            </w:r>
          </w:p>
        </w:tc>
      </w:tr>
      <w:tr w:rsidR="00266E2B" w:rsidRPr="007D0E99" w14:paraId="3752E260" w14:textId="77777777" w:rsidTr="00A314EC">
        <w:trPr>
          <w:trHeight w:val="227"/>
        </w:trPr>
        <w:tc>
          <w:tcPr>
            <w:tcW w:w="1800" w:type="dxa"/>
            <w:shd w:val="clear" w:color="auto" w:fill="FFFFFF"/>
            <w:vAlign w:val="bottom"/>
          </w:tcPr>
          <w:p w14:paraId="3752E25B"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long</w:t>
            </w:r>
          </w:p>
        </w:tc>
        <w:tc>
          <w:tcPr>
            <w:tcW w:w="1440" w:type="dxa"/>
            <w:shd w:val="clear" w:color="auto" w:fill="FFFFFF"/>
            <w:vAlign w:val="bottom"/>
          </w:tcPr>
          <w:p w14:paraId="3752E25C"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vAlign w:val="bottom"/>
          </w:tcPr>
          <w:p w14:paraId="3752E25D"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vAlign w:val="bottom"/>
          </w:tcPr>
          <w:p w14:paraId="3752E25E"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vAlign w:val="bottom"/>
          </w:tcPr>
          <w:p w14:paraId="3752E25F"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32</w:t>
            </w:r>
          </w:p>
        </w:tc>
      </w:tr>
      <w:tr w:rsidR="00266E2B" w:rsidRPr="007D0E99" w14:paraId="3752E266" w14:textId="77777777" w:rsidTr="00A314EC">
        <w:trPr>
          <w:trHeight w:val="227"/>
        </w:trPr>
        <w:tc>
          <w:tcPr>
            <w:tcW w:w="1800" w:type="dxa"/>
            <w:shd w:val="clear" w:color="auto" w:fill="FFFFFF"/>
          </w:tcPr>
          <w:p w14:paraId="3752E261"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float</w:t>
            </w:r>
          </w:p>
        </w:tc>
        <w:tc>
          <w:tcPr>
            <w:tcW w:w="1440" w:type="dxa"/>
            <w:shd w:val="clear" w:color="auto" w:fill="FFFFFF"/>
          </w:tcPr>
          <w:p w14:paraId="3752E262"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14:paraId="3752E263"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14:paraId="3752E264"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14:paraId="3752E265"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32</w:t>
            </w:r>
          </w:p>
        </w:tc>
      </w:tr>
      <w:tr w:rsidR="00266E2B" w:rsidRPr="007D0E99" w14:paraId="3752E26C" w14:textId="77777777" w:rsidTr="00A314EC">
        <w:trPr>
          <w:trHeight w:val="227"/>
        </w:trPr>
        <w:tc>
          <w:tcPr>
            <w:tcW w:w="1800" w:type="dxa"/>
            <w:shd w:val="clear" w:color="auto" w:fill="FFFFFF"/>
          </w:tcPr>
          <w:p w14:paraId="3752E267"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double</w:t>
            </w:r>
          </w:p>
        </w:tc>
        <w:tc>
          <w:tcPr>
            <w:tcW w:w="1440" w:type="dxa"/>
            <w:shd w:val="clear" w:color="auto" w:fill="FFFFFF"/>
          </w:tcPr>
          <w:p w14:paraId="3752E268"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64</w:t>
            </w:r>
          </w:p>
        </w:tc>
        <w:tc>
          <w:tcPr>
            <w:tcW w:w="1440" w:type="dxa"/>
            <w:shd w:val="clear" w:color="auto" w:fill="FFFFFF"/>
          </w:tcPr>
          <w:p w14:paraId="3752E269"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64</w:t>
            </w:r>
          </w:p>
        </w:tc>
        <w:tc>
          <w:tcPr>
            <w:tcW w:w="1440" w:type="dxa"/>
            <w:shd w:val="clear" w:color="auto" w:fill="FFFFFF"/>
          </w:tcPr>
          <w:p w14:paraId="3752E26A"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64</w:t>
            </w:r>
          </w:p>
        </w:tc>
        <w:tc>
          <w:tcPr>
            <w:tcW w:w="1440" w:type="dxa"/>
            <w:shd w:val="clear" w:color="auto" w:fill="FFFFFF"/>
          </w:tcPr>
          <w:p w14:paraId="3752E26B"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64</w:t>
            </w:r>
          </w:p>
        </w:tc>
      </w:tr>
      <w:tr w:rsidR="00266E2B" w:rsidRPr="007D0E99" w14:paraId="3752E272" w14:textId="77777777" w:rsidTr="00A314EC">
        <w:trPr>
          <w:trHeight w:val="227"/>
        </w:trPr>
        <w:tc>
          <w:tcPr>
            <w:tcW w:w="1800" w:type="dxa"/>
            <w:shd w:val="clear" w:color="auto" w:fill="FFFFFF"/>
            <w:vAlign w:val="bottom"/>
          </w:tcPr>
          <w:p w14:paraId="3752E26D"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Диапазон порядка(double)</w:t>
            </w:r>
          </w:p>
        </w:tc>
        <w:tc>
          <w:tcPr>
            <w:tcW w:w="1440" w:type="dxa"/>
            <w:shd w:val="clear" w:color="auto" w:fill="FFFFFF"/>
            <w:vAlign w:val="bottom"/>
          </w:tcPr>
          <w:p w14:paraId="3752E26E"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±38</w:t>
            </w:r>
          </w:p>
        </w:tc>
        <w:tc>
          <w:tcPr>
            <w:tcW w:w="1440" w:type="dxa"/>
            <w:shd w:val="clear" w:color="auto" w:fill="FFFFFF"/>
            <w:vAlign w:val="bottom"/>
          </w:tcPr>
          <w:p w14:paraId="3752E26F"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±38</w:t>
            </w:r>
          </w:p>
        </w:tc>
        <w:tc>
          <w:tcPr>
            <w:tcW w:w="1440" w:type="dxa"/>
            <w:shd w:val="clear" w:color="auto" w:fill="FFFFFF"/>
            <w:vAlign w:val="bottom"/>
          </w:tcPr>
          <w:p w14:paraId="3752E270"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±76</w:t>
            </w:r>
          </w:p>
        </w:tc>
        <w:tc>
          <w:tcPr>
            <w:tcW w:w="1440" w:type="dxa"/>
            <w:shd w:val="clear" w:color="auto" w:fill="FFFFFF"/>
            <w:vAlign w:val="bottom"/>
          </w:tcPr>
          <w:p w14:paraId="3752E271" w14:textId="77777777" w:rsidR="00266E2B" w:rsidRPr="007D0E99" w:rsidRDefault="00266E2B" w:rsidP="00A314EC">
            <w:pPr>
              <w:ind w:firstLine="140"/>
              <w:jc w:val="both"/>
              <w:textAlignment w:val="baseline"/>
              <w:rPr>
                <w:rFonts w:ascii="Arial" w:hAnsi="Arial" w:cs="Arial"/>
                <w:bCs/>
                <w:sz w:val="20"/>
                <w:szCs w:val="20"/>
              </w:rPr>
            </w:pPr>
            <w:r w:rsidRPr="007D0E99">
              <w:rPr>
                <w:rFonts w:ascii="Arial" w:hAnsi="Arial" w:cs="Arial"/>
                <w:bCs/>
                <w:sz w:val="20"/>
                <w:szCs w:val="20"/>
              </w:rPr>
              <w:t>-307 - 308</w:t>
            </w:r>
          </w:p>
        </w:tc>
      </w:tr>
    </w:tbl>
    <w:p w14:paraId="3752E273" w14:textId="77777777" w:rsidR="00266E2B" w:rsidRPr="00ED6363" w:rsidRDefault="00266E2B" w:rsidP="00266E2B">
      <w:pPr>
        <w:pStyle w:val="Main"/>
        <w:rPr>
          <w:rFonts w:ascii="Times New Roman" w:hAnsi="Times New Roman"/>
          <w:lang w:val="ru-RU"/>
        </w:rPr>
      </w:pPr>
    </w:p>
    <w:p w14:paraId="3752E274" w14:textId="77777777" w:rsidR="00266E2B" w:rsidRPr="00266E2B" w:rsidRDefault="00266E2B" w:rsidP="00266E2B">
      <w:pPr>
        <w:pStyle w:val="Main"/>
        <w:rPr>
          <w:lang w:val="ru-RU"/>
        </w:rPr>
      </w:pPr>
      <w:r w:rsidRPr="00266E2B">
        <w:rPr>
          <w:lang w:val="ru-RU"/>
        </w:rPr>
        <w:t>Как обстоит дело на вашей машине? Попробуйте выполнить нижеследующую программу:</w:t>
      </w:r>
    </w:p>
    <w:p w14:paraId="3752E275" w14:textId="77777777" w:rsidR="00266E2B" w:rsidRPr="00266E2B" w:rsidRDefault="00266E2B" w:rsidP="00266E2B">
      <w:pPr>
        <w:pStyle w:val="Main"/>
        <w:rPr>
          <w:lang w:val="ru-RU"/>
        </w:rPr>
      </w:pPr>
    </w:p>
    <w:p w14:paraId="3752E276" w14:textId="77777777" w:rsidR="00266E2B" w:rsidRPr="00266E2B" w:rsidRDefault="00266E2B" w:rsidP="00266E2B">
      <w:pPr>
        <w:pStyle w:val="Main"/>
        <w:rPr>
          <w:color w:val="008000"/>
          <w:lang w:val="ru-RU"/>
        </w:rPr>
      </w:pPr>
      <w:r w:rsidRPr="00266E2B">
        <w:rPr>
          <w:color w:val="008000"/>
          <w:lang w:val="ru-RU"/>
        </w:rPr>
        <w:t xml:space="preserve">/* </w:t>
      </w:r>
      <w:r w:rsidRPr="00BC4A7A">
        <w:rPr>
          <w:color w:val="008000"/>
        </w:rPr>
        <w:t>X</w:t>
      </w:r>
      <w:r w:rsidRPr="00266E2B">
        <w:rPr>
          <w:color w:val="008000"/>
          <w:lang w:val="ru-RU"/>
        </w:rPr>
        <w:t>05.</w:t>
      </w:r>
      <w:r w:rsidRPr="00BC4A7A">
        <w:rPr>
          <w:color w:val="008000"/>
        </w:rPr>
        <w:t>C</w:t>
      </w:r>
      <w:r w:rsidRPr="00266E2B">
        <w:rPr>
          <w:color w:val="008000"/>
          <w:lang w:val="ru-RU"/>
        </w:rPr>
        <w:t xml:space="preserve"> */</w:t>
      </w:r>
    </w:p>
    <w:p w14:paraId="3752E277" w14:textId="77777777" w:rsidR="00266E2B" w:rsidRPr="00266E2B" w:rsidRDefault="00266E2B" w:rsidP="00266E2B">
      <w:pPr>
        <w:pStyle w:val="Main"/>
        <w:rPr>
          <w:lang w:val="ru-RU"/>
        </w:rPr>
      </w:pPr>
      <w:r w:rsidRPr="00266E2B">
        <w:rPr>
          <w:color w:val="0000FF"/>
          <w:lang w:val="ru-RU"/>
        </w:rPr>
        <w:t>#</w:t>
      </w:r>
      <w:r w:rsidRPr="00BC4A7A">
        <w:rPr>
          <w:color w:val="0000FF"/>
        </w:rPr>
        <w:t>include</w:t>
      </w:r>
      <w:r w:rsidRPr="00266E2B">
        <w:rPr>
          <w:color w:val="0000FF"/>
          <w:lang w:val="ru-RU"/>
        </w:rPr>
        <w:t xml:space="preserve"> </w:t>
      </w:r>
      <w:r w:rsidRPr="00266E2B">
        <w:rPr>
          <w:lang w:val="ru-RU"/>
        </w:rPr>
        <w:t>&lt;</w:t>
      </w:r>
      <w:proofErr w:type="spellStart"/>
      <w:r w:rsidRPr="00ED6363">
        <w:t>stdio</w:t>
      </w:r>
      <w:proofErr w:type="spellEnd"/>
      <w:r w:rsidRPr="00266E2B">
        <w:rPr>
          <w:lang w:val="ru-RU"/>
        </w:rPr>
        <w:t>.</w:t>
      </w:r>
      <w:r w:rsidRPr="00ED6363">
        <w:t>h</w:t>
      </w:r>
      <w:r w:rsidRPr="00266E2B">
        <w:rPr>
          <w:lang w:val="ru-RU"/>
        </w:rPr>
        <w:t>&gt;</w:t>
      </w:r>
    </w:p>
    <w:p w14:paraId="3752E278" w14:textId="77777777" w:rsidR="00266E2B" w:rsidRPr="00AA5ED2" w:rsidRDefault="00266E2B" w:rsidP="00266E2B">
      <w:pPr>
        <w:pStyle w:val="Main"/>
        <w:rPr>
          <w:color w:val="008000"/>
          <w:lang w:val="ru-RU"/>
        </w:rPr>
      </w:pPr>
      <w:r w:rsidRPr="00BC4A7A">
        <w:rPr>
          <w:color w:val="0000FF"/>
        </w:rPr>
        <w:t>void</w:t>
      </w:r>
      <w:r w:rsidRPr="00AA5ED2">
        <w:rPr>
          <w:lang w:val="ru-RU"/>
        </w:rPr>
        <w:t xml:space="preserve"> </w:t>
      </w:r>
      <w:r w:rsidRPr="00ED6363">
        <w:t>main</w:t>
      </w:r>
      <w:r w:rsidRPr="00AA5ED2">
        <w:rPr>
          <w:lang w:val="ru-RU"/>
        </w:rPr>
        <w:t>(</w:t>
      </w:r>
      <w:r w:rsidRPr="00BC4A7A">
        <w:rPr>
          <w:color w:val="0000FF"/>
        </w:rPr>
        <w:t>void</w:t>
      </w:r>
      <w:r w:rsidRPr="00AA5ED2">
        <w:rPr>
          <w:lang w:val="ru-RU"/>
        </w:rPr>
        <w:t>)</w:t>
      </w:r>
      <w:r w:rsidRPr="00AA5ED2">
        <w:rPr>
          <w:color w:val="008000"/>
          <w:lang w:val="ru-RU"/>
        </w:rPr>
        <w:t xml:space="preserve"> /* определение размера для данных */</w:t>
      </w:r>
    </w:p>
    <w:p w14:paraId="3752E279" w14:textId="77777777" w:rsidR="00266E2B" w:rsidRPr="00ED6363" w:rsidRDefault="00266E2B" w:rsidP="00266E2B">
      <w:pPr>
        <w:pStyle w:val="Main"/>
      </w:pPr>
      <w:r w:rsidRPr="00ED6363">
        <w:t>{</w:t>
      </w:r>
    </w:p>
    <w:p w14:paraId="3752E27A" w14:textId="77777777" w:rsidR="00266E2B" w:rsidRPr="00ED6363" w:rsidRDefault="00266E2B" w:rsidP="00266E2B">
      <w:pPr>
        <w:pStyle w:val="Main"/>
      </w:pPr>
      <w:r w:rsidRPr="00ED6363">
        <w:lastRenderedPageBreak/>
        <w:tab/>
      </w:r>
      <w:r w:rsidRPr="00BC4A7A">
        <w:rPr>
          <w:color w:val="0000FF"/>
        </w:rPr>
        <w:t>int</w:t>
      </w:r>
      <w:r w:rsidRPr="00ED6363">
        <w:t xml:space="preserve"> count;</w:t>
      </w:r>
    </w:p>
    <w:p w14:paraId="3752E27B" w14:textId="77777777"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int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int</w:t>
      </w:r>
      <w:r w:rsidRPr="00ED6363">
        <w:t>));</w:t>
      </w:r>
    </w:p>
    <w:p w14:paraId="3752E27C" w14:textId="77777777"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char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char</w:t>
      </w:r>
      <w:r w:rsidRPr="00ED6363">
        <w:t>));</w:t>
      </w:r>
    </w:p>
    <w:p w14:paraId="3752E27D" w14:textId="77777777"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long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long</w:t>
      </w:r>
      <w:r w:rsidRPr="00ED6363">
        <w:t>));</w:t>
      </w:r>
    </w:p>
    <w:p w14:paraId="3752E27E" w14:textId="77777777"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short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short</w:t>
      </w:r>
      <w:r w:rsidRPr="00ED6363">
        <w:t>));</w:t>
      </w:r>
    </w:p>
    <w:p w14:paraId="3752E27F" w14:textId="77777777"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unsigned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unsigned</w:t>
      </w:r>
      <w:r w:rsidRPr="00ED6363">
        <w:t>));</w:t>
      </w:r>
    </w:p>
    <w:p w14:paraId="3752E280" w14:textId="77777777"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double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double</w:t>
      </w:r>
      <w:r w:rsidRPr="00ED6363">
        <w:t>));</w:t>
      </w:r>
    </w:p>
    <w:p w14:paraId="3752E281" w14:textId="77777777"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float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float</w:t>
      </w:r>
      <w:r w:rsidRPr="00ED6363">
        <w:t>));</w:t>
      </w:r>
    </w:p>
    <w:p w14:paraId="3752E282" w14:textId="77777777" w:rsidR="00266E2B" w:rsidRPr="00266E2B" w:rsidRDefault="00266E2B" w:rsidP="00266E2B">
      <w:pPr>
        <w:pStyle w:val="Main"/>
        <w:rPr>
          <w:lang w:val="ru-RU"/>
        </w:rPr>
      </w:pPr>
      <w:r w:rsidRPr="00266E2B">
        <w:rPr>
          <w:lang w:val="ru-RU"/>
        </w:rPr>
        <w:t>}</w:t>
      </w:r>
    </w:p>
    <w:p w14:paraId="3752E283" w14:textId="77777777" w:rsidR="00266E2B" w:rsidRPr="00266E2B" w:rsidRDefault="00266E2B" w:rsidP="00266E2B">
      <w:pPr>
        <w:pStyle w:val="Main"/>
        <w:rPr>
          <w:lang w:val="ru-RU"/>
        </w:rPr>
      </w:pPr>
    </w:p>
    <w:p w14:paraId="3752E284" w14:textId="77777777" w:rsidR="00266E2B" w:rsidRPr="00266E2B" w:rsidRDefault="00266E2B" w:rsidP="00266E2B">
      <w:pPr>
        <w:pStyle w:val="Main"/>
        <w:rPr>
          <w:lang w:val="ru-RU"/>
        </w:rPr>
      </w:pPr>
    </w:p>
    <w:p w14:paraId="3752E285" w14:textId="77777777" w:rsidR="00266E2B" w:rsidRPr="00ED6363" w:rsidRDefault="00266E2B" w:rsidP="00266E2B">
      <w:pPr>
        <w:pStyle w:val="Main"/>
      </w:pPr>
      <w:r w:rsidRPr="00266E2B">
        <w:rPr>
          <w:lang w:val="ru-RU"/>
        </w:rPr>
        <w:t xml:space="preserve">В языке Си имеется встроенная операция </w:t>
      </w:r>
      <w:proofErr w:type="spellStart"/>
      <w:r w:rsidRPr="00ED6363">
        <w:t>sizeof</w:t>
      </w:r>
      <w:proofErr w:type="spellEnd"/>
      <w:r w:rsidRPr="00266E2B">
        <w:rPr>
          <w:lang w:val="ru-RU"/>
        </w:rPr>
        <w:t xml:space="preserve">, которая позволяет определить размер объектов в байтах. </w:t>
      </w:r>
      <w:proofErr w:type="spellStart"/>
      <w:r w:rsidRPr="00ED6363">
        <w:t>Результат</w:t>
      </w:r>
      <w:proofErr w:type="spellEnd"/>
      <w:r w:rsidRPr="00ED6363">
        <w:t xml:space="preserve"> </w:t>
      </w:r>
      <w:proofErr w:type="spellStart"/>
      <w:r w:rsidRPr="00ED6363">
        <w:t>работы</w:t>
      </w:r>
      <w:proofErr w:type="spellEnd"/>
      <w:r w:rsidRPr="00ED6363">
        <w:t xml:space="preserve"> </w:t>
      </w:r>
      <w:proofErr w:type="spellStart"/>
      <w:r w:rsidRPr="00ED6363">
        <w:t>этой</w:t>
      </w:r>
      <w:proofErr w:type="spellEnd"/>
      <w:r w:rsidRPr="00ED6363">
        <w:t xml:space="preserve"> </w:t>
      </w:r>
      <w:proofErr w:type="spellStart"/>
      <w:r w:rsidRPr="00ED6363">
        <w:t>программы</w:t>
      </w:r>
      <w:proofErr w:type="spellEnd"/>
      <w:r w:rsidRPr="00ED6363">
        <w:t xml:space="preserve"> </w:t>
      </w:r>
      <w:proofErr w:type="spellStart"/>
      <w:r w:rsidRPr="00ED6363">
        <w:t>на</w:t>
      </w:r>
      <w:proofErr w:type="spellEnd"/>
      <w:r w:rsidRPr="00ED6363">
        <w:t xml:space="preserve"> </w:t>
      </w:r>
      <w:proofErr w:type="spellStart"/>
      <w:r w:rsidRPr="00ED6363">
        <w:t>нашей</w:t>
      </w:r>
      <w:proofErr w:type="spellEnd"/>
      <w:r w:rsidRPr="00ED6363">
        <w:t xml:space="preserve"> </w:t>
      </w:r>
      <w:proofErr w:type="spellStart"/>
      <w:r w:rsidRPr="00ED6363">
        <w:t>системе</w:t>
      </w:r>
      <w:proofErr w:type="spellEnd"/>
      <w:r w:rsidRPr="00ED6363">
        <w:t xml:space="preserve"> </w:t>
      </w:r>
      <w:proofErr w:type="spellStart"/>
      <w:r w:rsidRPr="00ED6363">
        <w:t>выглядит</w:t>
      </w:r>
      <w:proofErr w:type="spellEnd"/>
      <w:r w:rsidRPr="00ED6363">
        <w:t xml:space="preserve"> </w:t>
      </w:r>
      <w:proofErr w:type="spellStart"/>
      <w:r w:rsidRPr="00ED6363">
        <w:t>так</w:t>
      </w:r>
      <w:proofErr w:type="spellEnd"/>
      <w:r w:rsidRPr="00ED6363">
        <w:t>:</w:t>
      </w:r>
    </w:p>
    <w:p w14:paraId="3752E286" w14:textId="77777777" w:rsidR="00266E2B" w:rsidRPr="00ED6363" w:rsidRDefault="00266E2B" w:rsidP="00266E2B">
      <w:pPr>
        <w:pStyle w:val="Center"/>
      </w:pPr>
    </w:p>
    <w:p w14:paraId="3752E287" w14:textId="77777777" w:rsidR="00266E2B" w:rsidRPr="000E5F14" w:rsidRDefault="00266E2B" w:rsidP="00266E2B">
      <w:pPr>
        <w:pStyle w:val="Center"/>
      </w:pPr>
      <w:r>
        <w:rPr>
          <w:noProof/>
          <w:lang w:val="en-US" w:eastAsia="en-US"/>
        </w:rPr>
        <w:drawing>
          <wp:inline distT="0" distB="0" distL="0" distR="0" wp14:anchorId="3752E323" wp14:editId="3752E324">
            <wp:extent cx="3245485" cy="154876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3245485" cy="1548765"/>
                    </a:xfrm>
                    <a:prstGeom prst="rect">
                      <a:avLst/>
                    </a:prstGeom>
                    <a:noFill/>
                    <a:ln w="9525">
                      <a:noFill/>
                      <a:miter lim="800000"/>
                      <a:headEnd/>
                      <a:tailEnd/>
                    </a:ln>
                  </pic:spPr>
                </pic:pic>
              </a:graphicData>
            </a:graphic>
          </wp:inline>
        </w:drawing>
      </w:r>
    </w:p>
    <w:p w14:paraId="3752E288" w14:textId="77777777" w:rsidR="00266E2B" w:rsidRPr="000E5F14" w:rsidRDefault="00266E2B" w:rsidP="00266E2B">
      <w:pPr>
        <w:pStyle w:val="Center"/>
      </w:pPr>
    </w:p>
    <w:p w14:paraId="3752E289" w14:textId="77777777" w:rsidR="00266E2B" w:rsidRPr="00051FE4" w:rsidRDefault="00266E2B" w:rsidP="00266E2B">
      <w:pPr>
        <w:pStyle w:val="Main"/>
        <w:rPr>
          <w:bCs/>
          <w:lang w:val="ru-RU"/>
        </w:rPr>
      </w:pPr>
      <w:r w:rsidRPr="00051FE4">
        <w:rPr>
          <w:bCs/>
          <w:lang w:val="ru-RU"/>
        </w:rPr>
        <w:t>Мы определили размеры данных только четырех типов, но вы легко можете модифицировать эту программу и найти размер объекта любого другого интересующего вас типа.</w:t>
      </w:r>
    </w:p>
    <w:p w14:paraId="3752E28A" w14:textId="77777777" w:rsidR="00266E2B" w:rsidRPr="00266E2B" w:rsidRDefault="00266E2B" w:rsidP="00266E2B">
      <w:pPr>
        <w:pStyle w:val="Main"/>
        <w:rPr>
          <w:bCs/>
          <w:lang w:val="ru-RU"/>
        </w:rPr>
      </w:pPr>
      <w:r w:rsidRPr="00266E2B">
        <w:rPr>
          <w:bCs/>
          <w:lang w:val="ru-RU"/>
        </w:rPr>
        <w:t xml:space="preserve">Использование типов данных. Во время разработки программы вам необходимо составить список требуемых переменных и указать при этом, какого они должны быть типа. Скорее всего вы будете использовать тип </w:t>
      </w:r>
      <w:r w:rsidRPr="00ED6363">
        <w:rPr>
          <w:bCs/>
        </w:rPr>
        <w:t>int</w:t>
      </w:r>
      <w:r w:rsidRPr="00266E2B">
        <w:rPr>
          <w:bCs/>
          <w:lang w:val="ru-RU"/>
        </w:rPr>
        <w:t xml:space="preserve"> или, возможно, </w:t>
      </w:r>
      <w:r w:rsidRPr="00ED6363">
        <w:rPr>
          <w:bCs/>
        </w:rPr>
        <w:t>float</w:t>
      </w:r>
      <w:r w:rsidRPr="00266E2B">
        <w:rPr>
          <w:bCs/>
          <w:lang w:val="ru-RU"/>
        </w:rPr>
        <w:t xml:space="preserve"> для определения чисел и тип </w:t>
      </w:r>
      <w:r w:rsidRPr="00ED6363">
        <w:rPr>
          <w:bCs/>
        </w:rPr>
        <w:t>char</w:t>
      </w:r>
      <w:r w:rsidRPr="00266E2B">
        <w:rPr>
          <w:bCs/>
          <w:lang w:val="ru-RU"/>
        </w:rPr>
        <w:t xml:space="preserve"> для символов. Описывайте эти данные в самом начале тела функции, в которой они используются. Имена переменных выбирайте таким образом, чтобы они указывали на их смысл. </w:t>
      </w:r>
      <w:bookmarkStart w:id="82" w:name="AP00629"/>
      <w:r w:rsidRPr="00266E2B">
        <w:rPr>
          <w:bCs/>
          <w:lang w:val="ru-RU"/>
        </w:rPr>
        <w:t>При инициализ</w:t>
      </w:r>
      <w:bookmarkEnd w:id="82"/>
      <w:r w:rsidRPr="00266E2B">
        <w:rPr>
          <w:bCs/>
          <w:lang w:val="ru-RU"/>
        </w:rPr>
        <w:t>ации переменной следите за тем, чтобы тип константы соответствовал типу переменной.</w:t>
      </w:r>
    </w:p>
    <w:p w14:paraId="3752E28B" w14:textId="77777777" w:rsidR="00266E2B" w:rsidRPr="00266E2B" w:rsidRDefault="00266E2B" w:rsidP="00266E2B">
      <w:pPr>
        <w:pStyle w:val="Main"/>
        <w:rPr>
          <w:bCs/>
          <w:lang w:val="ru-RU"/>
        </w:rPr>
      </w:pPr>
    </w:p>
    <w:p w14:paraId="3752E28C" w14:textId="77777777" w:rsidR="00266E2B" w:rsidRPr="009563B3" w:rsidRDefault="00266E2B" w:rsidP="00266E2B">
      <w:pPr>
        <w:pStyle w:val="Program"/>
        <w:rPr>
          <w:lang w:val="ru-RU"/>
        </w:rPr>
      </w:pPr>
      <w:r w:rsidRPr="00715AED">
        <w:rPr>
          <w:color w:val="0000FF"/>
          <w:lang w:val="ru-RU"/>
        </w:rPr>
        <w:t xml:space="preserve">int </w:t>
      </w:r>
      <w:r w:rsidRPr="009563B3">
        <w:rPr>
          <w:lang w:val="ru-RU"/>
        </w:rPr>
        <w:t xml:space="preserve">apples = 3; </w:t>
      </w:r>
      <w:r>
        <w:rPr>
          <w:color w:val="008000"/>
          <w:lang w:val="ru-RU"/>
        </w:rPr>
        <w:t>/*</w:t>
      </w:r>
      <w:r w:rsidRPr="00715AED">
        <w:rPr>
          <w:color w:val="008000"/>
          <w:lang w:val="ru-RU"/>
        </w:rPr>
        <w:t>ПРАВИ</w:t>
      </w:r>
      <w:r>
        <w:rPr>
          <w:color w:val="008000"/>
          <w:lang w:val="ru-RU"/>
        </w:rPr>
        <w:t>ЛЬНО</w:t>
      </w:r>
      <w:r w:rsidRPr="00715AED">
        <w:rPr>
          <w:color w:val="008000"/>
          <w:lang w:val="ru-RU"/>
        </w:rPr>
        <w:t>*/</w:t>
      </w:r>
    </w:p>
    <w:p w14:paraId="3752E28D" w14:textId="77777777" w:rsidR="00266E2B" w:rsidRPr="009563B3" w:rsidRDefault="00266E2B" w:rsidP="00266E2B">
      <w:pPr>
        <w:pStyle w:val="Program"/>
        <w:rPr>
          <w:lang w:val="ru-RU"/>
        </w:rPr>
      </w:pPr>
      <w:r w:rsidRPr="00715AED">
        <w:rPr>
          <w:color w:val="0000FF"/>
          <w:lang w:val="ru-RU"/>
        </w:rPr>
        <w:t>int</w:t>
      </w:r>
      <w:r w:rsidRPr="009563B3">
        <w:rPr>
          <w:lang w:val="ru-RU"/>
        </w:rPr>
        <w:t xml:space="preserve"> oranges = 3.0; </w:t>
      </w:r>
      <w:r>
        <w:rPr>
          <w:color w:val="008000"/>
          <w:lang w:val="ru-RU"/>
        </w:rPr>
        <w:t>/*НЕПРАВИЛЬНО</w:t>
      </w:r>
      <w:r w:rsidRPr="00715AED">
        <w:rPr>
          <w:color w:val="008000"/>
          <w:lang w:val="ru-RU"/>
        </w:rPr>
        <w:t>*/</w:t>
      </w:r>
    </w:p>
    <w:p w14:paraId="3752E28E" w14:textId="77777777" w:rsidR="00266E2B" w:rsidRPr="009563B3" w:rsidRDefault="00266E2B" w:rsidP="00266E2B">
      <w:pPr>
        <w:pStyle w:val="Program"/>
        <w:rPr>
          <w:lang w:val="ru-RU"/>
        </w:rPr>
      </w:pPr>
    </w:p>
    <w:p w14:paraId="3752E28F" w14:textId="77777777" w:rsidR="00266E2B" w:rsidRPr="00266E2B" w:rsidRDefault="00266E2B" w:rsidP="00266E2B">
      <w:pPr>
        <w:pStyle w:val="Main"/>
        <w:rPr>
          <w:bCs/>
          <w:lang w:val="ru-RU"/>
        </w:rPr>
      </w:pPr>
      <w:r w:rsidRPr="00266E2B">
        <w:rPr>
          <w:bCs/>
          <w:highlight w:val="yellow"/>
          <w:lang w:val="ru-RU"/>
        </w:rPr>
        <w:t>Язык Си «рассматривает» такие несоответствия менее жестко, чем, скажем, Паскаль, но в любом случае лучше учиться избегать дурных привычек</w:t>
      </w:r>
      <w:r w:rsidRPr="00266E2B">
        <w:rPr>
          <w:bCs/>
          <w:lang w:val="ru-RU"/>
        </w:rPr>
        <w:t>.</w:t>
      </w:r>
    </w:p>
    <w:p w14:paraId="3752E290" w14:textId="77777777" w:rsidR="00266E2B" w:rsidRPr="00266E2B" w:rsidRDefault="00266E2B" w:rsidP="00266E2B">
      <w:pPr>
        <w:pStyle w:val="Main"/>
        <w:rPr>
          <w:bCs/>
          <w:lang w:val="ru-RU"/>
        </w:rPr>
      </w:pPr>
    </w:p>
    <w:p w14:paraId="3752E291" w14:textId="77777777" w:rsidR="00266E2B" w:rsidRPr="00266E2B" w:rsidRDefault="00266E2B" w:rsidP="00CD098B">
      <w:pPr>
        <w:pStyle w:val="Heading2"/>
        <w:keepNext w:val="0"/>
        <w:numPr>
          <w:ilvl w:val="1"/>
          <w:numId w:val="15"/>
        </w:numPr>
        <w:spacing w:before="0" w:after="0"/>
        <w:ind w:left="426" w:firstLine="0"/>
        <w:rPr>
          <w:i w:val="0"/>
          <w:sz w:val="20"/>
          <w:szCs w:val="20"/>
        </w:rPr>
      </w:pPr>
      <w:bookmarkStart w:id="83" w:name="_Toc303710888"/>
      <w:bookmarkStart w:id="84" w:name="_Toc515769998"/>
      <w:bookmarkStart w:id="85" w:name="AP0790606"/>
      <w:r w:rsidRPr="00266E2B">
        <w:rPr>
          <w:i w:val="0"/>
          <w:sz w:val="20"/>
          <w:szCs w:val="20"/>
        </w:rPr>
        <w:t>Преобразование типов данных.</w:t>
      </w:r>
      <w:bookmarkEnd w:id="83"/>
      <w:bookmarkEnd w:id="84"/>
    </w:p>
    <w:bookmarkEnd w:id="85"/>
    <w:p w14:paraId="3752E292" w14:textId="3DFEA307" w:rsidR="00266E2B" w:rsidRPr="00266E2B" w:rsidRDefault="00266E2B" w:rsidP="00266E2B">
      <w:pPr>
        <w:pStyle w:val="Main"/>
        <w:rPr>
          <w:lang w:val="ru-RU"/>
        </w:rPr>
      </w:pPr>
      <w:r w:rsidRPr="00266E2B">
        <w:rPr>
          <w:lang w:val="ru-RU"/>
        </w:rPr>
        <w:t xml:space="preserve">Во всех описанных до сих пор программах все переменные и числа, использованные в отдельных операторах, имели одинаковый тип: к примеру, </w:t>
      </w:r>
      <w:r w:rsidRPr="00ED6363">
        <w:t>int</w:t>
      </w:r>
      <w:r w:rsidRPr="00266E2B">
        <w:rPr>
          <w:lang w:val="ru-RU"/>
        </w:rPr>
        <w:t xml:space="preserve"> или </w:t>
      </w:r>
      <w:r w:rsidRPr="00ED6363">
        <w:t>float</w:t>
      </w:r>
      <w:r w:rsidRPr="00266E2B">
        <w:rPr>
          <w:lang w:val="ru-RU"/>
        </w:rPr>
        <w:t xml:space="preserve">. </w:t>
      </w:r>
      <w:r w:rsidRPr="00266E2B">
        <w:rPr>
          <w:highlight w:val="yellow"/>
          <w:lang w:val="ru-RU"/>
        </w:rPr>
        <w:t>Можно написать операторы, выполняющие действия с переменными различных типов. Такие операции называются смешанными.</w:t>
      </w:r>
      <w:r w:rsidRPr="00266E2B">
        <w:rPr>
          <w:lang w:val="ru-RU"/>
        </w:rPr>
        <w:t xml:space="preserve"> </w:t>
      </w:r>
      <w:r w:rsidRPr="00F87963">
        <w:rPr>
          <w:lang w:val="ru-RU"/>
        </w:rPr>
        <w:t xml:space="preserve">В отличие от некоторых других языков программирования, в С и </w:t>
      </w:r>
      <w:r w:rsidRPr="00ED6363">
        <w:t>C</w:t>
      </w:r>
      <w:r w:rsidRPr="00F87963">
        <w:rPr>
          <w:lang w:val="ru-RU"/>
        </w:rPr>
        <w:t>++ выполняется автоматическое преобразование типов.</w:t>
      </w:r>
      <w:r w:rsidR="001814AD">
        <w:rPr>
          <w:lang w:val="ru-RU"/>
        </w:rPr>
        <w:t xml:space="preserve"> </w:t>
      </w:r>
      <w:r w:rsidR="001814AD" w:rsidRPr="001814AD">
        <w:rPr>
          <w:highlight w:val="green"/>
          <w:lang w:val="ru-RU"/>
        </w:rPr>
        <w:t>Нормальные парни сами преобразуют типы данных!!!</w:t>
      </w:r>
    </w:p>
    <w:p w14:paraId="3752E293" w14:textId="77777777" w:rsidR="00266E2B" w:rsidRPr="00F87963" w:rsidRDefault="00266E2B" w:rsidP="00266E2B">
      <w:pPr>
        <w:pStyle w:val="Main"/>
        <w:rPr>
          <w:lang w:val="ru-RU"/>
        </w:rPr>
      </w:pPr>
      <w:r w:rsidRPr="00F87963">
        <w:rPr>
          <w:lang w:val="ru-RU"/>
        </w:rPr>
        <w:t>В общем случае неявное преобразование типов сводится к участию в выражении переменных разного типа (так называемая арифметика смешанных типов). Если подобная операция осуществляется над переменными базовых типов, она может повлечь за собой ошибки, в случае, например, если результат занимает в памяти больше места, чем отведено под принимающую переменную, неизбежна потеря значащих разрядов.</w:t>
      </w:r>
    </w:p>
    <w:p w14:paraId="3752E294" w14:textId="77777777" w:rsidR="00266E2B" w:rsidRPr="00266E2B" w:rsidRDefault="00266E2B" w:rsidP="00266E2B">
      <w:pPr>
        <w:pStyle w:val="Main"/>
        <w:rPr>
          <w:lang w:val="ru-RU"/>
        </w:rPr>
      </w:pPr>
      <w:r w:rsidRPr="00266E2B">
        <w:rPr>
          <w:highlight w:val="yellow"/>
          <w:lang w:val="ru-RU"/>
        </w:rPr>
        <w:t>Данные различных типов хранятся в памяти по-разному.</w:t>
      </w:r>
      <w:r w:rsidRPr="00266E2B">
        <w:rPr>
          <w:lang w:val="ru-RU"/>
        </w:rPr>
        <w:t xml:space="preserve"> Предположим, что запоминается число 10. Его представление зависит от типа числа. То есть, комбинация нулей и единиц в памяти будет одна, если 10 хранится как целое число, и другая — если оно хранится как число с плавающей точкой.</w:t>
      </w:r>
    </w:p>
    <w:p w14:paraId="3752E295" w14:textId="77777777" w:rsidR="00266E2B" w:rsidRPr="00266E2B" w:rsidRDefault="00266E2B" w:rsidP="00266E2B">
      <w:pPr>
        <w:pStyle w:val="Main"/>
        <w:rPr>
          <w:lang w:val="ru-RU"/>
        </w:rPr>
      </w:pPr>
      <w:r w:rsidRPr="00266E2B">
        <w:rPr>
          <w:highlight w:val="yellow"/>
          <w:lang w:val="ru-RU"/>
        </w:rPr>
        <w:t xml:space="preserve">Предположим, что выполняется следующая операция, в которой переменные </w:t>
      </w:r>
      <w:proofErr w:type="spellStart"/>
      <w:r w:rsidRPr="009A338E">
        <w:rPr>
          <w:highlight w:val="yellow"/>
        </w:rPr>
        <w:t>fresult</w:t>
      </w:r>
      <w:proofErr w:type="spellEnd"/>
      <w:r w:rsidRPr="00266E2B">
        <w:rPr>
          <w:highlight w:val="yellow"/>
          <w:lang w:val="ru-RU"/>
        </w:rPr>
        <w:t xml:space="preserve"> и </w:t>
      </w:r>
      <w:proofErr w:type="spellStart"/>
      <w:r w:rsidRPr="009A338E">
        <w:rPr>
          <w:highlight w:val="yellow"/>
        </w:rPr>
        <w:t>fvalue</w:t>
      </w:r>
      <w:proofErr w:type="spellEnd"/>
      <w:r w:rsidRPr="00266E2B">
        <w:rPr>
          <w:highlight w:val="yellow"/>
          <w:lang w:val="ru-RU"/>
        </w:rPr>
        <w:t xml:space="preserve"> имеют тип </w:t>
      </w:r>
      <w:r w:rsidRPr="009A338E">
        <w:rPr>
          <w:highlight w:val="yellow"/>
        </w:rPr>
        <w:t>float</w:t>
      </w:r>
      <w:r w:rsidRPr="00266E2B">
        <w:rPr>
          <w:highlight w:val="yellow"/>
          <w:lang w:val="ru-RU"/>
        </w:rPr>
        <w:t xml:space="preserve">, а переменная </w:t>
      </w:r>
      <w:proofErr w:type="spellStart"/>
      <w:r w:rsidRPr="009A338E">
        <w:rPr>
          <w:highlight w:val="yellow"/>
        </w:rPr>
        <w:t>ivalue</w:t>
      </w:r>
      <w:proofErr w:type="spellEnd"/>
      <w:r w:rsidRPr="00266E2B">
        <w:rPr>
          <w:highlight w:val="yellow"/>
          <w:lang w:val="ru-RU"/>
        </w:rPr>
        <w:t xml:space="preserve"> — тип </w:t>
      </w:r>
      <w:r w:rsidRPr="009A338E">
        <w:rPr>
          <w:highlight w:val="yellow"/>
        </w:rPr>
        <w:t>int</w:t>
      </w:r>
      <w:r w:rsidRPr="00266E2B">
        <w:rPr>
          <w:highlight w:val="yellow"/>
          <w:lang w:val="ru-RU"/>
        </w:rPr>
        <w:t>:</w:t>
      </w:r>
    </w:p>
    <w:p w14:paraId="3752E296" w14:textId="77777777" w:rsidR="00266E2B" w:rsidRPr="00266E2B" w:rsidRDefault="00266E2B" w:rsidP="00266E2B">
      <w:pPr>
        <w:pStyle w:val="Main"/>
        <w:rPr>
          <w:lang w:val="ru-RU"/>
        </w:rPr>
      </w:pPr>
    </w:p>
    <w:p w14:paraId="3752E297" w14:textId="77777777" w:rsidR="00266E2B" w:rsidRPr="00266E2B" w:rsidRDefault="00266E2B" w:rsidP="00266E2B">
      <w:pPr>
        <w:pStyle w:val="Main"/>
        <w:rPr>
          <w:lang w:val="ru-RU"/>
        </w:rPr>
      </w:pPr>
      <w:proofErr w:type="spellStart"/>
      <w:r w:rsidRPr="001814AD">
        <w:rPr>
          <w:highlight w:val="green"/>
        </w:rPr>
        <w:t>fresult</w:t>
      </w:r>
      <w:proofErr w:type="spellEnd"/>
      <w:r w:rsidRPr="001814AD">
        <w:rPr>
          <w:highlight w:val="green"/>
          <w:lang w:val="ru-RU"/>
        </w:rPr>
        <w:t xml:space="preserve"> = </w:t>
      </w:r>
      <w:proofErr w:type="spellStart"/>
      <w:r w:rsidRPr="001814AD">
        <w:rPr>
          <w:highlight w:val="green"/>
        </w:rPr>
        <w:t>fvalue</w:t>
      </w:r>
      <w:proofErr w:type="spellEnd"/>
      <w:r w:rsidRPr="001814AD">
        <w:rPr>
          <w:highlight w:val="green"/>
          <w:lang w:val="ru-RU"/>
        </w:rPr>
        <w:t xml:space="preserve"> * </w:t>
      </w:r>
      <w:proofErr w:type="spellStart"/>
      <w:r w:rsidRPr="001814AD">
        <w:rPr>
          <w:highlight w:val="green"/>
        </w:rPr>
        <w:t>ivalue</w:t>
      </w:r>
      <w:proofErr w:type="spellEnd"/>
      <w:r w:rsidRPr="001814AD">
        <w:rPr>
          <w:highlight w:val="green"/>
          <w:lang w:val="ru-RU"/>
        </w:rPr>
        <w:t>;</w:t>
      </w:r>
    </w:p>
    <w:p w14:paraId="3752E298" w14:textId="77777777" w:rsidR="00266E2B" w:rsidRPr="00266E2B" w:rsidRDefault="00266E2B" w:rsidP="00266E2B">
      <w:pPr>
        <w:pStyle w:val="Main"/>
        <w:rPr>
          <w:lang w:val="ru-RU"/>
        </w:rPr>
      </w:pPr>
    </w:p>
    <w:p w14:paraId="3752E299" w14:textId="77777777" w:rsidR="00266E2B" w:rsidRPr="00266E2B" w:rsidRDefault="00266E2B" w:rsidP="00266E2B">
      <w:pPr>
        <w:pStyle w:val="Main"/>
        <w:rPr>
          <w:lang w:val="ru-RU"/>
        </w:rPr>
      </w:pPr>
      <w:r w:rsidRPr="00266E2B">
        <w:rPr>
          <w:highlight w:val="yellow"/>
          <w:lang w:val="ru-RU"/>
        </w:rPr>
        <w:t xml:space="preserve">Следовательно, это операция смешанного типа. При выполнении оператора значение </w:t>
      </w:r>
      <w:proofErr w:type="spellStart"/>
      <w:r w:rsidRPr="009A338E">
        <w:rPr>
          <w:highlight w:val="yellow"/>
        </w:rPr>
        <w:t>ivalue</w:t>
      </w:r>
      <w:proofErr w:type="spellEnd"/>
      <w:r w:rsidRPr="00266E2B">
        <w:rPr>
          <w:highlight w:val="yellow"/>
          <w:lang w:val="ru-RU"/>
        </w:rPr>
        <w:t xml:space="preserve"> будет преобразовано в число с плавающей точкой, а затем выполнится умножение. Компилятор распознает смешанные операции и генерирует код для выполнения следующих операций.</w:t>
      </w:r>
      <w:r w:rsidRPr="00266E2B">
        <w:rPr>
          <w:lang w:val="ru-RU"/>
        </w:rPr>
        <w:t xml:space="preserve"> Целочисленное значение переменной </w:t>
      </w:r>
      <w:proofErr w:type="spellStart"/>
      <w:r w:rsidRPr="00ED6363">
        <w:t>ivalue</w:t>
      </w:r>
      <w:proofErr w:type="spellEnd"/>
      <w:r w:rsidRPr="00266E2B">
        <w:rPr>
          <w:lang w:val="ru-RU"/>
        </w:rPr>
        <w:t xml:space="preserve"> считывается из памяти. Затем оно преобразуется в формат с плавающей точкой, и полученное число умножается на действительное значение </w:t>
      </w:r>
      <w:proofErr w:type="spellStart"/>
      <w:r w:rsidRPr="00ED6363">
        <w:t>fvalue</w:t>
      </w:r>
      <w:proofErr w:type="spellEnd"/>
      <w:r w:rsidRPr="00266E2B">
        <w:rPr>
          <w:lang w:val="ru-RU"/>
        </w:rPr>
        <w:t xml:space="preserve">, а результат в формате числа с плавающей точкой запоминается в </w:t>
      </w:r>
      <w:proofErr w:type="spellStart"/>
      <w:r w:rsidRPr="00ED6363">
        <w:t>fresult</w:t>
      </w:r>
      <w:proofErr w:type="spellEnd"/>
      <w:r w:rsidRPr="00266E2B">
        <w:rPr>
          <w:lang w:val="ru-RU"/>
        </w:rPr>
        <w:t xml:space="preserve">. Другими словами, компилятор выполняет преобразование </w:t>
      </w:r>
      <w:r w:rsidRPr="00266E2B">
        <w:rPr>
          <w:lang w:val="ru-RU"/>
        </w:rPr>
        <w:lastRenderedPageBreak/>
        <w:t xml:space="preserve">автоматически. Заметьте, что значение </w:t>
      </w:r>
      <w:proofErr w:type="spellStart"/>
      <w:r w:rsidRPr="00ED6363">
        <w:t>ivalue</w:t>
      </w:r>
      <w:proofErr w:type="spellEnd"/>
      <w:r w:rsidRPr="00266E2B">
        <w:rPr>
          <w:lang w:val="ru-RU"/>
        </w:rPr>
        <w:t xml:space="preserve"> не изменилось при выполнении оператора, сохранился и его тип </w:t>
      </w:r>
      <w:r w:rsidRPr="00ED6363">
        <w:t>int</w:t>
      </w:r>
      <w:r w:rsidRPr="00266E2B">
        <w:rPr>
          <w:lang w:val="ru-RU"/>
        </w:rPr>
        <w:t>.</w:t>
      </w:r>
    </w:p>
    <w:p w14:paraId="3752E29A" w14:textId="77777777" w:rsidR="00266E2B" w:rsidRPr="00266E2B" w:rsidRDefault="00266E2B" w:rsidP="00266E2B">
      <w:pPr>
        <w:pStyle w:val="Main"/>
        <w:rPr>
          <w:lang w:val="ru-RU"/>
        </w:rPr>
      </w:pPr>
      <w:r w:rsidRPr="00051FE4">
        <w:rPr>
          <w:lang w:val="ru-RU"/>
        </w:rPr>
        <w:t xml:space="preserve">Как было показано, в смешанных операциях над числами типа </w:t>
      </w:r>
      <w:r w:rsidRPr="00ED6363">
        <w:t>i</w:t>
      </w:r>
      <w:r>
        <w:t>n</w:t>
      </w:r>
      <w:r w:rsidRPr="00ED6363">
        <w:t>t</w:t>
      </w:r>
      <w:r w:rsidRPr="00051FE4">
        <w:rPr>
          <w:lang w:val="ru-RU"/>
        </w:rPr>
        <w:t xml:space="preserve"> и </w:t>
      </w:r>
      <w:r w:rsidRPr="00ED6363">
        <w:t>float</w:t>
      </w:r>
      <w:r w:rsidRPr="00051FE4">
        <w:rPr>
          <w:lang w:val="ru-RU"/>
        </w:rPr>
        <w:t xml:space="preserve">. </w:t>
      </w:r>
      <w:r w:rsidRPr="00266E2B">
        <w:rPr>
          <w:highlight w:val="yellow"/>
          <w:lang w:val="ru-RU"/>
        </w:rPr>
        <w:t xml:space="preserve">Для вычислений значение типа </w:t>
      </w:r>
      <w:r w:rsidRPr="009A338E">
        <w:rPr>
          <w:highlight w:val="yellow"/>
        </w:rPr>
        <w:t>int</w:t>
      </w:r>
      <w:r w:rsidRPr="00266E2B">
        <w:rPr>
          <w:highlight w:val="yellow"/>
          <w:lang w:val="ru-RU"/>
        </w:rPr>
        <w:t xml:space="preserve"> преобразуется в значение типа </w:t>
      </w:r>
      <w:r w:rsidRPr="009A338E">
        <w:rPr>
          <w:highlight w:val="yellow"/>
        </w:rPr>
        <w:t>float</w:t>
      </w:r>
      <w:r w:rsidRPr="00266E2B">
        <w:rPr>
          <w:highlight w:val="yellow"/>
          <w:lang w:val="ru-RU"/>
        </w:rPr>
        <w:t>.</w:t>
      </w:r>
      <w:r w:rsidRPr="00266E2B">
        <w:rPr>
          <w:lang w:val="ru-RU"/>
        </w:rPr>
        <w:t xml:space="preserve"> Процесс преобразования не затрагивает хранимое целое значение. Теперь давайте рассмотрим смешанные операции с двумя разными типами переменных.</w:t>
      </w:r>
    </w:p>
    <w:p w14:paraId="3752E29B" w14:textId="77777777" w:rsidR="00266E2B" w:rsidRPr="00266E2B" w:rsidRDefault="00266E2B" w:rsidP="00266E2B">
      <w:pPr>
        <w:pStyle w:val="Main"/>
        <w:rPr>
          <w:lang w:val="ru-RU"/>
        </w:rPr>
      </w:pPr>
      <w:r w:rsidRPr="00266E2B">
        <w:rPr>
          <w:lang w:val="ru-RU"/>
        </w:rPr>
        <w:t xml:space="preserve">Сначала вы должны узнать, что </w:t>
      </w:r>
      <w:r w:rsidRPr="00266E2B">
        <w:rPr>
          <w:highlight w:val="cyan"/>
          <w:lang w:val="ru-RU"/>
        </w:rPr>
        <w:t>на практике существует иерархия преобразований, что означает следующее: для выполнения вычислений объект более низкого приоритета временно преобразуется к типу с более высоким приоритетом. Иерархия преобразований имеет следующий вид, следуя от высших приоритетов к низшим:</w:t>
      </w:r>
    </w:p>
    <w:p w14:paraId="3752E29C" w14:textId="77777777" w:rsidR="00266E2B" w:rsidRPr="00266E2B" w:rsidRDefault="00266E2B" w:rsidP="00266E2B">
      <w:pPr>
        <w:pStyle w:val="Main"/>
        <w:rPr>
          <w:lang w:val="ru-RU"/>
        </w:rPr>
      </w:pPr>
    </w:p>
    <w:p w14:paraId="3752E29D" w14:textId="77777777" w:rsidR="00266E2B" w:rsidRPr="00266E2B" w:rsidRDefault="00266E2B" w:rsidP="00266E2B">
      <w:pPr>
        <w:pStyle w:val="Main"/>
        <w:rPr>
          <w:color w:val="0000FF"/>
          <w:lang w:val="ru-RU"/>
        </w:rPr>
      </w:pPr>
      <w:r w:rsidRPr="00EA74ED">
        <w:rPr>
          <w:color w:val="0000FF"/>
        </w:rPr>
        <w:t>double</w:t>
      </w:r>
      <w:r w:rsidRPr="00266E2B">
        <w:rPr>
          <w:color w:val="0000FF"/>
          <w:lang w:val="ru-RU"/>
        </w:rPr>
        <w:t xml:space="preserve"> </w:t>
      </w:r>
      <w:r w:rsidRPr="00EA74ED">
        <w:rPr>
          <w:color w:val="0000FF"/>
        </w:rPr>
        <w:t>float</w:t>
      </w:r>
      <w:r w:rsidRPr="00266E2B">
        <w:rPr>
          <w:color w:val="0000FF"/>
          <w:lang w:val="ru-RU"/>
        </w:rPr>
        <w:t xml:space="preserve"> </w:t>
      </w:r>
      <w:r w:rsidRPr="00EA74ED">
        <w:rPr>
          <w:color w:val="0000FF"/>
        </w:rPr>
        <w:t>long</w:t>
      </w:r>
      <w:r w:rsidRPr="00266E2B">
        <w:rPr>
          <w:color w:val="0000FF"/>
          <w:lang w:val="ru-RU"/>
        </w:rPr>
        <w:t xml:space="preserve"> </w:t>
      </w:r>
      <w:r w:rsidRPr="00EA74ED">
        <w:rPr>
          <w:color w:val="0000FF"/>
        </w:rPr>
        <w:t>int</w:t>
      </w:r>
      <w:r w:rsidRPr="00266E2B">
        <w:rPr>
          <w:color w:val="0000FF"/>
          <w:lang w:val="ru-RU"/>
        </w:rPr>
        <w:t xml:space="preserve"> </w:t>
      </w:r>
      <w:r w:rsidRPr="00EA74ED">
        <w:rPr>
          <w:color w:val="0000FF"/>
        </w:rPr>
        <w:t>short</w:t>
      </w:r>
    </w:p>
    <w:p w14:paraId="3752E29E" w14:textId="77777777" w:rsidR="00266E2B" w:rsidRPr="00266E2B" w:rsidRDefault="00266E2B" w:rsidP="00266E2B">
      <w:pPr>
        <w:pStyle w:val="Main"/>
        <w:rPr>
          <w:lang w:val="ru-RU"/>
        </w:rPr>
      </w:pPr>
    </w:p>
    <w:p w14:paraId="3752E29F" w14:textId="77777777" w:rsidR="00266E2B" w:rsidRPr="00266E2B" w:rsidRDefault="00266E2B" w:rsidP="00266E2B">
      <w:pPr>
        <w:pStyle w:val="Main"/>
        <w:rPr>
          <w:lang w:val="ru-RU"/>
        </w:rPr>
      </w:pPr>
      <w:r w:rsidRPr="00266E2B">
        <w:rPr>
          <w:highlight w:val="yellow"/>
          <w:lang w:val="ru-RU"/>
        </w:rPr>
        <w:t xml:space="preserve">К примеру, тип </w:t>
      </w:r>
      <w:r w:rsidRPr="009A338E">
        <w:rPr>
          <w:highlight w:val="yellow"/>
        </w:rPr>
        <w:t>double</w:t>
      </w:r>
      <w:r w:rsidRPr="00266E2B">
        <w:rPr>
          <w:highlight w:val="yellow"/>
          <w:lang w:val="ru-RU"/>
        </w:rPr>
        <w:t xml:space="preserve"> имеет более высокий приоритет, чем тип </w:t>
      </w:r>
      <w:r w:rsidRPr="009A338E">
        <w:rPr>
          <w:highlight w:val="yellow"/>
        </w:rPr>
        <w:t>int</w:t>
      </w:r>
      <w:r w:rsidRPr="00266E2B">
        <w:rPr>
          <w:highlight w:val="yellow"/>
          <w:lang w:val="ru-RU"/>
        </w:rPr>
        <w:t>. Когда некоторый тип данных преобразуется в другой, более высокий, значение числа и его точность не изменяются</w:t>
      </w:r>
      <w:r w:rsidRPr="00266E2B">
        <w:rPr>
          <w:lang w:val="ru-RU"/>
        </w:rPr>
        <w:t>.</w:t>
      </w:r>
    </w:p>
    <w:p w14:paraId="3752E2A0" w14:textId="77777777" w:rsidR="00266E2B" w:rsidRPr="00266E2B" w:rsidRDefault="00266E2B" w:rsidP="00266E2B">
      <w:pPr>
        <w:pStyle w:val="Main"/>
        <w:rPr>
          <w:lang w:val="ru-RU"/>
        </w:rPr>
      </w:pPr>
      <w:r w:rsidRPr="00266E2B">
        <w:rPr>
          <w:highlight w:val="yellow"/>
          <w:lang w:val="ru-RU"/>
        </w:rPr>
        <w:t xml:space="preserve">Давайте посмотрим, что происходит при преобразовании типа </w:t>
      </w:r>
      <w:r w:rsidRPr="009A338E">
        <w:rPr>
          <w:highlight w:val="yellow"/>
        </w:rPr>
        <w:t>float</w:t>
      </w:r>
      <w:r w:rsidRPr="00266E2B">
        <w:rPr>
          <w:highlight w:val="yellow"/>
          <w:lang w:val="ru-RU"/>
        </w:rPr>
        <w:t xml:space="preserve"> в тип </w:t>
      </w:r>
      <w:r w:rsidRPr="009A338E">
        <w:rPr>
          <w:highlight w:val="yellow"/>
        </w:rPr>
        <w:t>int</w:t>
      </w:r>
      <w:r w:rsidRPr="00266E2B">
        <w:rPr>
          <w:highlight w:val="yellow"/>
          <w:lang w:val="ru-RU"/>
        </w:rPr>
        <w:t xml:space="preserve">. Предположим, что описаны переменные </w:t>
      </w:r>
      <w:proofErr w:type="spellStart"/>
      <w:r w:rsidRPr="009A338E">
        <w:rPr>
          <w:highlight w:val="yellow"/>
        </w:rPr>
        <w:t>ivalue</w:t>
      </w:r>
      <w:proofErr w:type="spellEnd"/>
      <w:r w:rsidRPr="00266E2B">
        <w:rPr>
          <w:highlight w:val="yellow"/>
          <w:lang w:val="ru-RU"/>
        </w:rPr>
        <w:t xml:space="preserve">1 и </w:t>
      </w:r>
      <w:proofErr w:type="spellStart"/>
      <w:r w:rsidRPr="009A338E">
        <w:rPr>
          <w:highlight w:val="yellow"/>
        </w:rPr>
        <w:t>ivalue</w:t>
      </w:r>
      <w:proofErr w:type="spellEnd"/>
      <w:r w:rsidRPr="00266E2B">
        <w:rPr>
          <w:highlight w:val="yellow"/>
          <w:lang w:val="ru-RU"/>
        </w:rPr>
        <w:t xml:space="preserve">2 типа </w:t>
      </w:r>
      <w:r w:rsidRPr="009A338E">
        <w:rPr>
          <w:highlight w:val="yellow"/>
        </w:rPr>
        <w:t>int</w:t>
      </w:r>
      <w:r w:rsidRPr="00266E2B">
        <w:rPr>
          <w:highlight w:val="yellow"/>
          <w:lang w:val="ru-RU"/>
        </w:rPr>
        <w:t xml:space="preserve"> и переменные </w:t>
      </w:r>
      <w:proofErr w:type="spellStart"/>
      <w:r w:rsidRPr="009A338E">
        <w:rPr>
          <w:highlight w:val="yellow"/>
        </w:rPr>
        <w:t>fvalue</w:t>
      </w:r>
      <w:proofErr w:type="spellEnd"/>
      <w:r w:rsidRPr="00266E2B">
        <w:rPr>
          <w:highlight w:val="yellow"/>
          <w:lang w:val="ru-RU"/>
        </w:rPr>
        <w:t xml:space="preserve"> и </w:t>
      </w:r>
      <w:proofErr w:type="spellStart"/>
      <w:r w:rsidRPr="009A338E">
        <w:rPr>
          <w:highlight w:val="yellow"/>
        </w:rPr>
        <w:t>fresult</w:t>
      </w:r>
      <w:proofErr w:type="spellEnd"/>
      <w:r w:rsidRPr="00266E2B">
        <w:rPr>
          <w:highlight w:val="yellow"/>
          <w:lang w:val="ru-RU"/>
        </w:rPr>
        <w:t xml:space="preserve"> типа </w:t>
      </w:r>
      <w:r w:rsidRPr="009A338E">
        <w:rPr>
          <w:highlight w:val="yellow"/>
        </w:rPr>
        <w:t>float</w:t>
      </w:r>
      <w:r w:rsidRPr="00266E2B">
        <w:rPr>
          <w:highlight w:val="yellow"/>
          <w:lang w:val="ru-RU"/>
        </w:rPr>
        <w:t>. Рассмотрим следующую последовательность операторов</w:t>
      </w:r>
      <w:r w:rsidRPr="00266E2B">
        <w:rPr>
          <w:lang w:val="ru-RU"/>
        </w:rPr>
        <w:t>:</w:t>
      </w:r>
    </w:p>
    <w:p w14:paraId="3752E2A1" w14:textId="77777777" w:rsidR="00266E2B" w:rsidRPr="00266E2B" w:rsidRDefault="00266E2B" w:rsidP="00266E2B">
      <w:pPr>
        <w:pStyle w:val="Main"/>
        <w:rPr>
          <w:lang w:val="ru-RU"/>
        </w:rPr>
      </w:pPr>
    </w:p>
    <w:p w14:paraId="3752E2A2" w14:textId="77777777" w:rsidR="00266E2B" w:rsidRPr="001814AD" w:rsidRDefault="00266E2B" w:rsidP="00266E2B">
      <w:pPr>
        <w:pStyle w:val="Program"/>
        <w:rPr>
          <w:highlight w:val="green"/>
          <w:lang w:val="ru-RU"/>
        </w:rPr>
      </w:pPr>
      <w:proofErr w:type="spellStart"/>
      <w:r w:rsidRPr="001814AD">
        <w:rPr>
          <w:highlight w:val="green"/>
        </w:rPr>
        <w:t>i</w:t>
      </w:r>
      <w:proofErr w:type="spellEnd"/>
      <w:r w:rsidRPr="001814AD">
        <w:rPr>
          <w:highlight w:val="green"/>
          <w:lang w:val="ru-RU"/>
        </w:rPr>
        <w:t>value1 = 3;</w:t>
      </w:r>
    </w:p>
    <w:p w14:paraId="3752E2A3" w14:textId="77777777" w:rsidR="00266E2B" w:rsidRPr="001814AD" w:rsidRDefault="00266E2B" w:rsidP="00266E2B">
      <w:pPr>
        <w:pStyle w:val="Program"/>
        <w:rPr>
          <w:highlight w:val="green"/>
          <w:lang w:val="ru-RU"/>
        </w:rPr>
      </w:pPr>
      <w:r w:rsidRPr="001814AD">
        <w:rPr>
          <w:highlight w:val="green"/>
          <w:lang w:val="ru-RU"/>
        </w:rPr>
        <w:t>ivalue2 = 4;</w:t>
      </w:r>
    </w:p>
    <w:p w14:paraId="3752E2A4" w14:textId="77777777" w:rsidR="00266E2B" w:rsidRPr="009563B3" w:rsidRDefault="00266E2B" w:rsidP="00266E2B">
      <w:pPr>
        <w:pStyle w:val="Program"/>
        <w:rPr>
          <w:lang w:val="ru-RU"/>
        </w:rPr>
      </w:pPr>
      <w:r w:rsidRPr="001814AD">
        <w:rPr>
          <w:highlight w:val="green"/>
          <w:lang w:val="ru-RU"/>
        </w:rPr>
        <w:t>fvalue = 7.0;</w:t>
      </w:r>
    </w:p>
    <w:p w14:paraId="3752E2A5" w14:textId="77777777" w:rsidR="00266E2B" w:rsidRPr="009563B3" w:rsidRDefault="00266E2B" w:rsidP="00266E2B">
      <w:pPr>
        <w:pStyle w:val="Program"/>
        <w:rPr>
          <w:lang w:val="ru-RU"/>
        </w:rPr>
      </w:pPr>
      <w:r w:rsidRPr="001814AD">
        <w:rPr>
          <w:highlight w:val="green"/>
          <w:lang w:val="ru-RU"/>
        </w:rPr>
        <w:t>fresult = fvalue + ivalue1/ivalue2;</w:t>
      </w:r>
    </w:p>
    <w:p w14:paraId="3752E2A6" w14:textId="77777777" w:rsidR="00266E2B" w:rsidRPr="009563B3" w:rsidRDefault="00266E2B" w:rsidP="00266E2B">
      <w:pPr>
        <w:pStyle w:val="Program"/>
        <w:rPr>
          <w:lang w:val="ru-RU"/>
        </w:rPr>
      </w:pPr>
    </w:p>
    <w:p w14:paraId="3752E2A7" w14:textId="77777777" w:rsidR="00266E2B" w:rsidRPr="00266E2B" w:rsidRDefault="00266E2B" w:rsidP="00266E2B">
      <w:pPr>
        <w:pStyle w:val="Main"/>
        <w:shd w:val="clear" w:color="auto" w:fill="auto"/>
        <w:rPr>
          <w:lang w:val="ru-RU"/>
        </w:rPr>
      </w:pPr>
      <w:r w:rsidRPr="00266E2B">
        <w:rPr>
          <w:highlight w:val="yellow"/>
          <w:lang w:val="ru-RU"/>
        </w:rPr>
        <w:t xml:space="preserve">Операция </w:t>
      </w:r>
      <w:proofErr w:type="spellStart"/>
      <w:r w:rsidRPr="009A338E">
        <w:rPr>
          <w:highlight w:val="yellow"/>
        </w:rPr>
        <w:t>ivalue</w:t>
      </w:r>
      <w:proofErr w:type="spellEnd"/>
      <w:r w:rsidRPr="00266E2B">
        <w:rPr>
          <w:highlight w:val="yellow"/>
          <w:lang w:val="ru-RU"/>
        </w:rPr>
        <w:t>1/</w:t>
      </w:r>
      <w:proofErr w:type="spellStart"/>
      <w:r w:rsidRPr="009A338E">
        <w:rPr>
          <w:highlight w:val="yellow"/>
        </w:rPr>
        <w:t>ivalue</w:t>
      </w:r>
      <w:proofErr w:type="spellEnd"/>
      <w:r w:rsidRPr="00266E2B">
        <w:rPr>
          <w:highlight w:val="yellow"/>
          <w:lang w:val="ru-RU"/>
        </w:rPr>
        <w:t xml:space="preserve">2 — не смешанная; она представляет собой деление двух целых чисел, и ее результат 0, так как при выполнении целочисленного деления дробная часть (в этом примере 0.75) отбрасывается. Поэтому значение </w:t>
      </w:r>
      <w:proofErr w:type="spellStart"/>
      <w:r w:rsidRPr="009A338E">
        <w:rPr>
          <w:highlight w:val="yellow"/>
        </w:rPr>
        <w:t>fresult</w:t>
      </w:r>
      <w:proofErr w:type="spellEnd"/>
      <w:r w:rsidRPr="00266E2B">
        <w:rPr>
          <w:highlight w:val="yellow"/>
          <w:lang w:val="ru-RU"/>
        </w:rPr>
        <w:t xml:space="preserve"> равно 7.0.</w:t>
      </w:r>
    </w:p>
    <w:p w14:paraId="3752E2A8" w14:textId="77777777" w:rsidR="00266E2B" w:rsidRPr="00266E2B" w:rsidRDefault="00266E2B" w:rsidP="00266E2B">
      <w:pPr>
        <w:pStyle w:val="Main"/>
        <w:shd w:val="clear" w:color="auto" w:fill="auto"/>
        <w:rPr>
          <w:lang w:val="ru-RU"/>
        </w:rPr>
      </w:pPr>
      <w:r w:rsidRPr="00266E2B">
        <w:rPr>
          <w:highlight w:val="yellow"/>
          <w:lang w:val="ru-RU"/>
        </w:rPr>
        <w:t xml:space="preserve">Что будет, если переменную </w:t>
      </w:r>
      <w:proofErr w:type="spellStart"/>
      <w:r w:rsidRPr="009A338E">
        <w:rPr>
          <w:highlight w:val="yellow"/>
        </w:rPr>
        <w:t>ivalue</w:t>
      </w:r>
      <w:proofErr w:type="spellEnd"/>
      <w:r w:rsidRPr="00266E2B">
        <w:rPr>
          <w:highlight w:val="yellow"/>
          <w:lang w:val="ru-RU"/>
        </w:rPr>
        <w:t xml:space="preserve">2 описать как </w:t>
      </w:r>
      <w:r w:rsidRPr="009A338E">
        <w:rPr>
          <w:highlight w:val="yellow"/>
        </w:rPr>
        <w:t>float</w:t>
      </w:r>
      <w:r w:rsidRPr="00266E2B">
        <w:rPr>
          <w:highlight w:val="yellow"/>
          <w:lang w:val="ru-RU"/>
        </w:rPr>
        <w:t xml:space="preserve">? В этом случае переменная </w:t>
      </w:r>
      <w:proofErr w:type="spellStart"/>
      <w:r w:rsidRPr="009A338E">
        <w:rPr>
          <w:highlight w:val="yellow"/>
        </w:rPr>
        <w:t>fresult</w:t>
      </w:r>
      <w:proofErr w:type="spellEnd"/>
      <w:r w:rsidRPr="00266E2B">
        <w:rPr>
          <w:highlight w:val="yellow"/>
          <w:lang w:val="ru-RU"/>
        </w:rPr>
        <w:t xml:space="preserve"> получит значение с плавающей точкой 7.75, поскольку операция </w:t>
      </w:r>
      <w:proofErr w:type="spellStart"/>
      <w:r w:rsidRPr="009A338E">
        <w:rPr>
          <w:highlight w:val="yellow"/>
        </w:rPr>
        <w:t>ivalue</w:t>
      </w:r>
      <w:proofErr w:type="spellEnd"/>
      <w:r w:rsidRPr="00266E2B">
        <w:rPr>
          <w:highlight w:val="yellow"/>
          <w:lang w:val="ru-RU"/>
        </w:rPr>
        <w:t>1/</w:t>
      </w:r>
      <w:proofErr w:type="spellStart"/>
      <w:r w:rsidRPr="009A338E">
        <w:rPr>
          <w:highlight w:val="yellow"/>
        </w:rPr>
        <w:t>ivalue</w:t>
      </w:r>
      <w:proofErr w:type="spellEnd"/>
      <w:r w:rsidRPr="00266E2B">
        <w:rPr>
          <w:highlight w:val="yellow"/>
          <w:lang w:val="ru-RU"/>
        </w:rPr>
        <w:t xml:space="preserve">2 будет иметь смешанный тип. Тогда значение </w:t>
      </w:r>
      <w:proofErr w:type="spellStart"/>
      <w:r w:rsidRPr="009A338E">
        <w:rPr>
          <w:highlight w:val="yellow"/>
        </w:rPr>
        <w:t>ivalue</w:t>
      </w:r>
      <w:proofErr w:type="spellEnd"/>
      <w:r w:rsidRPr="00266E2B">
        <w:rPr>
          <w:highlight w:val="yellow"/>
          <w:lang w:val="ru-RU"/>
        </w:rPr>
        <w:t xml:space="preserve">1 временно преобразуется в число с плавающей точкой 3.0 и результат деления будет равен 0.75. После сложения с </w:t>
      </w:r>
      <w:proofErr w:type="spellStart"/>
      <w:r w:rsidRPr="009A338E">
        <w:rPr>
          <w:highlight w:val="yellow"/>
        </w:rPr>
        <w:t>fvalue</w:t>
      </w:r>
      <w:proofErr w:type="spellEnd"/>
      <w:r w:rsidRPr="00266E2B">
        <w:rPr>
          <w:highlight w:val="yellow"/>
          <w:lang w:val="ru-RU"/>
        </w:rPr>
        <w:t xml:space="preserve"> получим 7.75</w:t>
      </w:r>
      <w:r w:rsidRPr="00266E2B">
        <w:rPr>
          <w:lang w:val="ru-RU"/>
        </w:rPr>
        <w:t>.</w:t>
      </w:r>
    </w:p>
    <w:p w14:paraId="3752E2A9" w14:textId="77777777" w:rsidR="00266E2B" w:rsidRPr="00266E2B" w:rsidRDefault="00266E2B" w:rsidP="00266E2B">
      <w:pPr>
        <w:pStyle w:val="Main"/>
        <w:shd w:val="clear" w:color="auto" w:fill="auto"/>
        <w:rPr>
          <w:lang w:val="ru-RU"/>
        </w:rPr>
      </w:pPr>
      <w:r w:rsidRPr="00266E2B">
        <w:rPr>
          <w:highlight w:val="yellow"/>
          <w:lang w:val="ru-RU"/>
        </w:rPr>
        <w:t xml:space="preserve">Важно знать, что тип значения, стоящего в левой части оператора присваивания, определяет тип результата операции. Например: предположим, что переменные </w:t>
      </w:r>
      <w:proofErr w:type="spellStart"/>
      <w:r w:rsidRPr="009A338E">
        <w:rPr>
          <w:highlight w:val="yellow"/>
        </w:rPr>
        <w:t>fx</w:t>
      </w:r>
      <w:proofErr w:type="spellEnd"/>
      <w:r w:rsidRPr="00266E2B">
        <w:rPr>
          <w:highlight w:val="yellow"/>
          <w:lang w:val="ru-RU"/>
        </w:rPr>
        <w:t xml:space="preserve"> и </w:t>
      </w:r>
      <w:proofErr w:type="spellStart"/>
      <w:r w:rsidRPr="009A338E">
        <w:rPr>
          <w:highlight w:val="yellow"/>
        </w:rPr>
        <w:t>fy</w:t>
      </w:r>
      <w:proofErr w:type="spellEnd"/>
      <w:r w:rsidRPr="00266E2B">
        <w:rPr>
          <w:highlight w:val="yellow"/>
          <w:lang w:val="ru-RU"/>
        </w:rPr>
        <w:t xml:space="preserve"> объявлены как </w:t>
      </w:r>
      <w:r w:rsidRPr="009A338E">
        <w:rPr>
          <w:highlight w:val="yellow"/>
        </w:rPr>
        <w:t>float</w:t>
      </w:r>
      <w:r w:rsidRPr="00266E2B">
        <w:rPr>
          <w:highlight w:val="yellow"/>
          <w:lang w:val="ru-RU"/>
        </w:rPr>
        <w:t xml:space="preserve">, а переменная </w:t>
      </w:r>
      <w:proofErr w:type="spellStart"/>
      <w:r w:rsidRPr="009A338E">
        <w:rPr>
          <w:highlight w:val="yellow"/>
        </w:rPr>
        <w:t>iresult</w:t>
      </w:r>
      <w:proofErr w:type="spellEnd"/>
      <w:r w:rsidRPr="00266E2B">
        <w:rPr>
          <w:highlight w:val="yellow"/>
          <w:lang w:val="ru-RU"/>
        </w:rPr>
        <w:t xml:space="preserve"> объявлена </w:t>
      </w:r>
      <w:r w:rsidRPr="009A338E">
        <w:rPr>
          <w:highlight w:val="yellow"/>
        </w:rPr>
        <w:t>int</w:t>
      </w:r>
      <w:r w:rsidRPr="00266E2B">
        <w:rPr>
          <w:highlight w:val="yellow"/>
          <w:lang w:val="ru-RU"/>
        </w:rPr>
        <w:t>. Рассмотрим следующие операторы</w:t>
      </w:r>
      <w:r w:rsidRPr="00266E2B">
        <w:rPr>
          <w:lang w:val="ru-RU"/>
        </w:rPr>
        <w:t>:</w:t>
      </w:r>
    </w:p>
    <w:p w14:paraId="3752E2AA" w14:textId="77777777" w:rsidR="00266E2B" w:rsidRPr="00266E2B" w:rsidRDefault="00266E2B" w:rsidP="00266E2B">
      <w:pPr>
        <w:pStyle w:val="Main"/>
        <w:rPr>
          <w:lang w:val="ru-RU"/>
        </w:rPr>
      </w:pPr>
    </w:p>
    <w:p w14:paraId="3752E2AB" w14:textId="77777777" w:rsidR="00266E2B" w:rsidRPr="00142603" w:rsidRDefault="00266E2B" w:rsidP="00266E2B">
      <w:pPr>
        <w:pStyle w:val="Program"/>
        <w:rPr>
          <w:lang w:val="ru-RU"/>
        </w:rPr>
      </w:pPr>
      <w:r w:rsidRPr="00142603">
        <w:rPr>
          <w:lang w:val="ru-RU"/>
        </w:rPr>
        <w:t>fx = 7.0;</w:t>
      </w:r>
    </w:p>
    <w:p w14:paraId="3752E2AC" w14:textId="77777777" w:rsidR="00266E2B" w:rsidRPr="00142603" w:rsidRDefault="00266E2B" w:rsidP="00266E2B">
      <w:pPr>
        <w:pStyle w:val="Program"/>
        <w:rPr>
          <w:lang w:val="ru-RU"/>
        </w:rPr>
      </w:pPr>
      <w:r w:rsidRPr="00142603">
        <w:rPr>
          <w:lang w:val="ru-RU"/>
        </w:rPr>
        <w:t>fy = 2.0;</w:t>
      </w:r>
    </w:p>
    <w:p w14:paraId="3752E2AD" w14:textId="77777777" w:rsidR="00266E2B" w:rsidRPr="00142603" w:rsidRDefault="00266E2B" w:rsidP="00266E2B">
      <w:pPr>
        <w:pStyle w:val="Program"/>
        <w:rPr>
          <w:lang w:val="ru-RU"/>
        </w:rPr>
      </w:pPr>
      <w:r w:rsidRPr="00142603">
        <w:rPr>
          <w:lang w:val="ru-RU"/>
        </w:rPr>
        <w:t>iresult = 4.0 + fx/fy;</w:t>
      </w:r>
    </w:p>
    <w:p w14:paraId="3752E2AE" w14:textId="77777777" w:rsidR="00266E2B" w:rsidRPr="00266E2B" w:rsidRDefault="00266E2B" w:rsidP="00266E2B">
      <w:pPr>
        <w:pStyle w:val="Main"/>
        <w:rPr>
          <w:lang w:val="ru-RU"/>
        </w:rPr>
      </w:pPr>
    </w:p>
    <w:p w14:paraId="3752E2AF" w14:textId="77777777" w:rsidR="00266E2B" w:rsidRPr="00266E2B" w:rsidRDefault="00266E2B" w:rsidP="00266E2B">
      <w:pPr>
        <w:pStyle w:val="Main"/>
        <w:rPr>
          <w:lang w:val="ru-RU"/>
        </w:rPr>
      </w:pPr>
      <w:r w:rsidRPr="00266E2B">
        <w:rPr>
          <w:highlight w:val="yellow"/>
          <w:lang w:val="ru-RU"/>
        </w:rPr>
        <w:t xml:space="preserve">Результат операции </w:t>
      </w:r>
      <w:proofErr w:type="spellStart"/>
      <w:r w:rsidRPr="009A338E">
        <w:rPr>
          <w:highlight w:val="yellow"/>
        </w:rPr>
        <w:t>fx</w:t>
      </w:r>
      <w:proofErr w:type="spellEnd"/>
      <w:r w:rsidRPr="00266E2B">
        <w:rPr>
          <w:highlight w:val="yellow"/>
          <w:lang w:val="ru-RU"/>
        </w:rPr>
        <w:t>/</w:t>
      </w:r>
      <w:proofErr w:type="spellStart"/>
      <w:r w:rsidRPr="009A338E">
        <w:rPr>
          <w:highlight w:val="yellow"/>
        </w:rPr>
        <w:t>fy</w:t>
      </w:r>
      <w:proofErr w:type="spellEnd"/>
      <w:r w:rsidRPr="00266E2B">
        <w:rPr>
          <w:highlight w:val="yellow"/>
          <w:lang w:val="ru-RU"/>
        </w:rPr>
        <w:t xml:space="preserve"> равен 3.5; при сложении с 4.0 получается число с плавающей точкой 7.5. Однако это значение нельзя присвоить переменной </w:t>
      </w:r>
      <w:proofErr w:type="spellStart"/>
      <w:r w:rsidRPr="009A338E">
        <w:rPr>
          <w:highlight w:val="yellow"/>
        </w:rPr>
        <w:t>iresult</w:t>
      </w:r>
      <w:proofErr w:type="spellEnd"/>
      <w:r w:rsidRPr="00266E2B">
        <w:rPr>
          <w:highlight w:val="yellow"/>
          <w:lang w:val="ru-RU"/>
        </w:rPr>
        <w:t xml:space="preserve">, так как она имеет тип </w:t>
      </w:r>
      <w:r w:rsidRPr="009A338E">
        <w:rPr>
          <w:highlight w:val="yellow"/>
        </w:rPr>
        <w:t>int</w:t>
      </w:r>
      <w:r w:rsidRPr="00266E2B">
        <w:rPr>
          <w:highlight w:val="yellow"/>
          <w:lang w:val="ru-RU"/>
        </w:rPr>
        <w:t xml:space="preserve">. Поэтому число 7.5 преобразуется в целое; при этом дробная часть отбрасывается. Полученное округленное число преобразуется из формата с плавающей точкой в целочисленный формат, и в результате переменная </w:t>
      </w:r>
      <w:proofErr w:type="spellStart"/>
      <w:r w:rsidRPr="009A338E">
        <w:rPr>
          <w:highlight w:val="yellow"/>
        </w:rPr>
        <w:t>iresult</w:t>
      </w:r>
      <w:proofErr w:type="spellEnd"/>
      <w:r w:rsidRPr="00266E2B">
        <w:rPr>
          <w:highlight w:val="yellow"/>
          <w:lang w:val="ru-RU"/>
        </w:rPr>
        <w:t xml:space="preserve"> получает целое значение 7</w:t>
      </w:r>
      <w:r w:rsidRPr="00266E2B">
        <w:rPr>
          <w:lang w:val="ru-RU"/>
        </w:rPr>
        <w:t>.</w:t>
      </w:r>
    </w:p>
    <w:p w14:paraId="3752E2B0" w14:textId="77777777" w:rsidR="00266E2B" w:rsidRPr="00266E2B" w:rsidRDefault="00266E2B" w:rsidP="00266E2B">
      <w:pPr>
        <w:pStyle w:val="Main"/>
        <w:rPr>
          <w:lang w:val="ru-RU"/>
        </w:rPr>
      </w:pPr>
    </w:p>
    <w:p w14:paraId="3752E2B1" w14:textId="77777777" w:rsidR="00266E2B" w:rsidRPr="00266E2B" w:rsidRDefault="00266E2B" w:rsidP="00266E2B">
      <w:pPr>
        <w:pStyle w:val="Heading3"/>
        <w:keepNext w:val="0"/>
        <w:spacing w:before="0" w:after="0"/>
        <w:ind w:left="709" w:firstLine="0"/>
        <w:rPr>
          <w:sz w:val="20"/>
          <w:szCs w:val="20"/>
        </w:rPr>
      </w:pPr>
      <w:bookmarkStart w:id="86" w:name="_Toc303710889"/>
      <w:bookmarkStart w:id="87" w:name="_Toc515769999"/>
      <w:r w:rsidRPr="00266E2B">
        <w:rPr>
          <w:sz w:val="20"/>
          <w:szCs w:val="20"/>
        </w:rPr>
        <w:t>Явные преобразования типов при помощи операции приведения типа.</w:t>
      </w:r>
      <w:bookmarkEnd w:id="86"/>
      <w:bookmarkEnd w:id="87"/>
    </w:p>
    <w:p w14:paraId="3752E2B2" w14:textId="77777777" w:rsidR="00266E2B" w:rsidRPr="00266E2B" w:rsidRDefault="00266E2B" w:rsidP="00266E2B">
      <w:pPr>
        <w:pStyle w:val="Main"/>
        <w:rPr>
          <w:lang w:val="ru-RU"/>
        </w:rPr>
      </w:pPr>
      <w:r w:rsidRPr="00266E2B">
        <w:rPr>
          <w:highlight w:val="yellow"/>
          <w:lang w:val="ru-RU"/>
        </w:rPr>
        <w:t xml:space="preserve">Как вы видели, компилятор С и </w:t>
      </w:r>
      <w:r w:rsidRPr="009A338E">
        <w:rPr>
          <w:highlight w:val="yellow"/>
        </w:rPr>
        <w:t>C</w:t>
      </w:r>
      <w:r w:rsidRPr="00266E2B">
        <w:rPr>
          <w:highlight w:val="yellow"/>
          <w:lang w:val="ru-RU"/>
        </w:rPr>
        <w:t>++ автоматически меняет формат переменной при выполнении смешанных операций, в которых задействуются различные типы данных. Однако, в некоторых случаях, несмотря на то, что автоматическое преобразование не выполняется, преобразование типов было бы желательным. В таких случаях необходимо особо указать, что требуется изменение типа. Кроме того, подобные явные указания облегчают другим программистам понимание используемых операторов. В языке С имеется несколько процедур, позволяющих указывать необходимость преобразования типа</w:t>
      </w:r>
      <w:r w:rsidRPr="00266E2B">
        <w:rPr>
          <w:lang w:val="ru-RU"/>
        </w:rPr>
        <w:t>.</w:t>
      </w:r>
    </w:p>
    <w:p w14:paraId="3752E2B3" w14:textId="77777777" w:rsidR="00266E2B" w:rsidRPr="00266E2B" w:rsidRDefault="00266E2B" w:rsidP="00266E2B">
      <w:pPr>
        <w:pStyle w:val="Main"/>
        <w:rPr>
          <w:lang w:val="ru-RU"/>
        </w:rPr>
      </w:pPr>
      <w:r w:rsidRPr="00266E2B">
        <w:rPr>
          <w:highlight w:val="yellow"/>
          <w:lang w:val="ru-RU"/>
        </w:rPr>
        <w:t xml:space="preserve">Одна из таких процедур называется приведением типа. Если нужно временно изменить формат некоторой переменной, достаточно перед ее именем указать в скобках имя типа, который необходимо получить. Например: если переменные </w:t>
      </w:r>
      <w:proofErr w:type="spellStart"/>
      <w:r w:rsidRPr="009A338E">
        <w:rPr>
          <w:highlight w:val="yellow"/>
        </w:rPr>
        <w:t>ivalue</w:t>
      </w:r>
      <w:proofErr w:type="spellEnd"/>
      <w:r w:rsidRPr="00266E2B">
        <w:rPr>
          <w:highlight w:val="yellow"/>
          <w:lang w:val="ru-RU"/>
        </w:rPr>
        <w:t xml:space="preserve">1 и </w:t>
      </w:r>
      <w:proofErr w:type="spellStart"/>
      <w:r w:rsidRPr="009A338E">
        <w:rPr>
          <w:highlight w:val="yellow"/>
        </w:rPr>
        <w:t>ivalue</w:t>
      </w:r>
      <w:proofErr w:type="spellEnd"/>
      <w:r w:rsidRPr="00266E2B">
        <w:rPr>
          <w:highlight w:val="yellow"/>
          <w:lang w:val="ru-RU"/>
        </w:rPr>
        <w:t xml:space="preserve">2 объявлены как </w:t>
      </w:r>
      <w:r w:rsidRPr="009A338E">
        <w:rPr>
          <w:highlight w:val="yellow"/>
        </w:rPr>
        <w:t>int</w:t>
      </w:r>
      <w:r w:rsidRPr="00266E2B">
        <w:rPr>
          <w:highlight w:val="yellow"/>
          <w:lang w:val="ru-RU"/>
        </w:rPr>
        <w:t xml:space="preserve">, а переменные </w:t>
      </w:r>
      <w:proofErr w:type="spellStart"/>
      <w:r w:rsidRPr="009A338E">
        <w:rPr>
          <w:highlight w:val="yellow"/>
        </w:rPr>
        <w:t>fvalue</w:t>
      </w:r>
      <w:proofErr w:type="spellEnd"/>
      <w:r w:rsidRPr="00266E2B">
        <w:rPr>
          <w:highlight w:val="yellow"/>
          <w:lang w:val="ru-RU"/>
        </w:rPr>
        <w:t xml:space="preserve"> и </w:t>
      </w:r>
      <w:proofErr w:type="spellStart"/>
      <w:r w:rsidRPr="009A338E">
        <w:rPr>
          <w:highlight w:val="yellow"/>
        </w:rPr>
        <w:t>fresult</w:t>
      </w:r>
      <w:proofErr w:type="spellEnd"/>
      <w:r w:rsidRPr="00266E2B">
        <w:rPr>
          <w:highlight w:val="yellow"/>
          <w:lang w:val="ru-RU"/>
        </w:rPr>
        <w:t xml:space="preserve"> как </w:t>
      </w:r>
      <w:r w:rsidRPr="009A338E">
        <w:rPr>
          <w:highlight w:val="yellow"/>
        </w:rPr>
        <w:t>float</w:t>
      </w:r>
      <w:r w:rsidRPr="00266E2B">
        <w:rPr>
          <w:highlight w:val="yellow"/>
          <w:lang w:val="ru-RU"/>
        </w:rPr>
        <w:t>, то три следующих оператора будут эквивалентны</w:t>
      </w:r>
      <w:r w:rsidRPr="00266E2B">
        <w:rPr>
          <w:lang w:val="ru-RU"/>
        </w:rPr>
        <w:t>:</w:t>
      </w:r>
    </w:p>
    <w:p w14:paraId="3752E2B4" w14:textId="77777777" w:rsidR="00266E2B" w:rsidRPr="00266E2B" w:rsidRDefault="00266E2B" w:rsidP="00266E2B">
      <w:pPr>
        <w:pStyle w:val="Main"/>
        <w:rPr>
          <w:lang w:val="ru-RU"/>
        </w:rPr>
      </w:pPr>
    </w:p>
    <w:p w14:paraId="3752E2B5" w14:textId="77777777" w:rsidR="00266E2B" w:rsidRPr="00266E2B" w:rsidRDefault="00266E2B" w:rsidP="00266E2B">
      <w:pPr>
        <w:pStyle w:val="Program"/>
      </w:pPr>
      <w:proofErr w:type="spellStart"/>
      <w:r w:rsidRPr="00266E2B">
        <w:t>fresult</w:t>
      </w:r>
      <w:proofErr w:type="spellEnd"/>
      <w:r w:rsidRPr="00266E2B">
        <w:t xml:space="preserve"> = </w:t>
      </w:r>
      <w:proofErr w:type="spellStart"/>
      <w:r w:rsidRPr="00266E2B">
        <w:t>fvalue</w:t>
      </w:r>
      <w:proofErr w:type="spellEnd"/>
      <w:r w:rsidRPr="00266E2B">
        <w:t xml:space="preserve"> + (float)ivalue1/ivalue2;</w:t>
      </w:r>
    </w:p>
    <w:p w14:paraId="3752E2B6" w14:textId="77777777" w:rsidR="00266E2B" w:rsidRPr="00266E2B" w:rsidRDefault="00266E2B" w:rsidP="00266E2B">
      <w:pPr>
        <w:pStyle w:val="Program"/>
      </w:pPr>
      <w:proofErr w:type="spellStart"/>
      <w:r w:rsidRPr="00266E2B">
        <w:t>fresult</w:t>
      </w:r>
      <w:proofErr w:type="spellEnd"/>
      <w:r w:rsidRPr="00266E2B">
        <w:t xml:space="preserve"> = </w:t>
      </w:r>
      <w:proofErr w:type="spellStart"/>
      <w:r w:rsidRPr="00266E2B">
        <w:t>fvalue</w:t>
      </w:r>
      <w:proofErr w:type="spellEnd"/>
      <w:r w:rsidRPr="00266E2B">
        <w:t xml:space="preserve"> + ivalue1/(float)ivalue2;</w:t>
      </w:r>
    </w:p>
    <w:p w14:paraId="3752E2B7" w14:textId="77777777" w:rsidR="00266E2B" w:rsidRPr="00266E2B" w:rsidRDefault="00266E2B" w:rsidP="00266E2B">
      <w:pPr>
        <w:pStyle w:val="Program"/>
      </w:pPr>
      <w:proofErr w:type="spellStart"/>
      <w:r w:rsidRPr="00266E2B">
        <w:t>fresult</w:t>
      </w:r>
      <w:proofErr w:type="spellEnd"/>
      <w:r w:rsidRPr="00266E2B">
        <w:t xml:space="preserve"> = </w:t>
      </w:r>
      <w:proofErr w:type="spellStart"/>
      <w:r w:rsidRPr="00266E2B">
        <w:t>fvalue</w:t>
      </w:r>
      <w:proofErr w:type="spellEnd"/>
      <w:r w:rsidRPr="00266E2B">
        <w:t xml:space="preserve"> + (float)ivalue1/(float)ivalue2;</w:t>
      </w:r>
    </w:p>
    <w:p w14:paraId="3752E2B8" w14:textId="77777777" w:rsidR="00266E2B" w:rsidRPr="00ED6363" w:rsidRDefault="00266E2B" w:rsidP="00266E2B">
      <w:pPr>
        <w:pStyle w:val="Main"/>
        <w:rPr>
          <w:color w:val="000000"/>
        </w:rPr>
      </w:pPr>
    </w:p>
    <w:p w14:paraId="3752E2B9" w14:textId="77777777" w:rsidR="00266E2B" w:rsidRPr="00266E2B" w:rsidRDefault="00266E2B" w:rsidP="00266E2B">
      <w:pPr>
        <w:pStyle w:val="Main"/>
        <w:rPr>
          <w:lang w:val="ru-RU"/>
        </w:rPr>
      </w:pPr>
      <w:r w:rsidRPr="00266E2B">
        <w:rPr>
          <w:lang w:val="ru-RU"/>
        </w:rPr>
        <w:t xml:space="preserve">Все три оператора выполняют преобразование в тип с плавающей точкой и деление переменных </w:t>
      </w:r>
      <w:proofErr w:type="spellStart"/>
      <w:r w:rsidRPr="00ED6363">
        <w:t>ivalue</w:t>
      </w:r>
      <w:proofErr w:type="spellEnd"/>
      <w:r w:rsidRPr="00266E2B">
        <w:rPr>
          <w:lang w:val="ru-RU"/>
        </w:rPr>
        <w:t xml:space="preserve">1 и </w:t>
      </w:r>
      <w:proofErr w:type="spellStart"/>
      <w:r w:rsidRPr="00ED6363">
        <w:t>ivalue</w:t>
      </w:r>
      <w:proofErr w:type="spellEnd"/>
      <w:r w:rsidRPr="00266E2B">
        <w:rPr>
          <w:lang w:val="ru-RU"/>
        </w:rPr>
        <w:t xml:space="preserve">2. Если любая из этих переменных приведена в тип </w:t>
      </w:r>
      <w:r w:rsidRPr="00ED6363">
        <w:t>float</w:t>
      </w:r>
      <w:r w:rsidRPr="00266E2B">
        <w:rPr>
          <w:lang w:val="ru-RU"/>
        </w:rPr>
        <w:t>, то — согласно описанным выше правилам стандартного преобразования типов в смешанных арифметических операциях — выполняется деление чисел с плавающей точкой. Третий оператор явно указывает, какие операции должны выполняться.</w:t>
      </w:r>
    </w:p>
    <w:p w14:paraId="3752E2BA" w14:textId="77777777" w:rsidR="00266E2B" w:rsidRPr="00266E2B" w:rsidRDefault="00266E2B" w:rsidP="00266E2B">
      <w:pPr>
        <w:pStyle w:val="Main"/>
        <w:rPr>
          <w:lang w:val="ru-RU"/>
        </w:rPr>
      </w:pPr>
    </w:p>
    <w:p w14:paraId="3752E2BB" w14:textId="77777777" w:rsidR="00266E2B" w:rsidRPr="00266E2B" w:rsidRDefault="00266E2B" w:rsidP="00266E2B">
      <w:pPr>
        <w:pStyle w:val="Main"/>
        <w:rPr>
          <w:lang w:val="ru-RU"/>
        </w:rPr>
      </w:pPr>
      <w:r w:rsidRPr="00266E2B">
        <w:rPr>
          <w:lang w:val="ru-RU"/>
        </w:rPr>
        <w:lastRenderedPageBreak/>
        <w:t>Резюме: основные типы данных.</w:t>
      </w:r>
    </w:p>
    <w:p w14:paraId="3752E2BC" w14:textId="77777777" w:rsidR="00266E2B" w:rsidRPr="00266E2B" w:rsidRDefault="00266E2B" w:rsidP="00266E2B">
      <w:pPr>
        <w:pStyle w:val="Main"/>
        <w:rPr>
          <w:lang w:val="ru-RU"/>
        </w:rPr>
      </w:pPr>
      <w:r w:rsidRPr="00266E2B">
        <w:rPr>
          <w:i/>
          <w:lang w:val="ru-RU"/>
        </w:rPr>
        <w:t>Ключевые слова.</w:t>
      </w:r>
      <w:r w:rsidRPr="00266E2B">
        <w:rPr>
          <w:lang w:val="ru-RU"/>
        </w:rPr>
        <w:t xml:space="preserve"> Данные основных типов вводятся в программу при помощи следующих семи ключевых слов: </w:t>
      </w:r>
      <w:r w:rsidRPr="00ED6363">
        <w:t>int</w:t>
      </w:r>
      <w:r w:rsidRPr="00266E2B">
        <w:rPr>
          <w:lang w:val="ru-RU"/>
        </w:rPr>
        <w:t xml:space="preserve">, </w:t>
      </w:r>
      <w:r w:rsidRPr="00ED6363">
        <w:t>long</w:t>
      </w:r>
      <w:r w:rsidRPr="00266E2B">
        <w:rPr>
          <w:lang w:val="ru-RU"/>
        </w:rPr>
        <w:t xml:space="preserve">, </w:t>
      </w:r>
      <w:r w:rsidRPr="00ED6363">
        <w:t>short</w:t>
      </w:r>
      <w:r w:rsidRPr="00266E2B">
        <w:rPr>
          <w:lang w:val="ru-RU"/>
        </w:rPr>
        <w:t xml:space="preserve">, </w:t>
      </w:r>
      <w:r w:rsidRPr="00ED6363">
        <w:t>unsigned</w:t>
      </w:r>
      <w:r w:rsidRPr="00266E2B">
        <w:rPr>
          <w:lang w:val="ru-RU"/>
        </w:rPr>
        <w:t xml:space="preserve">, </w:t>
      </w:r>
      <w:r w:rsidRPr="00ED6363">
        <w:t>char</w:t>
      </w:r>
      <w:r w:rsidRPr="00266E2B">
        <w:rPr>
          <w:lang w:val="ru-RU"/>
        </w:rPr>
        <w:t xml:space="preserve">, </w:t>
      </w:r>
      <w:r w:rsidRPr="00ED6363">
        <w:t>float</w:t>
      </w:r>
      <w:r w:rsidRPr="00266E2B">
        <w:rPr>
          <w:lang w:val="ru-RU"/>
        </w:rPr>
        <w:t xml:space="preserve">, </w:t>
      </w:r>
      <w:r w:rsidRPr="00ED6363">
        <w:t>double</w:t>
      </w:r>
      <w:r w:rsidRPr="00266E2B">
        <w:rPr>
          <w:lang w:val="ru-RU"/>
        </w:rPr>
        <w:t>.</w:t>
      </w:r>
    </w:p>
    <w:p w14:paraId="3752E2BD" w14:textId="77777777" w:rsidR="00266E2B" w:rsidRPr="00266E2B" w:rsidRDefault="00266E2B" w:rsidP="00266E2B">
      <w:pPr>
        <w:pStyle w:val="Main"/>
        <w:rPr>
          <w:lang w:val="ru-RU"/>
        </w:rPr>
      </w:pPr>
      <w:r w:rsidRPr="00266E2B">
        <w:rPr>
          <w:i/>
          <w:lang w:val="ru-RU"/>
        </w:rPr>
        <w:t>Целые числа со знаком.</w:t>
      </w:r>
      <w:r w:rsidRPr="00266E2B">
        <w:rPr>
          <w:lang w:val="ru-RU"/>
        </w:rPr>
        <w:t xml:space="preserve"> Данные этих типов могут принимать положительные и отрицательные значения.</w:t>
      </w:r>
    </w:p>
    <w:p w14:paraId="3752E2BE" w14:textId="77777777" w:rsidR="00266E2B" w:rsidRPr="00266E2B" w:rsidRDefault="00266E2B" w:rsidP="00266E2B">
      <w:pPr>
        <w:pStyle w:val="Main"/>
        <w:rPr>
          <w:lang w:val="ru-RU"/>
        </w:rPr>
      </w:pPr>
      <w:r w:rsidRPr="00ED6363">
        <w:t>int</w:t>
      </w:r>
      <w:r w:rsidRPr="00266E2B">
        <w:rPr>
          <w:lang w:val="ru-RU"/>
        </w:rPr>
        <w:t>: основной целый тип, используемый в вычислительной системе;</w:t>
      </w:r>
    </w:p>
    <w:p w14:paraId="3752E2BF" w14:textId="77777777" w:rsidR="00266E2B" w:rsidRPr="00266E2B" w:rsidRDefault="00266E2B" w:rsidP="00266E2B">
      <w:pPr>
        <w:pStyle w:val="Main"/>
        <w:rPr>
          <w:lang w:val="ru-RU"/>
        </w:rPr>
      </w:pPr>
      <w:r w:rsidRPr="00ED6363">
        <w:t>long</w:t>
      </w:r>
      <w:r w:rsidRPr="00266E2B">
        <w:rPr>
          <w:lang w:val="ru-RU"/>
        </w:rPr>
        <w:t xml:space="preserve"> или </w:t>
      </w:r>
      <w:r w:rsidRPr="00ED6363">
        <w:t>long</w:t>
      </w:r>
      <w:r w:rsidRPr="00266E2B">
        <w:rPr>
          <w:lang w:val="ru-RU"/>
        </w:rPr>
        <w:t xml:space="preserve"> </w:t>
      </w:r>
      <w:r w:rsidRPr="00ED6363">
        <w:t>int</w:t>
      </w:r>
      <w:r w:rsidRPr="00266E2B">
        <w:rPr>
          <w:lang w:val="ru-RU"/>
        </w:rPr>
        <w:t xml:space="preserve">: может содержать целое значение, не меньшее максимальной величины, допускаемой типом </w:t>
      </w:r>
      <w:r w:rsidRPr="00ED6363">
        <w:t>int</w:t>
      </w:r>
      <w:r w:rsidRPr="00266E2B">
        <w:rPr>
          <w:lang w:val="ru-RU"/>
        </w:rPr>
        <w:t>, или даже большее;</w:t>
      </w:r>
    </w:p>
    <w:p w14:paraId="3752E2C0" w14:textId="77777777" w:rsidR="00266E2B" w:rsidRPr="00266E2B" w:rsidRDefault="00266E2B" w:rsidP="00266E2B">
      <w:pPr>
        <w:pStyle w:val="Main"/>
        <w:rPr>
          <w:lang w:val="ru-RU"/>
        </w:rPr>
      </w:pPr>
      <w:r w:rsidRPr="00ED6363">
        <w:t>short</w:t>
      </w:r>
      <w:r w:rsidRPr="00266E2B">
        <w:rPr>
          <w:lang w:val="ru-RU"/>
        </w:rPr>
        <w:t xml:space="preserve"> или </w:t>
      </w:r>
      <w:r w:rsidRPr="00ED6363">
        <w:t>short</w:t>
      </w:r>
      <w:r w:rsidRPr="00266E2B">
        <w:rPr>
          <w:lang w:val="ru-RU"/>
        </w:rPr>
        <w:t xml:space="preserve"> </w:t>
      </w:r>
      <w:r w:rsidRPr="00ED6363">
        <w:t>int</w:t>
      </w:r>
      <w:r w:rsidRPr="00266E2B">
        <w:rPr>
          <w:lang w:val="ru-RU"/>
        </w:rPr>
        <w:t xml:space="preserve">: максимальное целое число типа </w:t>
      </w:r>
      <w:r w:rsidRPr="00ED6363">
        <w:t>short</w:t>
      </w:r>
      <w:r w:rsidRPr="00266E2B">
        <w:rPr>
          <w:lang w:val="ru-RU"/>
        </w:rPr>
        <w:t xml:space="preserve"> не больше, чем максимальное целое число типа </w:t>
      </w:r>
      <w:r w:rsidRPr="00ED6363">
        <w:t>int</w:t>
      </w:r>
      <w:r w:rsidRPr="00266E2B">
        <w:rPr>
          <w:lang w:val="ru-RU"/>
        </w:rPr>
        <w:t>, а может быть, и меньше.</w:t>
      </w:r>
    </w:p>
    <w:p w14:paraId="3752E2C1" w14:textId="77777777" w:rsidR="00266E2B" w:rsidRPr="00266E2B" w:rsidRDefault="00266E2B" w:rsidP="00266E2B">
      <w:pPr>
        <w:pStyle w:val="Main"/>
        <w:rPr>
          <w:lang w:val="ru-RU"/>
        </w:rPr>
      </w:pPr>
      <w:r w:rsidRPr="00266E2B">
        <w:rPr>
          <w:lang w:val="ru-RU"/>
        </w:rPr>
        <w:t xml:space="preserve">Обычно числа типа </w:t>
      </w:r>
      <w:r w:rsidRPr="00ED6363">
        <w:t>long</w:t>
      </w:r>
      <w:r w:rsidRPr="00266E2B">
        <w:rPr>
          <w:lang w:val="ru-RU"/>
        </w:rPr>
        <w:t xml:space="preserve"> бывают больше чисел типа </w:t>
      </w:r>
      <w:r w:rsidRPr="00ED6363">
        <w:t>short</w:t>
      </w:r>
      <w:r w:rsidRPr="00266E2B">
        <w:rPr>
          <w:lang w:val="ru-RU"/>
        </w:rPr>
        <w:t xml:space="preserve">, а тип </w:t>
      </w:r>
      <w:r w:rsidRPr="00ED6363">
        <w:t>int</w:t>
      </w:r>
      <w:r w:rsidRPr="00266E2B">
        <w:rPr>
          <w:lang w:val="ru-RU"/>
        </w:rPr>
        <w:t xml:space="preserve"> реализуется как один из двух указанных типов. Например, компилятор </w:t>
      </w:r>
      <w:r w:rsidRPr="00ED6363">
        <w:t>Lattice</w:t>
      </w:r>
      <w:r w:rsidRPr="00266E2B">
        <w:rPr>
          <w:lang w:val="ru-RU"/>
        </w:rPr>
        <w:t xml:space="preserve"> С на </w:t>
      </w:r>
      <w:r w:rsidRPr="00ED6363">
        <w:t>IBM</w:t>
      </w:r>
      <w:r w:rsidRPr="00266E2B">
        <w:rPr>
          <w:lang w:val="ru-RU"/>
        </w:rPr>
        <w:t xml:space="preserve"> </w:t>
      </w:r>
      <w:r w:rsidRPr="00ED6363">
        <w:t>PC</w:t>
      </w:r>
      <w:r w:rsidRPr="00266E2B">
        <w:rPr>
          <w:lang w:val="ru-RU"/>
        </w:rPr>
        <w:t xml:space="preserve"> под данные типов </w:t>
      </w:r>
      <w:r w:rsidRPr="00ED6363">
        <w:t>short</w:t>
      </w:r>
      <w:r w:rsidRPr="00266E2B">
        <w:rPr>
          <w:lang w:val="ru-RU"/>
        </w:rPr>
        <w:t xml:space="preserve"> и </w:t>
      </w:r>
      <w:r w:rsidRPr="00ED6363">
        <w:t>int</w:t>
      </w:r>
      <w:r w:rsidRPr="00266E2B">
        <w:rPr>
          <w:lang w:val="ru-RU"/>
        </w:rPr>
        <w:t xml:space="preserve"> отводит 16 бит, а под данные типа </w:t>
      </w:r>
      <w:r w:rsidRPr="00ED6363">
        <w:t>long</w:t>
      </w:r>
      <w:r w:rsidRPr="00266E2B">
        <w:rPr>
          <w:lang w:val="ru-RU"/>
        </w:rPr>
        <w:t xml:space="preserve"> — 32 бита. Все зависит от конкретной системы.</w:t>
      </w:r>
    </w:p>
    <w:p w14:paraId="3752E2C2" w14:textId="77777777" w:rsidR="00266E2B" w:rsidRPr="00266E2B" w:rsidRDefault="00266E2B" w:rsidP="00266E2B">
      <w:pPr>
        <w:pStyle w:val="Main"/>
        <w:rPr>
          <w:lang w:val="ru-RU"/>
        </w:rPr>
      </w:pPr>
      <w:r w:rsidRPr="00266E2B">
        <w:rPr>
          <w:i/>
          <w:lang w:val="ru-RU"/>
        </w:rPr>
        <w:t>Целые числа без знака.</w:t>
      </w:r>
      <w:r w:rsidRPr="00266E2B">
        <w:rPr>
          <w:lang w:val="ru-RU"/>
        </w:rPr>
        <w:t xml:space="preserve"> Данные этих типов принимают только положительные значения или нуль. Это расширяет диапазон возможных положительных значений. При указании типа используйте ключевое слово </w:t>
      </w:r>
      <w:r w:rsidRPr="00ED6363">
        <w:t>unsigned</w:t>
      </w:r>
      <w:r w:rsidRPr="00266E2B">
        <w:rPr>
          <w:lang w:val="ru-RU"/>
        </w:rPr>
        <w:t xml:space="preserve">: </w:t>
      </w:r>
      <w:r w:rsidRPr="00ED6363">
        <w:t>unsigned</w:t>
      </w:r>
      <w:r w:rsidRPr="00266E2B">
        <w:rPr>
          <w:lang w:val="ru-RU"/>
        </w:rPr>
        <w:t xml:space="preserve"> </w:t>
      </w:r>
      <w:r w:rsidRPr="00ED6363">
        <w:t>int</w:t>
      </w:r>
      <w:r w:rsidRPr="00266E2B">
        <w:rPr>
          <w:lang w:val="ru-RU"/>
        </w:rPr>
        <w:t xml:space="preserve">, </w:t>
      </w:r>
      <w:r w:rsidRPr="00ED6363">
        <w:t>unsigned</w:t>
      </w:r>
      <w:r w:rsidRPr="00266E2B">
        <w:rPr>
          <w:lang w:val="ru-RU"/>
        </w:rPr>
        <w:t xml:space="preserve"> </w:t>
      </w:r>
      <w:r w:rsidRPr="00ED6363">
        <w:t>long</w:t>
      </w:r>
      <w:r w:rsidRPr="00266E2B">
        <w:rPr>
          <w:lang w:val="ru-RU"/>
        </w:rPr>
        <w:t xml:space="preserve">, </w:t>
      </w:r>
      <w:r w:rsidRPr="00ED6363">
        <w:t>unsigned</w:t>
      </w:r>
      <w:r w:rsidRPr="00266E2B">
        <w:rPr>
          <w:lang w:val="ru-RU"/>
        </w:rPr>
        <w:t xml:space="preserve"> </w:t>
      </w:r>
      <w:r w:rsidRPr="00ED6363">
        <w:t>short</w:t>
      </w:r>
      <w:r w:rsidRPr="00266E2B">
        <w:rPr>
          <w:lang w:val="ru-RU"/>
        </w:rPr>
        <w:t xml:space="preserve">. Просто </w:t>
      </w:r>
      <w:r w:rsidRPr="00ED6363">
        <w:t>unsigned</w:t>
      </w:r>
      <w:r w:rsidRPr="00266E2B">
        <w:rPr>
          <w:lang w:val="ru-RU"/>
        </w:rPr>
        <w:t xml:space="preserve"> соответствует написанию </w:t>
      </w:r>
      <w:r w:rsidRPr="00ED6363">
        <w:t>unsigned</w:t>
      </w:r>
      <w:r w:rsidRPr="00266E2B">
        <w:rPr>
          <w:lang w:val="ru-RU"/>
        </w:rPr>
        <w:t xml:space="preserve"> </w:t>
      </w:r>
      <w:r w:rsidRPr="00ED6363">
        <w:t>int</w:t>
      </w:r>
      <w:r w:rsidRPr="00266E2B">
        <w:rPr>
          <w:lang w:val="ru-RU"/>
        </w:rPr>
        <w:t>.</w:t>
      </w:r>
    </w:p>
    <w:p w14:paraId="3752E2C3" w14:textId="77777777" w:rsidR="00266E2B" w:rsidRPr="00266E2B" w:rsidRDefault="00266E2B" w:rsidP="00266E2B">
      <w:pPr>
        <w:pStyle w:val="Main"/>
        <w:rPr>
          <w:lang w:val="ru-RU"/>
        </w:rPr>
      </w:pPr>
      <w:r w:rsidRPr="00266E2B">
        <w:rPr>
          <w:i/>
          <w:lang w:val="ru-RU"/>
        </w:rPr>
        <w:t>Символы.</w:t>
      </w:r>
      <w:r w:rsidRPr="00266E2B">
        <w:rPr>
          <w:lang w:val="ru-RU"/>
        </w:rPr>
        <w:t xml:space="preserve"> Эти знаки соответствуют типографским символам, таким, как А, &amp;, + и т.д. Обычно под каждый символ отводится 1 байт памяти.</w:t>
      </w:r>
    </w:p>
    <w:p w14:paraId="3752E2C4" w14:textId="77777777" w:rsidR="00266E2B" w:rsidRPr="00266E2B" w:rsidRDefault="00266E2B" w:rsidP="00266E2B">
      <w:pPr>
        <w:pStyle w:val="Main"/>
        <w:rPr>
          <w:lang w:val="ru-RU"/>
        </w:rPr>
      </w:pPr>
      <w:r w:rsidRPr="00ED6363">
        <w:t>char</w:t>
      </w:r>
      <w:r w:rsidRPr="00266E2B">
        <w:rPr>
          <w:lang w:val="ru-RU"/>
        </w:rPr>
        <w:t>: ключевое слово, используемое для указания данных этого типа.</w:t>
      </w:r>
    </w:p>
    <w:p w14:paraId="3752E2C5" w14:textId="77777777" w:rsidR="00266E2B" w:rsidRPr="00266E2B" w:rsidRDefault="00266E2B" w:rsidP="00266E2B">
      <w:pPr>
        <w:pStyle w:val="Main"/>
        <w:rPr>
          <w:lang w:val="ru-RU"/>
        </w:rPr>
      </w:pPr>
      <w:r w:rsidRPr="00266E2B">
        <w:rPr>
          <w:i/>
          <w:lang w:val="ru-RU"/>
        </w:rPr>
        <w:t>Числа с плавающей точкой.</w:t>
      </w:r>
      <w:r w:rsidRPr="00266E2B">
        <w:rPr>
          <w:lang w:val="ru-RU"/>
        </w:rPr>
        <w:t xml:space="preserve"> Данные этих типов могут принимать положительные и отрицательные значения. </w:t>
      </w:r>
      <w:r w:rsidRPr="00ED6363">
        <w:t>float</w:t>
      </w:r>
      <w:r w:rsidRPr="00266E2B">
        <w:rPr>
          <w:lang w:val="ru-RU"/>
        </w:rPr>
        <w:t xml:space="preserve">: основной тип данных с плавающей точкой в системе; </w:t>
      </w:r>
      <w:r w:rsidRPr="00ED6363">
        <w:t>double</w:t>
      </w:r>
      <w:r w:rsidRPr="00266E2B">
        <w:rPr>
          <w:lang w:val="ru-RU"/>
        </w:rPr>
        <w:t xml:space="preserve"> или </w:t>
      </w:r>
      <w:r w:rsidRPr="00ED6363">
        <w:t>long</w:t>
      </w:r>
      <w:r w:rsidRPr="00266E2B">
        <w:rPr>
          <w:lang w:val="ru-RU"/>
        </w:rPr>
        <w:t xml:space="preserve"> </w:t>
      </w:r>
      <w:r w:rsidRPr="00ED6363">
        <w:t>float</w:t>
      </w:r>
      <w:r w:rsidRPr="00266E2B">
        <w:rPr>
          <w:lang w:val="ru-RU"/>
        </w:rPr>
        <w:t xml:space="preserve"> при размещении в памяти чисел с плавающей точкой такого типа отводится (возможно) элемент памяти большего размера; при этом может допускаться либо боль. шее число значащих цифр, либо большее значение порядка.</w:t>
      </w:r>
    </w:p>
    <w:p w14:paraId="3752E2C6" w14:textId="77777777" w:rsidR="00266E2B" w:rsidRPr="00ED6363" w:rsidRDefault="00266E2B" w:rsidP="00266E2B">
      <w:pPr>
        <w:pStyle w:val="Main"/>
      </w:pPr>
      <w:proofErr w:type="spellStart"/>
      <w:r w:rsidRPr="00ED6363">
        <w:t>Резюме</w:t>
      </w:r>
      <w:proofErr w:type="spellEnd"/>
      <w:r w:rsidRPr="00ED6363">
        <w:t xml:space="preserve">: </w:t>
      </w:r>
      <w:proofErr w:type="spellStart"/>
      <w:r w:rsidRPr="00ED6363">
        <w:t>как</w:t>
      </w:r>
      <w:proofErr w:type="spellEnd"/>
      <w:r w:rsidRPr="00ED6363">
        <w:t xml:space="preserve"> </w:t>
      </w:r>
      <w:proofErr w:type="spellStart"/>
      <w:r w:rsidRPr="00ED6363">
        <w:t>описывать</w:t>
      </w:r>
      <w:proofErr w:type="spellEnd"/>
      <w:r w:rsidRPr="00ED6363">
        <w:t xml:space="preserve"> </w:t>
      </w:r>
      <w:proofErr w:type="spellStart"/>
      <w:r w:rsidRPr="00ED6363">
        <w:t>простые</w:t>
      </w:r>
      <w:proofErr w:type="spellEnd"/>
      <w:r w:rsidRPr="00ED6363">
        <w:t xml:space="preserve"> </w:t>
      </w:r>
      <w:proofErr w:type="spellStart"/>
      <w:r w:rsidRPr="00ED6363">
        <w:t>переменные</w:t>
      </w:r>
      <w:proofErr w:type="spellEnd"/>
    </w:p>
    <w:p w14:paraId="3752E2C7" w14:textId="77777777" w:rsidR="00266E2B" w:rsidRPr="00142603" w:rsidRDefault="00266E2B" w:rsidP="00CD098B">
      <w:pPr>
        <w:numPr>
          <w:ilvl w:val="0"/>
          <w:numId w:val="9"/>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Выбрать требуемый тип данных.</w:t>
      </w:r>
    </w:p>
    <w:p w14:paraId="3752E2C8" w14:textId="77777777" w:rsidR="00266E2B" w:rsidRPr="00142603" w:rsidRDefault="00266E2B" w:rsidP="00CD098B">
      <w:pPr>
        <w:numPr>
          <w:ilvl w:val="0"/>
          <w:numId w:val="9"/>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Выбрать имя для переменной.</w:t>
      </w:r>
    </w:p>
    <w:p w14:paraId="3752E2C9" w14:textId="77777777" w:rsidR="00266E2B" w:rsidRPr="00266E2B" w:rsidRDefault="00266E2B" w:rsidP="00266E2B">
      <w:pPr>
        <w:pStyle w:val="Main"/>
        <w:rPr>
          <w:lang w:val="ru-RU"/>
        </w:rPr>
      </w:pPr>
      <w:r w:rsidRPr="00266E2B">
        <w:rPr>
          <w:lang w:val="ru-RU"/>
        </w:rPr>
        <w:t>Для оператора описания использовать нижеследующий формат: спецификация-типа имя-переменной; Спецификация-типа формируется из одного или более ключевых слов. Вот несколько примеров:</w:t>
      </w:r>
    </w:p>
    <w:p w14:paraId="3752E2CA" w14:textId="77777777" w:rsidR="00266E2B" w:rsidRPr="00D36B22" w:rsidRDefault="00266E2B" w:rsidP="00266E2B">
      <w:pPr>
        <w:pStyle w:val="Main"/>
      </w:pPr>
      <w:r w:rsidRPr="00EA74ED">
        <w:rPr>
          <w:color w:val="0000FF"/>
        </w:rPr>
        <w:t>int</w:t>
      </w:r>
      <w:r w:rsidRPr="00D36B22">
        <w:t xml:space="preserve"> </w:t>
      </w:r>
      <w:proofErr w:type="spellStart"/>
      <w:r w:rsidRPr="00142603">
        <w:t>erest</w:t>
      </w:r>
      <w:proofErr w:type="spellEnd"/>
      <w:r w:rsidRPr="00D36B22">
        <w:t>;</w:t>
      </w:r>
    </w:p>
    <w:p w14:paraId="3752E2CB" w14:textId="77777777" w:rsidR="00266E2B" w:rsidRPr="00D36B22" w:rsidRDefault="00266E2B" w:rsidP="00266E2B">
      <w:pPr>
        <w:pStyle w:val="Main"/>
      </w:pPr>
      <w:r w:rsidRPr="00EA74ED">
        <w:rPr>
          <w:color w:val="0000FF"/>
        </w:rPr>
        <w:t>unsigned</w:t>
      </w:r>
      <w:r w:rsidRPr="00D36B22">
        <w:rPr>
          <w:color w:val="0000FF"/>
        </w:rPr>
        <w:t xml:space="preserve"> </w:t>
      </w:r>
      <w:r w:rsidRPr="00EA74ED">
        <w:rPr>
          <w:color w:val="0000FF"/>
        </w:rPr>
        <w:t>short</w:t>
      </w:r>
      <w:r w:rsidRPr="00D36B22">
        <w:t xml:space="preserve"> </w:t>
      </w:r>
      <w:r w:rsidRPr="00142603">
        <w:t>cash</w:t>
      </w:r>
      <w:r w:rsidRPr="00D36B22">
        <w:t>;</w:t>
      </w:r>
    </w:p>
    <w:p w14:paraId="3752E2CC" w14:textId="77777777" w:rsidR="00266E2B" w:rsidRPr="00D36B22" w:rsidRDefault="00266E2B" w:rsidP="00266E2B">
      <w:pPr>
        <w:pStyle w:val="Main"/>
      </w:pPr>
    </w:p>
    <w:p w14:paraId="3752E2CD" w14:textId="77777777" w:rsidR="00266E2B" w:rsidRPr="00266E2B" w:rsidRDefault="00266E2B" w:rsidP="00266E2B">
      <w:pPr>
        <w:pStyle w:val="Main"/>
        <w:rPr>
          <w:lang w:val="ru-RU"/>
        </w:rPr>
      </w:pPr>
      <w:r w:rsidRPr="00266E2B">
        <w:rPr>
          <w:lang w:val="ru-RU"/>
        </w:rPr>
        <w:t>Вы можете описать в одном операторе несколько переменных одного типа, разделяя их имена запятыми:</w:t>
      </w:r>
    </w:p>
    <w:p w14:paraId="3752E2CE" w14:textId="77777777" w:rsidR="00266E2B" w:rsidRPr="00266E2B" w:rsidRDefault="00266E2B" w:rsidP="00266E2B">
      <w:pPr>
        <w:pStyle w:val="Main"/>
        <w:rPr>
          <w:lang w:val="ru-RU"/>
        </w:rPr>
      </w:pPr>
      <w:r w:rsidRPr="00EA74ED">
        <w:rPr>
          <w:color w:val="0000FF"/>
        </w:rPr>
        <w:t>char</w:t>
      </w:r>
      <w:r w:rsidRPr="00266E2B">
        <w:rPr>
          <w:lang w:val="ru-RU"/>
        </w:rPr>
        <w:t xml:space="preserve"> </w:t>
      </w:r>
      <w:proofErr w:type="spellStart"/>
      <w:r w:rsidRPr="00142603">
        <w:t>ch</w:t>
      </w:r>
      <w:proofErr w:type="spellEnd"/>
      <w:r w:rsidRPr="00266E2B">
        <w:rPr>
          <w:lang w:val="ru-RU"/>
        </w:rPr>
        <w:t xml:space="preserve">, </w:t>
      </w:r>
      <w:r w:rsidRPr="00142603">
        <w:t>unit</w:t>
      </w:r>
      <w:r w:rsidRPr="00266E2B">
        <w:rPr>
          <w:lang w:val="ru-RU"/>
        </w:rPr>
        <w:t xml:space="preserve">, </w:t>
      </w:r>
      <w:proofErr w:type="spellStart"/>
      <w:r w:rsidRPr="00142603">
        <w:t>ans</w:t>
      </w:r>
      <w:proofErr w:type="spellEnd"/>
      <w:r w:rsidRPr="00266E2B">
        <w:rPr>
          <w:lang w:val="ru-RU"/>
        </w:rPr>
        <w:t>;</w:t>
      </w:r>
    </w:p>
    <w:p w14:paraId="3752E2CF" w14:textId="77777777" w:rsidR="00266E2B" w:rsidRPr="00266E2B" w:rsidRDefault="00266E2B" w:rsidP="00266E2B">
      <w:pPr>
        <w:pStyle w:val="Main"/>
        <w:rPr>
          <w:lang w:val="ru-RU"/>
        </w:rPr>
      </w:pPr>
    </w:p>
    <w:p w14:paraId="3752E2D0" w14:textId="77777777" w:rsidR="00266E2B" w:rsidRPr="00266E2B" w:rsidRDefault="00266E2B" w:rsidP="00266E2B">
      <w:pPr>
        <w:pStyle w:val="Main"/>
        <w:rPr>
          <w:lang w:val="ru-RU"/>
        </w:rPr>
      </w:pPr>
      <w:r w:rsidRPr="00266E2B">
        <w:rPr>
          <w:lang w:val="ru-RU"/>
        </w:rPr>
        <w:t xml:space="preserve">В операторе описания вы имеете возможность инициализировать переменную: </w:t>
      </w:r>
      <w:r w:rsidRPr="00142603">
        <w:t>float</w:t>
      </w:r>
      <w:r w:rsidRPr="00266E2B">
        <w:rPr>
          <w:lang w:val="ru-RU"/>
        </w:rPr>
        <w:t xml:space="preserve"> </w:t>
      </w:r>
      <w:r w:rsidRPr="00142603">
        <w:t>mass</w:t>
      </w:r>
      <w:r w:rsidRPr="00266E2B">
        <w:rPr>
          <w:lang w:val="ru-RU"/>
        </w:rPr>
        <w:t xml:space="preserve"> = 6.0</w:t>
      </w:r>
      <w:r w:rsidRPr="00142603">
        <w:t>E</w:t>
      </w:r>
      <w:r w:rsidRPr="00266E2B">
        <w:rPr>
          <w:lang w:val="ru-RU"/>
        </w:rPr>
        <w:t>24;</w:t>
      </w:r>
    </w:p>
    <w:p w14:paraId="3752E2D1" w14:textId="77777777" w:rsidR="00266E2B" w:rsidRPr="009D110C" w:rsidRDefault="00266E2B" w:rsidP="00266E2B">
      <w:pPr>
        <w:pStyle w:val="Main"/>
        <w:rPr>
          <w:lang w:val="ru-RU"/>
        </w:rPr>
      </w:pPr>
    </w:p>
    <w:p w14:paraId="3752E2D2" w14:textId="77777777" w:rsidR="00266E2B" w:rsidRPr="00266E2B" w:rsidRDefault="00266E2B" w:rsidP="00266E2B">
      <w:pPr>
        <w:pStyle w:val="Main"/>
        <w:rPr>
          <w:lang w:val="ru-RU"/>
        </w:rPr>
      </w:pPr>
      <w:r w:rsidRPr="00266E2B">
        <w:rPr>
          <w:b/>
          <w:lang w:val="ru-RU"/>
        </w:rPr>
        <w:t>Что вы должны были узнать</w:t>
      </w:r>
      <w:r w:rsidRPr="00266E2B">
        <w:rPr>
          <w:lang w:val="ru-RU"/>
        </w:rPr>
        <w:t>. Здесь мы рассмотрели довольно большой материал. Суммируя его, мы обратим основное внимание на практическую сторону тех вопросов, которые здесь обсудили. Так же как и раньше, мы дадим краткие примеры. Ниже приводится сводка тех фактов, которые вы должны были узнать.</w:t>
      </w:r>
    </w:p>
    <w:p w14:paraId="3752E2D3" w14:textId="77777777" w:rsidR="00266E2B" w:rsidRPr="00266E2B" w:rsidRDefault="00266E2B" w:rsidP="00266E2B">
      <w:pPr>
        <w:pStyle w:val="Main"/>
        <w:rPr>
          <w:lang w:val="ru-RU"/>
        </w:rPr>
      </w:pPr>
      <w:r w:rsidRPr="00266E2B">
        <w:rPr>
          <w:lang w:val="ru-RU"/>
        </w:rPr>
        <w:t xml:space="preserve">Что такое основные типы данных языка Си: </w:t>
      </w:r>
      <w:r w:rsidRPr="00ED6363">
        <w:t>int</w:t>
      </w:r>
      <w:r w:rsidRPr="00266E2B">
        <w:rPr>
          <w:lang w:val="ru-RU"/>
        </w:rPr>
        <w:t xml:space="preserve">, </w:t>
      </w:r>
      <w:r w:rsidRPr="00ED6363">
        <w:t>short</w:t>
      </w:r>
      <w:r w:rsidRPr="00266E2B">
        <w:rPr>
          <w:lang w:val="ru-RU"/>
        </w:rPr>
        <w:t xml:space="preserve">, </w:t>
      </w:r>
      <w:r w:rsidRPr="00ED6363">
        <w:t>long</w:t>
      </w:r>
      <w:r w:rsidRPr="00266E2B">
        <w:rPr>
          <w:lang w:val="ru-RU"/>
        </w:rPr>
        <w:t xml:space="preserve">, </w:t>
      </w:r>
      <w:r w:rsidRPr="00ED6363">
        <w:t>unsigned</w:t>
      </w:r>
      <w:r w:rsidRPr="00266E2B">
        <w:rPr>
          <w:lang w:val="ru-RU"/>
        </w:rPr>
        <w:t xml:space="preserve">, </w:t>
      </w:r>
      <w:r w:rsidRPr="00ED6363">
        <w:t>char</w:t>
      </w:r>
      <w:r w:rsidRPr="00266E2B">
        <w:rPr>
          <w:lang w:val="ru-RU"/>
        </w:rPr>
        <w:t xml:space="preserve">, </w:t>
      </w:r>
      <w:r w:rsidRPr="00ED6363">
        <w:t>float</w:t>
      </w:r>
      <w:r w:rsidRPr="00266E2B">
        <w:rPr>
          <w:lang w:val="ru-RU"/>
        </w:rPr>
        <w:t xml:space="preserve">, </w:t>
      </w:r>
      <w:r w:rsidRPr="00ED6363">
        <w:t>double</w:t>
      </w:r>
      <w:r w:rsidRPr="00266E2B">
        <w:rPr>
          <w:lang w:val="ru-RU"/>
        </w:rPr>
        <w:t>.</w:t>
      </w:r>
    </w:p>
    <w:p w14:paraId="3752E2D4" w14:textId="77777777" w:rsidR="00266E2B" w:rsidRPr="00266E2B" w:rsidRDefault="00266E2B" w:rsidP="00266E2B">
      <w:pPr>
        <w:pStyle w:val="Main"/>
        <w:rPr>
          <w:lang w:val="ru-RU"/>
        </w:rPr>
      </w:pPr>
      <w:r w:rsidRPr="00266E2B">
        <w:rPr>
          <w:lang w:val="ru-RU"/>
        </w:rPr>
        <w:t xml:space="preserve">Как описать переменную любого типа: </w:t>
      </w:r>
      <w:r w:rsidRPr="00ED6363">
        <w:t>int</w:t>
      </w:r>
      <w:r w:rsidRPr="00266E2B">
        <w:rPr>
          <w:lang w:val="ru-RU"/>
        </w:rPr>
        <w:t xml:space="preserve"> </w:t>
      </w:r>
      <w:proofErr w:type="spellStart"/>
      <w:r w:rsidRPr="00ED6363">
        <w:t>beancount</w:t>
      </w:r>
      <w:proofErr w:type="spellEnd"/>
      <w:r w:rsidRPr="00266E2B">
        <w:rPr>
          <w:lang w:val="ru-RU"/>
        </w:rPr>
        <w:t xml:space="preserve">, </w:t>
      </w:r>
      <w:r w:rsidRPr="00ED6363">
        <w:t>float</w:t>
      </w:r>
      <w:r w:rsidRPr="00266E2B">
        <w:rPr>
          <w:lang w:val="ru-RU"/>
        </w:rPr>
        <w:t xml:space="preserve"> </w:t>
      </w:r>
      <w:r w:rsidRPr="00ED6363">
        <w:t>root</w:t>
      </w:r>
      <w:r w:rsidRPr="00266E2B">
        <w:rPr>
          <w:lang w:val="ru-RU"/>
        </w:rPr>
        <w:t>-</w:t>
      </w:r>
      <w:r w:rsidRPr="00ED6363">
        <w:t>beer</w:t>
      </w:r>
      <w:r w:rsidRPr="00266E2B">
        <w:rPr>
          <w:lang w:val="ru-RU"/>
        </w:rPr>
        <w:t>; и т. д.</w:t>
      </w:r>
    </w:p>
    <w:p w14:paraId="3752E2D5" w14:textId="77777777" w:rsidR="00266E2B" w:rsidRPr="00266E2B" w:rsidRDefault="00266E2B" w:rsidP="00266E2B">
      <w:pPr>
        <w:pStyle w:val="Main"/>
        <w:rPr>
          <w:lang w:val="ru-RU"/>
        </w:rPr>
      </w:pPr>
      <w:r w:rsidRPr="00266E2B">
        <w:rPr>
          <w:lang w:val="ru-RU"/>
        </w:rPr>
        <w:t xml:space="preserve">Как записать константу типа </w:t>
      </w:r>
      <w:r w:rsidRPr="00ED6363">
        <w:t>int</w:t>
      </w:r>
      <w:r w:rsidRPr="00266E2B">
        <w:rPr>
          <w:lang w:val="ru-RU"/>
        </w:rPr>
        <w:t xml:space="preserve">: 256, 023, </w:t>
      </w:r>
      <w:r w:rsidRPr="00ED6363">
        <w:t>OXF</w:t>
      </w:r>
      <w:r w:rsidRPr="00266E2B">
        <w:rPr>
          <w:lang w:val="ru-RU"/>
        </w:rPr>
        <w:t>5 и т. д.</w:t>
      </w:r>
    </w:p>
    <w:p w14:paraId="3752E2D6" w14:textId="77777777" w:rsidR="00266E2B" w:rsidRPr="00266E2B" w:rsidRDefault="00266E2B" w:rsidP="00266E2B">
      <w:pPr>
        <w:pStyle w:val="Main"/>
        <w:rPr>
          <w:lang w:val="ru-RU"/>
        </w:rPr>
      </w:pPr>
      <w:r w:rsidRPr="00266E2B">
        <w:rPr>
          <w:lang w:val="ru-RU"/>
        </w:rPr>
        <w:t xml:space="preserve">Как записать константу типа </w:t>
      </w:r>
      <w:r w:rsidRPr="00ED6363">
        <w:t>char</w:t>
      </w:r>
      <w:r w:rsidRPr="00266E2B">
        <w:rPr>
          <w:lang w:val="ru-RU"/>
        </w:rPr>
        <w:t>: '</w:t>
      </w:r>
      <w:r w:rsidRPr="00ED6363">
        <w:t>r</w:t>
      </w:r>
      <w:r w:rsidRPr="00266E2B">
        <w:rPr>
          <w:lang w:val="ru-RU"/>
        </w:rPr>
        <w:t>', '</w:t>
      </w:r>
      <w:r w:rsidRPr="00ED6363">
        <w:t>U</w:t>
      </w:r>
      <w:r w:rsidRPr="00266E2B">
        <w:rPr>
          <w:lang w:val="ru-RU"/>
        </w:rPr>
        <w:t>, '\007', '?' и т. д.</w:t>
      </w:r>
    </w:p>
    <w:p w14:paraId="3752E2D7" w14:textId="77777777" w:rsidR="00266E2B" w:rsidRPr="00266E2B" w:rsidRDefault="00266E2B" w:rsidP="00266E2B">
      <w:pPr>
        <w:pStyle w:val="Main"/>
        <w:rPr>
          <w:lang w:val="ru-RU"/>
        </w:rPr>
      </w:pPr>
      <w:r w:rsidRPr="00266E2B">
        <w:rPr>
          <w:lang w:val="ru-RU"/>
        </w:rPr>
        <w:t xml:space="preserve">Как записать константу типа </w:t>
      </w:r>
      <w:r w:rsidRPr="00ED6363">
        <w:t>float</w:t>
      </w:r>
      <w:r w:rsidRPr="00266E2B">
        <w:rPr>
          <w:lang w:val="ru-RU"/>
        </w:rPr>
        <w:t>: 14,92, 1,67е —27 и т. д.</w:t>
      </w:r>
    </w:p>
    <w:p w14:paraId="3752E2D8" w14:textId="77777777" w:rsidR="00266E2B" w:rsidRPr="00266E2B" w:rsidRDefault="00266E2B" w:rsidP="00266E2B">
      <w:pPr>
        <w:pStyle w:val="Main"/>
        <w:rPr>
          <w:lang w:val="ru-RU"/>
        </w:rPr>
      </w:pPr>
      <w:r w:rsidRPr="00266E2B">
        <w:rPr>
          <w:lang w:val="ru-RU"/>
        </w:rPr>
        <w:t>Что такое слова байты и биты.</w:t>
      </w:r>
    </w:p>
    <w:p w14:paraId="3752E2D9" w14:textId="77777777" w:rsidR="00266E2B" w:rsidRPr="00266E2B" w:rsidRDefault="00266E2B" w:rsidP="00266E2B">
      <w:pPr>
        <w:pStyle w:val="Main"/>
        <w:rPr>
          <w:lang w:val="ru-RU"/>
        </w:rPr>
      </w:pPr>
      <w:r w:rsidRPr="00266E2B">
        <w:rPr>
          <w:lang w:val="ru-RU"/>
        </w:rPr>
        <w:t>В каких случаях используются различные типы данных.</w:t>
      </w:r>
    </w:p>
    <w:p w14:paraId="3752E2DA" w14:textId="77777777" w:rsidR="00266E2B" w:rsidRPr="00266E2B" w:rsidRDefault="00266E2B" w:rsidP="00266E2B">
      <w:pPr>
        <w:pStyle w:val="Main"/>
        <w:rPr>
          <w:b/>
          <w:bCs/>
          <w:lang w:val="ru-RU"/>
        </w:rPr>
      </w:pPr>
    </w:p>
    <w:p w14:paraId="3752E2DB" w14:textId="77777777" w:rsidR="00266E2B" w:rsidRPr="00266E2B" w:rsidRDefault="00266E2B" w:rsidP="00266E2B">
      <w:pPr>
        <w:pStyle w:val="Main"/>
        <w:rPr>
          <w:b/>
          <w:lang w:val="ru-RU"/>
        </w:rPr>
      </w:pPr>
      <w:r w:rsidRPr="00266E2B">
        <w:rPr>
          <w:b/>
          <w:lang w:val="ru-RU"/>
        </w:rPr>
        <w:t>Вопросы и ответы.</w:t>
      </w:r>
    </w:p>
    <w:p w14:paraId="3752E2DC" w14:textId="77777777" w:rsidR="00266E2B" w:rsidRDefault="00266E2B" w:rsidP="00266E2B">
      <w:pPr>
        <w:pStyle w:val="Main"/>
        <w:rPr>
          <w:lang w:val="ru-RU"/>
        </w:rPr>
      </w:pPr>
      <w:r w:rsidRPr="00266E2B">
        <w:rPr>
          <w:lang w:val="ru-RU"/>
        </w:rPr>
        <w:t>Рассмотрение приводимых ниже вопросов должно помочь вам глубже усвоить материал.</w:t>
      </w:r>
    </w:p>
    <w:p w14:paraId="3752E2DD" w14:textId="77777777" w:rsidR="00266E2B" w:rsidRPr="00142603" w:rsidRDefault="00266E2B" w:rsidP="00266E2B">
      <w:pPr>
        <w:pStyle w:val="Main"/>
        <w:rPr>
          <w:lang w:val="ru-RU"/>
        </w:rPr>
      </w:pPr>
    </w:p>
    <w:p w14:paraId="3752E2DE" w14:textId="77777777" w:rsidR="00266E2B" w:rsidRPr="00ED6363" w:rsidRDefault="00266E2B" w:rsidP="00266E2B">
      <w:pPr>
        <w:pStyle w:val="Main"/>
        <w:rPr>
          <w:b/>
        </w:rPr>
      </w:pPr>
      <w:proofErr w:type="spellStart"/>
      <w:r w:rsidRPr="00ED6363">
        <w:rPr>
          <w:b/>
        </w:rPr>
        <w:t>Вопросы</w:t>
      </w:r>
      <w:proofErr w:type="spellEnd"/>
    </w:p>
    <w:p w14:paraId="3752E2DF" w14:textId="77777777" w:rsidR="00266E2B" w:rsidRPr="00142603" w:rsidRDefault="00266E2B" w:rsidP="00CD098B">
      <w:pPr>
        <w:numPr>
          <w:ilvl w:val="0"/>
          <w:numId w:val="10"/>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Какими типами вы будете пользоваться при обработке данных -следующего вида:</w:t>
      </w:r>
    </w:p>
    <w:p w14:paraId="3752E2E0" w14:textId="77777777" w:rsidR="00266E2B" w:rsidRPr="00142603" w:rsidRDefault="00266E2B" w:rsidP="00CD098B">
      <w:pPr>
        <w:pStyle w:val="Main"/>
        <w:numPr>
          <w:ilvl w:val="1"/>
          <w:numId w:val="10"/>
        </w:numPr>
        <w:ind w:left="720" w:firstLine="0"/>
        <w:rPr>
          <w:lang w:val="ru-RU"/>
        </w:rPr>
      </w:pPr>
      <w:r w:rsidRPr="00142603">
        <w:rPr>
          <w:lang w:val="ru-RU"/>
        </w:rPr>
        <w:t>Население Рио-Фрито.</w:t>
      </w:r>
    </w:p>
    <w:p w14:paraId="3752E2E1" w14:textId="77777777" w:rsidR="00266E2B" w:rsidRPr="00142603" w:rsidRDefault="00266E2B" w:rsidP="00CD098B">
      <w:pPr>
        <w:pStyle w:val="Main"/>
        <w:numPr>
          <w:ilvl w:val="1"/>
          <w:numId w:val="10"/>
        </w:numPr>
        <w:ind w:left="720" w:firstLine="0"/>
        <w:rPr>
          <w:lang w:val="ru-RU"/>
        </w:rPr>
      </w:pPr>
      <w:r w:rsidRPr="00142603">
        <w:rPr>
          <w:lang w:val="ru-RU"/>
        </w:rPr>
        <w:t>Средний вес картины Рембрандта.</w:t>
      </w:r>
    </w:p>
    <w:p w14:paraId="3752E2E2" w14:textId="77777777" w:rsidR="00266E2B" w:rsidRPr="00142603" w:rsidRDefault="00266E2B" w:rsidP="00CD098B">
      <w:pPr>
        <w:pStyle w:val="Main"/>
        <w:numPr>
          <w:ilvl w:val="1"/>
          <w:numId w:val="10"/>
        </w:numPr>
        <w:ind w:left="720" w:firstLine="0"/>
        <w:rPr>
          <w:lang w:val="ru-RU"/>
        </w:rPr>
      </w:pPr>
      <w:r w:rsidRPr="00142603">
        <w:rPr>
          <w:lang w:val="ru-RU"/>
        </w:rPr>
        <w:t>Наиболее часто встречающаяся буква в тексте.</w:t>
      </w:r>
    </w:p>
    <w:p w14:paraId="3752E2E3" w14:textId="77777777" w:rsidR="00266E2B" w:rsidRPr="00142603" w:rsidRDefault="00266E2B" w:rsidP="00CD098B">
      <w:pPr>
        <w:pStyle w:val="Main"/>
        <w:numPr>
          <w:ilvl w:val="1"/>
          <w:numId w:val="10"/>
        </w:numPr>
        <w:ind w:left="720" w:firstLine="0"/>
        <w:rPr>
          <w:lang w:val="ru-RU"/>
        </w:rPr>
      </w:pPr>
      <w:r w:rsidRPr="00142603">
        <w:rPr>
          <w:lang w:val="ru-RU"/>
        </w:rPr>
        <w:t>Сколько раз указанная буква встречается в тексте.</w:t>
      </w:r>
    </w:p>
    <w:p w14:paraId="3752E2E4" w14:textId="77777777" w:rsidR="00266E2B" w:rsidRPr="00142603" w:rsidRDefault="00266E2B" w:rsidP="00CD098B">
      <w:pPr>
        <w:numPr>
          <w:ilvl w:val="0"/>
          <w:numId w:val="10"/>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Определите тип и смысл (если он есть) каждой из следующих констант:</w:t>
      </w:r>
    </w:p>
    <w:p w14:paraId="3752E2E5" w14:textId="77777777" w:rsidR="00266E2B" w:rsidRPr="00142603" w:rsidRDefault="00266E2B" w:rsidP="00CD098B">
      <w:pPr>
        <w:pStyle w:val="Main"/>
        <w:numPr>
          <w:ilvl w:val="1"/>
          <w:numId w:val="10"/>
        </w:numPr>
        <w:ind w:left="720" w:firstLine="0"/>
        <w:rPr>
          <w:lang w:val="ru-RU"/>
        </w:rPr>
      </w:pPr>
      <w:r w:rsidRPr="00142603">
        <w:rPr>
          <w:lang w:val="ru-RU"/>
        </w:rPr>
        <w:t xml:space="preserve"> '\b'</w:t>
      </w:r>
    </w:p>
    <w:p w14:paraId="3752E2E6" w14:textId="77777777" w:rsidR="00266E2B" w:rsidRPr="00142603" w:rsidRDefault="00266E2B" w:rsidP="00CD098B">
      <w:pPr>
        <w:pStyle w:val="Main"/>
        <w:numPr>
          <w:ilvl w:val="1"/>
          <w:numId w:val="10"/>
        </w:numPr>
        <w:ind w:left="720" w:firstLine="0"/>
        <w:rPr>
          <w:lang w:val="ru-RU"/>
        </w:rPr>
      </w:pPr>
      <w:r w:rsidRPr="00142603">
        <w:rPr>
          <w:lang w:val="ru-RU"/>
        </w:rPr>
        <w:t xml:space="preserve"> 1066</w:t>
      </w:r>
    </w:p>
    <w:p w14:paraId="3752E2E7" w14:textId="77777777" w:rsidR="00266E2B" w:rsidRPr="00142603" w:rsidRDefault="00266E2B" w:rsidP="00CD098B">
      <w:pPr>
        <w:pStyle w:val="Main"/>
        <w:numPr>
          <w:ilvl w:val="1"/>
          <w:numId w:val="10"/>
        </w:numPr>
        <w:ind w:left="720" w:firstLine="0"/>
        <w:rPr>
          <w:lang w:val="ru-RU"/>
        </w:rPr>
      </w:pPr>
      <w:r w:rsidRPr="00142603">
        <w:rPr>
          <w:lang w:val="ru-RU"/>
        </w:rPr>
        <w:t xml:space="preserve"> 99.44</w:t>
      </w:r>
    </w:p>
    <w:p w14:paraId="3752E2E8" w14:textId="77777777" w:rsidR="00266E2B" w:rsidRPr="00142603" w:rsidRDefault="00266E2B" w:rsidP="00CD098B">
      <w:pPr>
        <w:pStyle w:val="Main"/>
        <w:numPr>
          <w:ilvl w:val="1"/>
          <w:numId w:val="10"/>
        </w:numPr>
        <w:ind w:left="720" w:firstLine="0"/>
        <w:rPr>
          <w:lang w:val="ru-RU"/>
        </w:rPr>
      </w:pPr>
      <w:r w:rsidRPr="00142603">
        <w:rPr>
          <w:lang w:val="ru-RU"/>
        </w:rPr>
        <w:t xml:space="preserve"> ОХАА</w:t>
      </w:r>
    </w:p>
    <w:p w14:paraId="3752E2E9" w14:textId="77777777" w:rsidR="00266E2B" w:rsidRPr="00142603" w:rsidRDefault="00266E2B" w:rsidP="00CD098B">
      <w:pPr>
        <w:pStyle w:val="Main"/>
        <w:numPr>
          <w:ilvl w:val="1"/>
          <w:numId w:val="10"/>
        </w:numPr>
        <w:ind w:left="720" w:firstLine="0"/>
        <w:rPr>
          <w:lang w:val="ru-RU"/>
        </w:rPr>
      </w:pPr>
      <w:r w:rsidRPr="00142603">
        <w:rPr>
          <w:lang w:val="ru-RU"/>
        </w:rPr>
        <w:t xml:space="preserve"> 2.0е30</w:t>
      </w:r>
    </w:p>
    <w:p w14:paraId="3752E2EA" w14:textId="77777777" w:rsidR="00266E2B" w:rsidRPr="00142603" w:rsidRDefault="00266E2B" w:rsidP="00CD098B">
      <w:pPr>
        <w:numPr>
          <w:ilvl w:val="0"/>
          <w:numId w:val="10"/>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Вирджила Анн Ксенопод (ВАКС) написала программу с множеством ошибок. Помогите ей обнаружить их.</w:t>
      </w:r>
    </w:p>
    <w:p w14:paraId="3752E2EB" w14:textId="77777777" w:rsidR="00266E2B" w:rsidRPr="00142603" w:rsidRDefault="00266E2B" w:rsidP="00266E2B">
      <w:pPr>
        <w:pStyle w:val="Program"/>
        <w:rPr>
          <w:lang w:val="ru-RU"/>
        </w:rPr>
      </w:pPr>
      <w:bookmarkStart w:id="88" w:name="AP00630"/>
      <w:r w:rsidRPr="00142603">
        <w:rPr>
          <w:lang w:val="ru-RU"/>
        </w:rPr>
        <w:lastRenderedPageBreak/>
        <w:t>#include &lt;stdio.h&gt;</w:t>
      </w:r>
    </w:p>
    <w:p w14:paraId="3752E2EC" w14:textId="77777777" w:rsidR="00266E2B" w:rsidRPr="00142603" w:rsidRDefault="00266E2B" w:rsidP="00266E2B">
      <w:pPr>
        <w:pStyle w:val="Program"/>
        <w:rPr>
          <w:lang w:val="ru-RU"/>
        </w:rPr>
      </w:pPr>
      <w:r w:rsidRPr="00142603">
        <w:rPr>
          <w:lang w:val="ru-RU"/>
        </w:rPr>
        <w:t>main</w:t>
      </w:r>
      <w:bookmarkEnd w:id="88"/>
    </w:p>
    <w:p w14:paraId="3752E2ED" w14:textId="77777777" w:rsidR="00266E2B" w:rsidRPr="009D110C" w:rsidRDefault="00266E2B" w:rsidP="00266E2B">
      <w:pPr>
        <w:pStyle w:val="Program"/>
      </w:pPr>
      <w:r>
        <w:t>{</w:t>
      </w:r>
    </w:p>
    <w:p w14:paraId="3752E2EE" w14:textId="77777777" w:rsidR="00266E2B" w:rsidRPr="00266E2B" w:rsidRDefault="00266E2B" w:rsidP="00266E2B">
      <w:pPr>
        <w:pStyle w:val="Program"/>
      </w:pPr>
      <w:r w:rsidRPr="00142603">
        <w:rPr>
          <w:lang w:val="ru-RU"/>
        </w:rPr>
        <w:tab/>
      </w:r>
      <w:r w:rsidRPr="00266E2B">
        <w:t>float g; h;</w:t>
      </w:r>
    </w:p>
    <w:p w14:paraId="3752E2EF" w14:textId="77777777" w:rsidR="00266E2B" w:rsidRPr="00266E2B" w:rsidRDefault="00266E2B" w:rsidP="00266E2B">
      <w:pPr>
        <w:pStyle w:val="Program"/>
      </w:pPr>
      <w:r w:rsidRPr="00266E2B">
        <w:tab/>
        <w:t>float tax, rate;</w:t>
      </w:r>
    </w:p>
    <w:p w14:paraId="3752E2F0" w14:textId="77777777" w:rsidR="00266E2B" w:rsidRPr="00266E2B" w:rsidRDefault="00266E2B" w:rsidP="00266E2B">
      <w:pPr>
        <w:pStyle w:val="Program"/>
      </w:pPr>
    </w:p>
    <w:p w14:paraId="3752E2F1" w14:textId="77777777" w:rsidR="00266E2B" w:rsidRPr="00266E2B" w:rsidRDefault="00266E2B" w:rsidP="00266E2B">
      <w:pPr>
        <w:pStyle w:val="Program"/>
      </w:pPr>
      <w:r w:rsidRPr="00266E2B">
        <w:tab/>
        <w:t>g = e21;</w:t>
      </w:r>
    </w:p>
    <w:p w14:paraId="3752E2F2" w14:textId="77777777" w:rsidR="00266E2B" w:rsidRPr="00266E2B" w:rsidRDefault="00266E2B" w:rsidP="00266E2B">
      <w:pPr>
        <w:pStyle w:val="Program"/>
      </w:pPr>
      <w:r w:rsidRPr="00266E2B">
        <w:tab/>
        <w:t>tax = rate*g;</w:t>
      </w:r>
    </w:p>
    <w:p w14:paraId="3752E2F3" w14:textId="77777777" w:rsidR="00266E2B" w:rsidRPr="009D110C" w:rsidRDefault="00266E2B" w:rsidP="00266E2B">
      <w:pPr>
        <w:pStyle w:val="Program"/>
      </w:pPr>
      <w:r>
        <w:t>}</w:t>
      </w:r>
    </w:p>
    <w:p w14:paraId="3752E2F4" w14:textId="77777777" w:rsidR="00266E2B" w:rsidRPr="00D36B22" w:rsidRDefault="00266E2B" w:rsidP="00266E2B">
      <w:pPr>
        <w:ind w:firstLine="540"/>
        <w:jc w:val="both"/>
        <w:textAlignment w:val="baseline"/>
        <w:rPr>
          <w:rFonts w:cs="Arial"/>
          <w:bCs/>
          <w:sz w:val="20"/>
          <w:szCs w:val="20"/>
          <w:lang w:val="en-US"/>
        </w:rPr>
      </w:pPr>
    </w:p>
    <w:p w14:paraId="3752E2F5" w14:textId="77777777" w:rsidR="00266E2B" w:rsidRPr="00142603" w:rsidRDefault="00266E2B" w:rsidP="00266E2B">
      <w:pPr>
        <w:pStyle w:val="Main"/>
        <w:rPr>
          <w:b/>
        </w:rPr>
      </w:pPr>
      <w:proofErr w:type="spellStart"/>
      <w:r w:rsidRPr="00142603">
        <w:rPr>
          <w:b/>
        </w:rPr>
        <w:t>Ответы</w:t>
      </w:r>
      <w:proofErr w:type="spellEnd"/>
    </w:p>
    <w:p w14:paraId="3752E2F6" w14:textId="77777777" w:rsidR="00266E2B" w:rsidRPr="00142603" w:rsidRDefault="00266E2B" w:rsidP="00CD098B">
      <w:pPr>
        <w:numPr>
          <w:ilvl w:val="0"/>
          <w:numId w:val="11"/>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a. int, возможно short; население выражается целым числом</w:t>
      </w:r>
    </w:p>
    <w:p w14:paraId="3752E2F7"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б. float; маловероятно, что среднее окажется целым числом</w:t>
      </w:r>
    </w:p>
    <w:p w14:paraId="3752E2F8" w14:textId="77777777" w:rsidR="00266E2B" w:rsidRPr="00266E2B" w:rsidRDefault="00266E2B" w:rsidP="00266E2B">
      <w:pPr>
        <w:ind w:left="360"/>
        <w:jc w:val="both"/>
        <w:textAlignment w:val="baseline"/>
        <w:rPr>
          <w:rFonts w:ascii="Arial" w:hAnsi="Arial" w:cs="Arial"/>
          <w:bCs/>
          <w:sz w:val="20"/>
          <w:szCs w:val="20"/>
          <w:lang w:val="en-US"/>
        </w:rPr>
      </w:pPr>
      <w:r w:rsidRPr="00142603">
        <w:rPr>
          <w:rFonts w:ascii="Arial" w:hAnsi="Arial" w:cs="Arial"/>
          <w:bCs/>
          <w:sz w:val="20"/>
          <w:szCs w:val="20"/>
        </w:rPr>
        <w:t>в</w:t>
      </w:r>
      <w:r w:rsidRPr="00266E2B">
        <w:rPr>
          <w:rFonts w:ascii="Arial" w:hAnsi="Arial" w:cs="Arial"/>
          <w:bCs/>
          <w:sz w:val="20"/>
          <w:szCs w:val="20"/>
          <w:lang w:val="en-US"/>
        </w:rPr>
        <w:t>. char</w:t>
      </w:r>
    </w:p>
    <w:p w14:paraId="3752E2F9" w14:textId="77777777" w:rsidR="00266E2B" w:rsidRPr="00266E2B" w:rsidRDefault="00266E2B" w:rsidP="00266E2B">
      <w:pPr>
        <w:ind w:left="360"/>
        <w:jc w:val="both"/>
        <w:textAlignment w:val="baseline"/>
        <w:rPr>
          <w:rFonts w:ascii="Arial" w:hAnsi="Arial" w:cs="Arial"/>
          <w:bCs/>
          <w:sz w:val="20"/>
          <w:szCs w:val="20"/>
          <w:lang w:val="en-US"/>
        </w:rPr>
      </w:pPr>
      <w:r w:rsidRPr="00142603">
        <w:rPr>
          <w:rFonts w:ascii="Arial" w:hAnsi="Arial" w:cs="Arial"/>
          <w:bCs/>
          <w:sz w:val="20"/>
          <w:szCs w:val="20"/>
        </w:rPr>
        <w:t>г</w:t>
      </w:r>
      <w:r w:rsidRPr="00266E2B">
        <w:rPr>
          <w:rFonts w:ascii="Arial" w:hAnsi="Arial" w:cs="Arial"/>
          <w:bCs/>
          <w:sz w:val="20"/>
          <w:szCs w:val="20"/>
          <w:lang w:val="en-US"/>
        </w:rPr>
        <w:t xml:space="preserve">. int, </w:t>
      </w:r>
      <w:r w:rsidRPr="00142603">
        <w:rPr>
          <w:rFonts w:ascii="Arial" w:hAnsi="Arial" w:cs="Arial"/>
          <w:bCs/>
          <w:sz w:val="20"/>
          <w:szCs w:val="20"/>
        </w:rPr>
        <w:t>возможно</w:t>
      </w:r>
      <w:r w:rsidRPr="00266E2B">
        <w:rPr>
          <w:rFonts w:ascii="Arial" w:hAnsi="Arial" w:cs="Arial"/>
          <w:bCs/>
          <w:sz w:val="20"/>
          <w:szCs w:val="20"/>
          <w:lang w:val="en-US"/>
        </w:rPr>
        <w:t xml:space="preserve"> unsigned</w:t>
      </w:r>
    </w:p>
    <w:p w14:paraId="3752E2FA" w14:textId="77777777" w:rsidR="00266E2B" w:rsidRPr="00142603" w:rsidRDefault="00266E2B" w:rsidP="00CD098B">
      <w:pPr>
        <w:numPr>
          <w:ilvl w:val="0"/>
          <w:numId w:val="11"/>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a. char, символ «шаг назад»</w:t>
      </w:r>
    </w:p>
    <w:p w14:paraId="3752E2FB"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б. int, историческая дата2'</w:t>
      </w:r>
    </w:p>
    <w:p w14:paraId="3752E2FC"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в. float, степень чистоты после мытья</w:t>
      </w:r>
    </w:p>
    <w:p w14:paraId="3752E2FD"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г. Шестнадцатеричное число типа int; десятичное значение 170</w:t>
      </w:r>
    </w:p>
    <w:p w14:paraId="3752E2FE"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д. float; масса Солнца в кг</w:t>
      </w:r>
    </w:p>
    <w:p w14:paraId="3752E2FF" w14:textId="77777777" w:rsidR="00266E2B" w:rsidRPr="00142603" w:rsidRDefault="00266E2B" w:rsidP="00CD098B">
      <w:pPr>
        <w:numPr>
          <w:ilvl w:val="0"/>
          <w:numId w:val="11"/>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Строка 1: правильная</w:t>
      </w:r>
    </w:p>
    <w:p w14:paraId="3752E300"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2 должна содержать пару круглых скобок вслед за именем main, т. е.</w:t>
      </w:r>
    </w:p>
    <w:p w14:paraId="3752E301"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main()</w:t>
      </w:r>
    </w:p>
    <w:p w14:paraId="3752E302"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3: нужно использовать { , а не (</w:t>
      </w:r>
    </w:p>
    <w:p w14:paraId="3752E303"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4: g и h должны разделяться запятой, а не точкой с запятой</w:t>
      </w:r>
    </w:p>
    <w:p w14:paraId="3752E304"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5: правильная</w:t>
      </w:r>
    </w:p>
    <w:p w14:paraId="3752E305"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6: (пустая) правильная</w:t>
      </w:r>
    </w:p>
    <w:p w14:paraId="3752E306"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7: перед е должна стоять по крайней мере одна цифра</w:t>
      </w:r>
    </w:p>
    <w:p w14:paraId="3752E307"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Например: 1е21 или 1.0e21</w:t>
      </w:r>
    </w:p>
    <w:p w14:paraId="3752E308"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8: правильная</w:t>
      </w:r>
    </w:p>
    <w:p w14:paraId="3752E309" w14:textId="77777777"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9: нужно использовать }, а не )</w:t>
      </w:r>
    </w:p>
    <w:p w14:paraId="3752E30A" w14:textId="77777777" w:rsidR="00266E2B" w:rsidRPr="00266E2B" w:rsidRDefault="00266E2B" w:rsidP="00266E2B">
      <w:pPr>
        <w:pStyle w:val="Main"/>
        <w:rPr>
          <w:lang w:val="ru-RU"/>
        </w:rPr>
      </w:pPr>
      <w:r w:rsidRPr="00266E2B">
        <w:rPr>
          <w:lang w:val="ru-RU"/>
        </w:rPr>
        <w:t xml:space="preserve">Недостающие строки: первая — переменной </w:t>
      </w:r>
      <w:r w:rsidRPr="00142603">
        <w:t>rate</w:t>
      </w:r>
      <w:r w:rsidRPr="00266E2B">
        <w:rPr>
          <w:lang w:val="ru-RU"/>
        </w:rPr>
        <w:t xml:space="preserve"> нигде не присваивается значение. Вторая — переменная </w:t>
      </w:r>
      <w:r w:rsidRPr="00142603">
        <w:t>h</w:t>
      </w:r>
      <w:r w:rsidRPr="00266E2B">
        <w:rPr>
          <w:lang w:val="ru-RU"/>
        </w:rPr>
        <w:t xml:space="preserve"> нигде не используется. Кроме того, программа никак не информирует нас о результатах вычислений. Ни одна из этих ошибок не будет служить препятствием для выполнения программы (хотя при компиляции может быть выдано предупреждение о неиспользуемой переменной), но все ошибки существенно снижают эффективность программы и без того уже ограниченную.</w:t>
      </w:r>
    </w:p>
    <w:p w14:paraId="3752E30B" w14:textId="77777777" w:rsidR="00266E2B" w:rsidRPr="00266E2B" w:rsidRDefault="00266E2B" w:rsidP="003F50D3">
      <w:pPr>
        <w:pStyle w:val="Main"/>
        <w:ind w:firstLine="567"/>
        <w:rPr>
          <w:lang w:val="ru-RU"/>
        </w:rPr>
      </w:pPr>
    </w:p>
    <w:sectPr w:rsidR="00266E2B" w:rsidRPr="00266E2B" w:rsidSect="00302DE4">
      <w:headerReference w:type="default" r:id="rId2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2E327" w14:textId="77777777" w:rsidR="00C04748" w:rsidRDefault="00C04748">
      <w:r>
        <w:separator/>
      </w:r>
    </w:p>
  </w:endnote>
  <w:endnote w:type="continuationSeparator" w:id="0">
    <w:p w14:paraId="3752E328" w14:textId="77777777" w:rsidR="00C04748" w:rsidRDefault="00C04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2E325" w14:textId="77777777" w:rsidR="00C04748" w:rsidRDefault="00C04748">
      <w:r>
        <w:separator/>
      </w:r>
    </w:p>
  </w:footnote>
  <w:footnote w:type="continuationSeparator" w:id="0">
    <w:p w14:paraId="3752E326" w14:textId="77777777" w:rsidR="00C04748" w:rsidRDefault="00C04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2E329" w14:textId="77777777" w:rsidR="00C04748" w:rsidRPr="00690D63" w:rsidRDefault="00C04748" w:rsidP="00DA51AB">
    <w:pPr>
      <w:pStyle w:val="Header"/>
      <w:jc w:val="right"/>
      <w:rPr>
        <w:rFonts w:ascii="Arial" w:hAnsi="Arial" w:cs="Arial"/>
      </w:rPr>
    </w:pPr>
    <w:fldSimple w:instr=" FILENAME   \* MERGEFORMAT ">
      <w:r w:rsidRPr="003E79CA">
        <w:rPr>
          <w:rFonts w:ascii="Arial" w:hAnsi="Arial" w:cs="Arial"/>
          <w:b/>
          <w:noProof/>
          <w:sz w:val="16"/>
          <w:szCs w:val="16"/>
        </w:rPr>
        <w:t>06_Данные.docx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Pr>
        <w:rFonts w:ascii="Arial" w:hAnsi="Arial" w:cs="Arial"/>
        <w:b/>
        <w:noProof/>
        <w:sz w:val="16"/>
        <w:szCs w:val="16"/>
        <w:lang w:val="en-US"/>
      </w:rPr>
      <w:t>1</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Pr>
        <w:rFonts w:ascii="Arial" w:hAnsi="Arial" w:cs="Arial"/>
        <w:noProof/>
        <w:sz w:val="12"/>
        <w:szCs w:val="12"/>
        <w:lang w:val="en-US"/>
      </w:rPr>
      <w:t>27</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56D64"/>
    <w:multiLevelType w:val="hybridMultilevel"/>
    <w:tmpl w:val="AD900900"/>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 w15:restartNumberingAfterBreak="0">
    <w:nsid w:val="0AAD3821"/>
    <w:multiLevelType w:val="multilevel"/>
    <w:tmpl w:val="96A4A07E"/>
    <w:name w:val="Разбиение"/>
    <w:lvl w:ilvl="0">
      <w:start w:val="1"/>
      <w:numFmt w:val="decimal"/>
      <w:pStyle w:val="Heading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B7D4DAD"/>
    <w:multiLevelType w:val="multilevel"/>
    <w:tmpl w:val="504E236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Heading2"/>
      <w:suff w:val="space"/>
      <w:lvlText w:val="%1.%2."/>
      <w:lvlJc w:val="right"/>
      <w:pPr>
        <w:ind w:left="1416" w:hanging="708"/>
      </w:pPr>
      <w:rPr>
        <w:rFonts w:ascii="Arial" w:hAnsi="Arial" w:cs="Times New Roman" w:hint="default"/>
        <w:b/>
        <w:i w:val="0"/>
        <w:sz w:val="20"/>
        <w:szCs w:val="20"/>
      </w:rPr>
    </w:lvl>
    <w:lvl w:ilvl="2">
      <w:start w:val="1"/>
      <w:numFmt w:val="decimal"/>
      <w:pStyle w:val="Heading3"/>
      <w:suff w:val="space"/>
      <w:lvlText w:val="%1.%2.%3."/>
      <w:lvlJc w:val="right"/>
      <w:pPr>
        <w:ind w:left="2124" w:hanging="708"/>
      </w:pPr>
      <w:rPr>
        <w:rFonts w:ascii="Arial" w:hAnsi="Arial" w:cs="Times New Roman" w:hint="default"/>
        <w:b/>
        <w:i w:val="0"/>
        <w:sz w:val="20"/>
        <w:szCs w:val="20"/>
      </w:rPr>
    </w:lvl>
    <w:lvl w:ilvl="3">
      <w:start w:val="1"/>
      <w:numFmt w:val="decimal"/>
      <w:pStyle w:val="Heading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15:restartNumberingAfterBreak="0">
    <w:nsid w:val="22BE1794"/>
    <w:multiLevelType w:val="multilevel"/>
    <w:tmpl w:val="9D6A6F40"/>
    <w:lvl w:ilvl="0">
      <w:start w:val="1"/>
      <w:numFmt w:val="decimal"/>
      <w:suff w:val="space"/>
      <w:lvlText w:val="%1."/>
      <w:lvlJc w:val="right"/>
      <w:pPr>
        <w:ind w:left="360" w:firstLine="0"/>
      </w:pPr>
      <w:rPr>
        <w:rFonts w:ascii="Arial" w:hAnsi="Arial" w:hint="default"/>
        <w:sz w:val="20"/>
        <w:szCs w:val="20"/>
      </w:rPr>
    </w:lvl>
    <w:lvl w:ilvl="1">
      <w:start w:val="1"/>
      <w:numFmt w:val="decimal"/>
      <w:suff w:val="space"/>
      <w:lvlText w:val="2.%2."/>
      <w:lvlJc w:val="right"/>
      <w:pPr>
        <w:ind w:left="1416" w:hanging="708"/>
      </w:pPr>
      <w:rPr>
        <w:rFonts w:ascii="Arial" w:hAnsi="Arial"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 w15:restartNumberingAfterBreak="0">
    <w:nsid w:val="2E38532B"/>
    <w:multiLevelType w:val="multilevel"/>
    <w:tmpl w:val="D6E8FE06"/>
    <w:lvl w:ilvl="0">
      <w:start w:val="1"/>
      <w:numFmt w:val="decimal"/>
      <w:pStyle w:val="1"/>
      <w:suff w:val="space"/>
      <w:lvlText w:val="%1."/>
      <w:lvlJc w:val="right"/>
      <w:pPr>
        <w:ind w:left="325" w:hanging="144"/>
      </w:pPr>
      <w:rPr>
        <w:rFonts w:ascii="Arial" w:hAnsi="Arial" w:hint="default"/>
        <w:b/>
        <w:i w:val="0"/>
        <w:sz w:val="24"/>
        <w:szCs w:val="24"/>
      </w:rPr>
    </w:lvl>
    <w:lvl w:ilvl="1">
      <w:start w:val="1"/>
      <w:numFmt w:val="decimal"/>
      <w:pStyle w:val="2"/>
      <w:suff w:val="space"/>
      <w:lvlText w:val="%1.%2."/>
      <w:lvlJc w:val="left"/>
      <w:pPr>
        <w:ind w:left="469" w:hanging="576"/>
      </w:pPr>
      <w:rPr>
        <w:rFonts w:ascii="Arial" w:hAnsi="Arial" w:hint="default"/>
        <w:b/>
        <w:i w:val="0"/>
        <w:sz w:val="20"/>
        <w:szCs w:val="20"/>
      </w:rPr>
    </w:lvl>
    <w:lvl w:ilvl="2">
      <w:start w:val="1"/>
      <w:numFmt w:val="decimal"/>
      <w:pStyle w:val="3"/>
      <w:suff w:val="space"/>
      <w:lvlText w:val="%1.%2.%3."/>
      <w:lvlJc w:val="left"/>
      <w:pPr>
        <w:ind w:left="613" w:hanging="720"/>
      </w:pPr>
      <w:rPr>
        <w:rFonts w:ascii="Arial" w:hAnsi="Arial" w:hint="default"/>
        <w:b/>
        <w:i w:val="0"/>
        <w:sz w:val="20"/>
        <w:szCs w:val="20"/>
      </w:rPr>
    </w:lvl>
    <w:lvl w:ilvl="3">
      <w:start w:val="1"/>
      <w:numFmt w:val="decimal"/>
      <w:pStyle w:val="4"/>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5" w15:restartNumberingAfterBreak="0">
    <w:nsid w:val="3208253E"/>
    <w:multiLevelType w:val="multilevel"/>
    <w:tmpl w:val="9D6A6F40"/>
    <w:lvl w:ilvl="0">
      <w:start w:val="1"/>
      <w:numFmt w:val="decimal"/>
      <w:suff w:val="space"/>
      <w:lvlText w:val="%1."/>
      <w:lvlJc w:val="right"/>
      <w:pPr>
        <w:ind w:left="360" w:firstLine="0"/>
      </w:pPr>
      <w:rPr>
        <w:rFonts w:ascii="Arial" w:hAnsi="Arial" w:hint="default"/>
        <w:sz w:val="20"/>
        <w:szCs w:val="20"/>
      </w:rPr>
    </w:lvl>
    <w:lvl w:ilvl="1">
      <w:start w:val="1"/>
      <w:numFmt w:val="decimal"/>
      <w:suff w:val="space"/>
      <w:lvlText w:val="2.%2."/>
      <w:lvlJc w:val="right"/>
      <w:pPr>
        <w:ind w:left="1416" w:hanging="708"/>
      </w:pPr>
      <w:rPr>
        <w:rFonts w:ascii="Arial" w:hAnsi="Arial"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15:restartNumberingAfterBreak="0">
    <w:nsid w:val="39303123"/>
    <w:multiLevelType w:val="multilevel"/>
    <w:tmpl w:val="9D6A6F40"/>
    <w:lvl w:ilvl="0">
      <w:start w:val="1"/>
      <w:numFmt w:val="decimal"/>
      <w:suff w:val="space"/>
      <w:lvlText w:val="%1."/>
      <w:lvlJc w:val="right"/>
      <w:pPr>
        <w:ind w:left="360" w:firstLine="0"/>
      </w:pPr>
      <w:rPr>
        <w:rFonts w:ascii="Arial" w:hAnsi="Arial" w:hint="default"/>
        <w:sz w:val="20"/>
        <w:szCs w:val="20"/>
      </w:rPr>
    </w:lvl>
    <w:lvl w:ilvl="1">
      <w:start w:val="1"/>
      <w:numFmt w:val="decimal"/>
      <w:suff w:val="space"/>
      <w:lvlText w:val="2.%2."/>
      <w:lvlJc w:val="right"/>
      <w:pPr>
        <w:ind w:left="1416" w:hanging="708"/>
      </w:pPr>
      <w:rPr>
        <w:rFonts w:ascii="Arial" w:hAnsi="Arial"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7" w15:restartNumberingAfterBreak="0">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4CE10976"/>
    <w:multiLevelType w:val="multilevel"/>
    <w:tmpl w:val="6346108C"/>
    <w:lvl w:ilvl="0">
      <w:start w:val="1"/>
      <w:numFmt w:val="bullet"/>
      <w:lvlText w:val=""/>
      <w:lvlJc w:val="left"/>
      <w:pPr>
        <w:tabs>
          <w:tab w:val="num" w:pos="648"/>
        </w:tabs>
        <w:ind w:left="648" w:hanging="360"/>
      </w:pPr>
      <w:rPr>
        <w:rFonts w:ascii="Symbol" w:hAnsi="Symbol"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9" w15:restartNumberingAfterBreak="0">
    <w:nsid w:val="5A5F4A6F"/>
    <w:multiLevelType w:val="multilevel"/>
    <w:tmpl w:val="0C30F71E"/>
    <w:lvl w:ilvl="0">
      <w:start w:val="1"/>
      <w:numFmt w:val="decimal"/>
      <w:suff w:val="space"/>
      <w:lvlText w:val="%1."/>
      <w:lvlJc w:val="right"/>
      <w:pPr>
        <w:ind w:left="360" w:firstLine="0"/>
      </w:pPr>
      <w:rPr>
        <w:rFonts w:ascii="Arial" w:hAnsi="Arial" w:hint="default"/>
        <w:sz w:val="20"/>
        <w:szCs w:val="20"/>
      </w:rPr>
    </w:lvl>
    <w:lvl w:ilvl="1">
      <w:start w:val="1"/>
      <w:numFmt w:val="russianLower"/>
      <w:suff w:val="space"/>
      <w:lvlText w:val="%2."/>
      <w:lvlJc w:val="right"/>
      <w:pPr>
        <w:ind w:left="852" w:hanging="144"/>
      </w:pPr>
      <w:rPr>
        <w:rFonts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0" w15:restartNumberingAfterBreak="0">
    <w:nsid w:val="716C18BE"/>
    <w:multiLevelType w:val="multilevel"/>
    <w:tmpl w:val="9D6A6F40"/>
    <w:lvl w:ilvl="0">
      <w:start w:val="1"/>
      <w:numFmt w:val="decimal"/>
      <w:suff w:val="space"/>
      <w:lvlText w:val="%1."/>
      <w:lvlJc w:val="right"/>
      <w:pPr>
        <w:ind w:left="360" w:firstLine="0"/>
      </w:pPr>
      <w:rPr>
        <w:rFonts w:ascii="Arial" w:hAnsi="Arial" w:hint="default"/>
        <w:sz w:val="20"/>
        <w:szCs w:val="20"/>
      </w:rPr>
    </w:lvl>
    <w:lvl w:ilvl="1">
      <w:start w:val="1"/>
      <w:numFmt w:val="decimal"/>
      <w:suff w:val="space"/>
      <w:lvlText w:val="2.%2."/>
      <w:lvlJc w:val="right"/>
      <w:pPr>
        <w:ind w:left="1416" w:hanging="708"/>
      </w:pPr>
      <w:rPr>
        <w:rFonts w:ascii="Arial" w:hAnsi="Arial"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1" w15:restartNumberingAfterBreak="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D2262AF"/>
    <w:multiLevelType w:val="multilevel"/>
    <w:tmpl w:val="0C30F71E"/>
    <w:lvl w:ilvl="0">
      <w:start w:val="1"/>
      <w:numFmt w:val="decimal"/>
      <w:suff w:val="space"/>
      <w:lvlText w:val="%1."/>
      <w:lvlJc w:val="right"/>
      <w:pPr>
        <w:ind w:left="360" w:firstLine="0"/>
      </w:pPr>
      <w:rPr>
        <w:rFonts w:ascii="Arial" w:hAnsi="Arial" w:hint="default"/>
        <w:sz w:val="20"/>
        <w:szCs w:val="20"/>
      </w:rPr>
    </w:lvl>
    <w:lvl w:ilvl="1">
      <w:start w:val="1"/>
      <w:numFmt w:val="russianLower"/>
      <w:suff w:val="space"/>
      <w:lvlText w:val="%2."/>
      <w:lvlJc w:val="right"/>
      <w:pPr>
        <w:ind w:left="852" w:hanging="144"/>
      </w:pPr>
      <w:rPr>
        <w:rFonts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num w:numId="1">
    <w:abstractNumId w:val="1"/>
  </w:num>
  <w:num w:numId="2">
    <w:abstractNumId w:val="4"/>
  </w:num>
  <w:num w:numId="3">
    <w:abstractNumId w:val="7"/>
  </w:num>
  <w:num w:numId="4">
    <w:abstractNumId w:val="11"/>
  </w:num>
  <w:num w:numId="5">
    <w:abstractNumId w:val="2"/>
  </w:num>
  <w:num w:numId="6">
    <w:abstractNumId w:val="5"/>
  </w:num>
  <w:num w:numId="7">
    <w:abstractNumId w:val="8"/>
  </w:num>
  <w:num w:numId="8">
    <w:abstractNumId w:val="10"/>
  </w:num>
  <w:num w:numId="9">
    <w:abstractNumId w:val="6"/>
  </w:num>
  <w:num w:numId="10">
    <w:abstractNumId w:val="12"/>
  </w:num>
  <w:num w:numId="11">
    <w:abstractNumId w:val="9"/>
  </w:num>
  <w:num w:numId="12">
    <w:abstractNumId w:val="3"/>
  </w:num>
  <w:num w:numId="13">
    <w:abstractNumId w:val="0"/>
  </w:num>
  <w:num w:numId="14">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098B"/>
    <w:rsid w:val="00022F05"/>
    <w:rsid w:val="00044C99"/>
    <w:rsid w:val="0005114A"/>
    <w:rsid w:val="00061A30"/>
    <w:rsid w:val="00070AAD"/>
    <w:rsid w:val="000B376F"/>
    <w:rsid w:val="000D0B42"/>
    <w:rsid w:val="000E260F"/>
    <w:rsid w:val="00126E13"/>
    <w:rsid w:val="00132367"/>
    <w:rsid w:val="00141ABD"/>
    <w:rsid w:val="00174857"/>
    <w:rsid w:val="001814AD"/>
    <w:rsid w:val="001D2093"/>
    <w:rsid w:val="002103E7"/>
    <w:rsid w:val="00266E2B"/>
    <w:rsid w:val="002733A6"/>
    <w:rsid w:val="00294546"/>
    <w:rsid w:val="002A051B"/>
    <w:rsid w:val="002B1E17"/>
    <w:rsid w:val="002C6E7B"/>
    <w:rsid w:val="002E260B"/>
    <w:rsid w:val="002E2B77"/>
    <w:rsid w:val="00302DE4"/>
    <w:rsid w:val="003433F8"/>
    <w:rsid w:val="00392529"/>
    <w:rsid w:val="003C12B1"/>
    <w:rsid w:val="003E79CA"/>
    <w:rsid w:val="003F50D3"/>
    <w:rsid w:val="0049207F"/>
    <w:rsid w:val="0049651B"/>
    <w:rsid w:val="004F2D7F"/>
    <w:rsid w:val="005956E2"/>
    <w:rsid w:val="0059630E"/>
    <w:rsid w:val="005965F6"/>
    <w:rsid w:val="005A2DEE"/>
    <w:rsid w:val="005C5B2B"/>
    <w:rsid w:val="00601DD4"/>
    <w:rsid w:val="00617AD5"/>
    <w:rsid w:val="006226D5"/>
    <w:rsid w:val="00633052"/>
    <w:rsid w:val="00664BF6"/>
    <w:rsid w:val="00682629"/>
    <w:rsid w:val="00684693"/>
    <w:rsid w:val="006A277C"/>
    <w:rsid w:val="006E2231"/>
    <w:rsid w:val="006F55FB"/>
    <w:rsid w:val="00740802"/>
    <w:rsid w:val="00805AC6"/>
    <w:rsid w:val="008115C6"/>
    <w:rsid w:val="008120AB"/>
    <w:rsid w:val="008150BC"/>
    <w:rsid w:val="00867A0B"/>
    <w:rsid w:val="008B4EC9"/>
    <w:rsid w:val="008E65FD"/>
    <w:rsid w:val="0093643E"/>
    <w:rsid w:val="00945007"/>
    <w:rsid w:val="009632AD"/>
    <w:rsid w:val="00986386"/>
    <w:rsid w:val="009C1D21"/>
    <w:rsid w:val="009D66D6"/>
    <w:rsid w:val="009D6CDC"/>
    <w:rsid w:val="00A01491"/>
    <w:rsid w:val="00A112CD"/>
    <w:rsid w:val="00A314EC"/>
    <w:rsid w:val="00BB7699"/>
    <w:rsid w:val="00C04748"/>
    <w:rsid w:val="00C333B5"/>
    <w:rsid w:val="00C47157"/>
    <w:rsid w:val="00C71672"/>
    <w:rsid w:val="00C83136"/>
    <w:rsid w:val="00C92BF7"/>
    <w:rsid w:val="00CB2813"/>
    <w:rsid w:val="00CC44A1"/>
    <w:rsid w:val="00CD098B"/>
    <w:rsid w:val="00D1597D"/>
    <w:rsid w:val="00D20DB6"/>
    <w:rsid w:val="00D36B22"/>
    <w:rsid w:val="00D41B92"/>
    <w:rsid w:val="00D55D78"/>
    <w:rsid w:val="00D813E2"/>
    <w:rsid w:val="00DA51AB"/>
    <w:rsid w:val="00DB2F0C"/>
    <w:rsid w:val="00DE113E"/>
    <w:rsid w:val="00E240F4"/>
    <w:rsid w:val="00E350BD"/>
    <w:rsid w:val="00E3671F"/>
    <w:rsid w:val="00E36D42"/>
    <w:rsid w:val="00EB13BC"/>
    <w:rsid w:val="00EC0B01"/>
    <w:rsid w:val="00EC65DE"/>
    <w:rsid w:val="00EC6960"/>
    <w:rsid w:val="00F17479"/>
    <w:rsid w:val="00F227F8"/>
    <w:rsid w:val="00F3066D"/>
    <w:rsid w:val="00F80AB1"/>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752DE7A"/>
  <w15:docId w15:val="{62B3D1E5-733B-4524-97B5-5775EBE2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31"/>
    <w:rPr>
      <w:sz w:val="24"/>
      <w:szCs w:val="24"/>
      <w:lang w:val="ru-RU" w:eastAsia="be-BY"/>
    </w:rPr>
  </w:style>
  <w:style w:type="paragraph" w:styleId="Heading1">
    <w:name w:val="heading 1"/>
    <w:basedOn w:val="Normal"/>
    <w:next w:val="Normal"/>
    <w:link w:val="Heading1Char"/>
    <w:qFormat/>
    <w:rsid w:val="009D6CDC"/>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F55FB"/>
    <w:pPr>
      <w:keepNext/>
      <w:widowControl w:val="0"/>
      <w:numPr>
        <w:ilvl w:val="3"/>
        <w:numId w:val="5"/>
      </w:numPr>
      <w:autoSpaceDE w:val="0"/>
      <w:autoSpaceDN w:val="0"/>
      <w:adjustRightInd w:val="0"/>
      <w:spacing w:before="240" w:after="60"/>
      <w:outlineLvl w:val="3"/>
    </w:pPr>
    <w:rPr>
      <w:b/>
      <w:bCs/>
      <w:sz w:val="28"/>
      <w:szCs w:val="28"/>
    </w:rPr>
  </w:style>
  <w:style w:type="paragraph" w:styleId="Heading5">
    <w:name w:val="heading 5"/>
    <w:basedOn w:val="Normal"/>
    <w:next w:val="Normal"/>
    <w:link w:val="Heading5Char"/>
    <w:qFormat/>
    <w:rsid w:val="00266E2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Вп1"/>
    <w:basedOn w:val="Heading1"/>
    <w:rsid w:val="00061A30"/>
    <w:pPr>
      <w:keepNext w:val="0"/>
      <w:widowControl w:val="0"/>
    </w:pPr>
    <w:rPr>
      <w:sz w:val="24"/>
      <w:szCs w:val="24"/>
    </w:rPr>
  </w:style>
  <w:style w:type="paragraph" w:styleId="DocumentMap">
    <w:name w:val="Document Map"/>
    <w:basedOn w:val="Normal"/>
    <w:link w:val="DocumentMapChar"/>
    <w:rsid w:val="00C71672"/>
    <w:pPr>
      <w:shd w:val="clear" w:color="auto" w:fill="000080"/>
    </w:pPr>
    <w:rPr>
      <w:rFonts w:ascii="Tahoma" w:hAnsi="Tahoma" w:cs="Tahoma"/>
    </w:rPr>
  </w:style>
  <w:style w:type="paragraph" w:customStyle="1" w:styleId="Center">
    <w:name w:val="Center"/>
    <w:basedOn w:val="Normal"/>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Normal"/>
    <w:link w:val="Main0"/>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Header">
    <w:name w:val="header"/>
    <w:basedOn w:val="Normal"/>
    <w:link w:val="HeaderChar"/>
    <w:rsid w:val="00DA51AB"/>
    <w:pPr>
      <w:tabs>
        <w:tab w:val="center" w:pos="4677"/>
        <w:tab w:val="right" w:pos="9355"/>
      </w:tabs>
    </w:pPr>
  </w:style>
  <w:style w:type="paragraph" w:styleId="Footer">
    <w:name w:val="footer"/>
    <w:basedOn w:val="Normal"/>
    <w:link w:val="FooterChar"/>
    <w:rsid w:val="00DA51AB"/>
    <w:pPr>
      <w:tabs>
        <w:tab w:val="center" w:pos="4677"/>
        <w:tab w:val="right" w:pos="9355"/>
      </w:tabs>
    </w:pPr>
  </w:style>
  <w:style w:type="paragraph" w:customStyle="1" w:styleId="Arial10pt">
    <w:name w:val="Стиль Arial 10 pt"/>
    <w:basedOn w:val="Normal"/>
    <w:rsid w:val="00FE4954"/>
    <w:pPr>
      <w:shd w:val="clear" w:color="auto" w:fill="FFFFFF"/>
    </w:pPr>
    <w:rPr>
      <w:rFonts w:ascii="Arial" w:hAnsi="Arial"/>
      <w:sz w:val="20"/>
      <w:szCs w:val="20"/>
    </w:rPr>
  </w:style>
  <w:style w:type="paragraph" w:customStyle="1" w:styleId="Program">
    <w:name w:val="Program"/>
    <w:basedOn w:val="Normal"/>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
    <w:name w:val="Перечень1"/>
    <w:basedOn w:val="Normal"/>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
    <w:name w:val="Перечень2"/>
    <w:basedOn w:val="Normal"/>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
    <w:name w:val="Перечень3"/>
    <w:basedOn w:val="Normal"/>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
    <w:name w:val="Перечень4"/>
    <w:basedOn w:val="Normal"/>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0">
    <w:name w:val="Вп2"/>
    <w:basedOn w:val="Heading2"/>
    <w:rsid w:val="008120AB"/>
    <w:pPr>
      <w:keepNext w:val="0"/>
    </w:pPr>
    <w:rPr>
      <w:i w:val="0"/>
      <w:sz w:val="20"/>
      <w:szCs w:val="20"/>
    </w:rPr>
  </w:style>
  <w:style w:type="paragraph" w:customStyle="1" w:styleId="30">
    <w:name w:val="Вп3"/>
    <w:basedOn w:val="Heading3"/>
    <w:rsid w:val="008120AB"/>
    <w:pPr>
      <w:keepNext w:val="0"/>
      <w:ind w:left="720" w:firstLine="0"/>
    </w:pPr>
    <w:rPr>
      <w:sz w:val="20"/>
      <w:szCs w:val="20"/>
    </w:rPr>
  </w:style>
  <w:style w:type="paragraph" w:customStyle="1" w:styleId="40">
    <w:name w:val="Вп4"/>
    <w:basedOn w:val="Heading4"/>
    <w:rsid w:val="008120AB"/>
    <w:pPr>
      <w:keepNext w:val="0"/>
    </w:pPr>
    <w:rPr>
      <w:rFonts w:ascii="Arial" w:hAnsi="Arial" w:cs="Arial"/>
      <w:sz w:val="20"/>
      <w:szCs w:val="20"/>
    </w:rPr>
  </w:style>
  <w:style w:type="paragraph" w:customStyle="1" w:styleId="a">
    <w:name w:val="СписПункт"/>
    <w:basedOn w:val="Normal"/>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Normal"/>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Hyperlink">
    <w:name w:val="Hyperlink"/>
    <w:basedOn w:val="DefaultParagraphFont"/>
    <w:uiPriority w:val="99"/>
    <w:unhideWhenUsed/>
    <w:rsid w:val="00044C99"/>
    <w:rPr>
      <w:color w:val="0000FF"/>
      <w:u w:val="single"/>
    </w:rPr>
  </w:style>
  <w:style w:type="paragraph" w:styleId="TOC1">
    <w:name w:val="toc 1"/>
    <w:basedOn w:val="Normal"/>
    <w:next w:val="Normal"/>
    <w:autoRedefine/>
    <w:uiPriority w:val="39"/>
    <w:unhideWhenUsed/>
    <w:rsid w:val="00044C99"/>
    <w:rPr>
      <w:rFonts w:ascii="Arial" w:hAnsi="Arial"/>
      <w:b/>
    </w:rPr>
  </w:style>
  <w:style w:type="paragraph" w:styleId="TOC2">
    <w:name w:val="toc 2"/>
    <w:basedOn w:val="Normal"/>
    <w:next w:val="Normal"/>
    <w:autoRedefine/>
    <w:uiPriority w:val="39"/>
    <w:unhideWhenUsed/>
    <w:rsid w:val="00044C99"/>
    <w:pPr>
      <w:ind w:left="240"/>
    </w:pPr>
    <w:rPr>
      <w:rFonts w:ascii="Arial" w:hAnsi="Arial"/>
      <w:b/>
      <w:sz w:val="20"/>
    </w:rPr>
  </w:style>
  <w:style w:type="paragraph" w:styleId="TOC3">
    <w:name w:val="toc 3"/>
    <w:basedOn w:val="Normal"/>
    <w:next w:val="Normal"/>
    <w:autoRedefine/>
    <w:uiPriority w:val="39"/>
    <w:unhideWhenUsed/>
    <w:rsid w:val="00044C99"/>
    <w:pPr>
      <w:ind w:left="480"/>
    </w:pPr>
    <w:rPr>
      <w:rFonts w:ascii="Arial" w:hAnsi="Arial"/>
      <w:b/>
      <w:sz w:val="20"/>
    </w:rPr>
  </w:style>
  <w:style w:type="paragraph" w:styleId="TOC4">
    <w:name w:val="toc 4"/>
    <w:basedOn w:val="Normal"/>
    <w:next w:val="Normal"/>
    <w:autoRedefine/>
    <w:uiPriority w:val="39"/>
    <w:unhideWhenUsed/>
    <w:rsid w:val="00044C99"/>
    <w:pPr>
      <w:ind w:left="720"/>
    </w:pPr>
    <w:rPr>
      <w:rFonts w:ascii="Arial" w:hAnsi="Arial"/>
      <w:b/>
      <w:sz w:val="20"/>
    </w:rPr>
  </w:style>
  <w:style w:type="paragraph" w:styleId="TOC5">
    <w:name w:val="toc 5"/>
    <w:basedOn w:val="Normal"/>
    <w:next w:val="Normal"/>
    <w:autoRedefine/>
    <w:uiPriority w:val="39"/>
    <w:semiHidden/>
    <w:unhideWhenUsed/>
    <w:rsid w:val="00044C99"/>
    <w:pPr>
      <w:ind w:left="960"/>
    </w:pPr>
    <w:rPr>
      <w:rFonts w:ascii="Arial" w:hAnsi="Arial"/>
      <w:b/>
      <w:sz w:val="20"/>
    </w:rPr>
  </w:style>
  <w:style w:type="character" w:customStyle="1" w:styleId="Heading5Char">
    <w:name w:val="Heading 5 Char"/>
    <w:basedOn w:val="DefaultParagraphFont"/>
    <w:link w:val="Heading5"/>
    <w:rsid w:val="00266E2B"/>
    <w:rPr>
      <w:b/>
      <w:bCs/>
      <w:i/>
      <w:iCs/>
      <w:sz w:val="26"/>
      <w:szCs w:val="26"/>
      <w:lang w:val="ru-RU" w:eastAsia="be-BY"/>
    </w:rPr>
  </w:style>
  <w:style w:type="character" w:customStyle="1" w:styleId="Heading1Char">
    <w:name w:val="Heading 1 Char"/>
    <w:basedOn w:val="DefaultParagraphFont"/>
    <w:link w:val="Heading1"/>
    <w:rsid w:val="00266E2B"/>
    <w:rPr>
      <w:rFonts w:ascii="Arial" w:hAnsi="Arial" w:cs="Arial"/>
      <w:b/>
      <w:bCs/>
      <w:kern w:val="32"/>
      <w:sz w:val="32"/>
      <w:szCs w:val="32"/>
      <w:lang w:val="ru-RU" w:eastAsia="be-BY"/>
    </w:rPr>
  </w:style>
  <w:style w:type="character" w:customStyle="1" w:styleId="Heading2Char">
    <w:name w:val="Heading 2 Char"/>
    <w:basedOn w:val="DefaultParagraphFont"/>
    <w:link w:val="Heading2"/>
    <w:rsid w:val="00266E2B"/>
    <w:rPr>
      <w:rFonts w:ascii="Arial" w:hAnsi="Arial" w:cs="Arial"/>
      <w:b/>
      <w:bCs/>
      <w:i/>
      <w:iCs/>
      <w:sz w:val="28"/>
      <w:szCs w:val="28"/>
      <w:lang w:val="ru-RU" w:eastAsia="be-BY"/>
    </w:rPr>
  </w:style>
  <w:style w:type="character" w:customStyle="1" w:styleId="Heading3Char">
    <w:name w:val="Heading 3 Char"/>
    <w:basedOn w:val="DefaultParagraphFont"/>
    <w:link w:val="Heading3"/>
    <w:rsid w:val="00266E2B"/>
    <w:rPr>
      <w:rFonts w:ascii="Arial" w:hAnsi="Arial" w:cs="Arial"/>
      <w:b/>
      <w:bCs/>
      <w:sz w:val="26"/>
      <w:szCs w:val="26"/>
      <w:lang w:val="ru-RU" w:eastAsia="be-BY"/>
    </w:rPr>
  </w:style>
  <w:style w:type="character" w:customStyle="1" w:styleId="Heading4Char">
    <w:name w:val="Heading 4 Char"/>
    <w:basedOn w:val="DefaultParagraphFont"/>
    <w:link w:val="Heading4"/>
    <w:rsid w:val="00266E2B"/>
    <w:rPr>
      <w:b/>
      <w:bCs/>
      <w:sz w:val="28"/>
      <w:szCs w:val="28"/>
      <w:lang w:val="ru-RU" w:eastAsia="be-BY"/>
    </w:rPr>
  </w:style>
  <w:style w:type="paragraph" w:customStyle="1" w:styleId="11">
    <w:name w:val="Спис1"/>
    <w:basedOn w:val="Heading1"/>
    <w:semiHidden/>
    <w:rsid w:val="00266E2B"/>
    <w:rPr>
      <w:sz w:val="20"/>
      <w:szCs w:val="20"/>
    </w:rPr>
  </w:style>
  <w:style w:type="character" w:customStyle="1" w:styleId="DocumentMapChar">
    <w:name w:val="Document Map Char"/>
    <w:basedOn w:val="DefaultParagraphFont"/>
    <w:link w:val="DocumentMap"/>
    <w:rsid w:val="00266E2B"/>
    <w:rPr>
      <w:rFonts w:ascii="Tahoma" w:hAnsi="Tahoma" w:cs="Tahoma"/>
      <w:sz w:val="24"/>
      <w:szCs w:val="24"/>
      <w:shd w:val="clear" w:color="auto" w:fill="000080"/>
      <w:lang w:val="ru-RU" w:eastAsia="be-BY"/>
    </w:rPr>
  </w:style>
  <w:style w:type="paragraph" w:styleId="Title">
    <w:name w:val="Title"/>
    <w:basedOn w:val="Normal"/>
    <w:link w:val="TitleChar"/>
    <w:qFormat/>
    <w:rsid w:val="00266E2B"/>
    <w:pPr>
      <w:jc w:val="center"/>
    </w:pPr>
    <w:rPr>
      <w:b/>
      <w:szCs w:val="20"/>
      <w:lang w:eastAsia="ru-RU"/>
    </w:rPr>
  </w:style>
  <w:style w:type="character" w:customStyle="1" w:styleId="TitleChar">
    <w:name w:val="Title Char"/>
    <w:basedOn w:val="DefaultParagraphFont"/>
    <w:link w:val="Title"/>
    <w:rsid w:val="00266E2B"/>
    <w:rPr>
      <w:b/>
      <w:sz w:val="24"/>
      <w:lang w:val="ru-RU" w:eastAsia="ru-RU"/>
    </w:rPr>
  </w:style>
  <w:style w:type="character" w:customStyle="1" w:styleId="HeaderChar">
    <w:name w:val="Header Char"/>
    <w:basedOn w:val="DefaultParagraphFont"/>
    <w:link w:val="Header"/>
    <w:rsid w:val="00266E2B"/>
    <w:rPr>
      <w:sz w:val="24"/>
      <w:szCs w:val="24"/>
      <w:lang w:val="ru-RU" w:eastAsia="be-BY"/>
    </w:rPr>
  </w:style>
  <w:style w:type="character" w:customStyle="1" w:styleId="FooterChar">
    <w:name w:val="Footer Char"/>
    <w:basedOn w:val="DefaultParagraphFont"/>
    <w:link w:val="Footer"/>
    <w:rsid w:val="00266E2B"/>
    <w:rPr>
      <w:sz w:val="24"/>
      <w:szCs w:val="24"/>
      <w:lang w:val="ru-RU" w:eastAsia="be-BY"/>
    </w:rPr>
  </w:style>
  <w:style w:type="table" w:styleId="TableGrid">
    <w:name w:val="Table Grid"/>
    <w:basedOn w:val="TableNormal"/>
    <w:rsid w:val="00266E2B"/>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ntr">
    <w:name w:val="centr"/>
    <w:basedOn w:val="Normal"/>
    <w:semiHidden/>
    <w:rsid w:val="00266E2B"/>
    <w:pPr>
      <w:jc w:val="center"/>
      <w:textAlignment w:val="baseline"/>
    </w:pPr>
    <w:rPr>
      <w:rFonts w:ascii="Arial" w:hAnsi="Arial" w:cs="Arial"/>
      <w:bCs/>
      <w:sz w:val="20"/>
    </w:rPr>
  </w:style>
  <w:style w:type="paragraph" w:styleId="BodyTextIndent">
    <w:name w:val="Body Text Indent"/>
    <w:basedOn w:val="Normal"/>
    <w:link w:val="BodyTextIndentChar"/>
    <w:semiHidden/>
    <w:rsid w:val="00266E2B"/>
    <w:pPr>
      <w:ind w:firstLine="709"/>
      <w:jc w:val="both"/>
    </w:pPr>
    <w:rPr>
      <w:rFonts w:ascii="Arial" w:hAnsi="Arial"/>
      <w:sz w:val="20"/>
      <w:szCs w:val="20"/>
      <w:lang w:eastAsia="ru-RU"/>
    </w:rPr>
  </w:style>
  <w:style w:type="character" w:customStyle="1" w:styleId="BodyTextIndentChar">
    <w:name w:val="Body Text Indent Char"/>
    <w:basedOn w:val="DefaultParagraphFont"/>
    <w:link w:val="BodyTextIndent"/>
    <w:semiHidden/>
    <w:rsid w:val="00266E2B"/>
    <w:rPr>
      <w:rFonts w:ascii="Arial" w:hAnsi="Arial"/>
      <w:lang w:val="ru-RU" w:eastAsia="ru-RU"/>
    </w:rPr>
  </w:style>
  <w:style w:type="paragraph" w:styleId="BodyTextIndent2">
    <w:name w:val="Body Text Indent 2"/>
    <w:basedOn w:val="Normal"/>
    <w:link w:val="BodyTextIndent2Char"/>
    <w:semiHidden/>
    <w:rsid w:val="00266E2B"/>
    <w:pPr>
      <w:spacing w:after="120" w:line="480" w:lineRule="auto"/>
      <w:ind w:left="283"/>
    </w:pPr>
  </w:style>
  <w:style w:type="character" w:customStyle="1" w:styleId="BodyTextIndent2Char">
    <w:name w:val="Body Text Indent 2 Char"/>
    <w:basedOn w:val="DefaultParagraphFont"/>
    <w:link w:val="BodyTextIndent2"/>
    <w:semiHidden/>
    <w:rsid w:val="00266E2B"/>
    <w:rPr>
      <w:sz w:val="24"/>
      <w:szCs w:val="24"/>
      <w:lang w:val="ru-RU" w:eastAsia="be-BY"/>
    </w:rPr>
  </w:style>
  <w:style w:type="character" w:customStyle="1" w:styleId="Main0">
    <w:name w:val="Main Знак"/>
    <w:basedOn w:val="DefaultParagraphFont"/>
    <w:link w:val="Main"/>
    <w:rsid w:val="00266E2B"/>
    <w:rPr>
      <w:rFonts w:ascii="Arial" w:hAnsi="Arial" w:cs="Arial"/>
      <w:shd w:val="clear" w:color="auto" w:fill="FFFFFF"/>
      <w:lang w:eastAsia="be-BY"/>
    </w:rPr>
  </w:style>
  <w:style w:type="paragraph" w:styleId="BalloonText">
    <w:name w:val="Balloon Text"/>
    <w:basedOn w:val="Normal"/>
    <w:link w:val="BalloonTextChar"/>
    <w:rsid w:val="00266E2B"/>
    <w:rPr>
      <w:rFonts w:ascii="Tahoma" w:hAnsi="Tahoma" w:cs="Tahoma"/>
      <w:sz w:val="16"/>
      <w:szCs w:val="16"/>
    </w:rPr>
  </w:style>
  <w:style w:type="character" w:customStyle="1" w:styleId="BalloonTextChar">
    <w:name w:val="Balloon Text Char"/>
    <w:basedOn w:val="DefaultParagraphFont"/>
    <w:link w:val="BalloonText"/>
    <w:rsid w:val="00266E2B"/>
    <w:rPr>
      <w:rFonts w:ascii="Tahoma" w:hAnsi="Tahoma" w:cs="Tahoma"/>
      <w:sz w:val="16"/>
      <w:szCs w:val="16"/>
      <w:lang w:val="ru-RU"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988BD-3A83-4657-A0A9-8FB632D32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75</TotalTime>
  <Pages>27</Pages>
  <Words>12638</Words>
  <Characters>72037</Characters>
  <Application>Microsoft Office Word</Application>
  <DocSecurity>0</DocSecurity>
  <Lines>600</Lines>
  <Paragraphs>169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1</vt:lpstr>
      <vt:lpstr>1</vt:lpstr>
    </vt:vector>
  </TitlesOfParts>
  <Company>БГАТУ</Company>
  <LinksUpToDate>false</LinksUpToDate>
  <CharactersWithSpaces>84506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Алексей Кравченко</cp:lastModifiedBy>
  <cp:revision>8</cp:revision>
  <dcterms:created xsi:type="dcterms:W3CDTF">2011-12-02T08:10:00Z</dcterms:created>
  <dcterms:modified xsi:type="dcterms:W3CDTF">2021-10-05T14:46:00Z</dcterms:modified>
</cp:coreProperties>
</file>